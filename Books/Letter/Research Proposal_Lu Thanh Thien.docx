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88ED6" w14:textId="590E484D" w:rsidR="007215CA" w:rsidRPr="008030DC" w:rsidRDefault="00D86170" w:rsidP="0090430A">
      <w:pPr>
        <w:spacing w:before="120"/>
        <w:rPr>
          <w:rFonts w:ascii="Times New Roman" w:hAnsi="Times New Roman" w:cs="Times New Roman"/>
          <w:b/>
          <w:bCs/>
          <w:sz w:val="36"/>
          <w:szCs w:val="36"/>
        </w:rPr>
      </w:pPr>
      <w:r>
        <w:rPr>
          <w:rFonts w:ascii="Times New Roman" w:hAnsi="Times New Roman" w:cs="Times New Roman"/>
          <w:b/>
          <w:bCs/>
          <w:sz w:val="36"/>
          <w:szCs w:val="36"/>
        </w:rPr>
        <w:t>Research Proposal</w:t>
      </w:r>
    </w:p>
    <w:p w14:paraId="080FD28B" w14:textId="71C0E53C" w:rsidR="003F0347" w:rsidRDefault="00B51DC2" w:rsidP="0090430A">
      <w:pPr>
        <w:spacing w:before="120"/>
        <w:contextualSpacing/>
        <w:rPr>
          <w:rFonts w:ascii="Times New Roman" w:hAnsi="Times New Roman" w:cs="Times New Roman"/>
          <w:sz w:val="22"/>
        </w:rPr>
      </w:pPr>
      <w:r w:rsidRPr="008F31B0">
        <w:rPr>
          <w:rFonts w:ascii="Times New Roman" w:hAnsi="Times New Roman" w:cs="Times New Roman"/>
          <w:b/>
          <w:bCs/>
          <w:sz w:val="22"/>
        </w:rPr>
        <w:t>Submitted by</w:t>
      </w:r>
      <w:r w:rsidR="008F31B0" w:rsidRPr="008F31B0">
        <w:rPr>
          <w:rFonts w:ascii="Times New Roman" w:hAnsi="Times New Roman" w:cs="Times New Roman"/>
          <w:b/>
          <w:bCs/>
          <w:sz w:val="22"/>
        </w:rPr>
        <w:t>:</w:t>
      </w:r>
      <w:r w:rsidRPr="00D12337">
        <w:rPr>
          <w:rFonts w:ascii="Times New Roman" w:hAnsi="Times New Roman" w:cs="Times New Roman"/>
          <w:sz w:val="22"/>
        </w:rPr>
        <w:t xml:space="preserve"> </w:t>
      </w:r>
      <w:r w:rsidR="00923F3E" w:rsidRPr="00D12337">
        <w:rPr>
          <w:rFonts w:ascii="Times New Roman" w:hAnsi="Times New Roman" w:cs="Times New Roman"/>
          <w:sz w:val="22"/>
        </w:rPr>
        <w:t>Lu Thanh Thien</w:t>
      </w:r>
    </w:p>
    <w:p w14:paraId="65E705B1" w14:textId="1A4689CE" w:rsidR="004B7B61" w:rsidRPr="00D12337" w:rsidRDefault="00392CB8" w:rsidP="0090430A">
      <w:pPr>
        <w:spacing w:before="120"/>
        <w:contextualSpacing/>
        <w:rPr>
          <w:rFonts w:ascii="Times New Roman" w:hAnsi="Times New Roman" w:cs="Times New Roman"/>
          <w:sz w:val="22"/>
        </w:rPr>
      </w:pPr>
      <w:r w:rsidRPr="004C1B14">
        <w:rPr>
          <w:rFonts w:ascii="Times New Roman" w:hAnsi="Times New Roman" w:cs="Times New Roman"/>
          <w:b/>
          <w:bCs/>
          <w:sz w:val="22"/>
        </w:rPr>
        <w:t>Project title:</w:t>
      </w:r>
      <w:r>
        <w:rPr>
          <w:rFonts w:ascii="Times New Roman" w:hAnsi="Times New Roman" w:cs="Times New Roman"/>
          <w:sz w:val="22"/>
        </w:rPr>
        <w:t xml:space="preserve"> </w:t>
      </w:r>
      <w:r w:rsidRPr="00392CB8">
        <w:rPr>
          <w:rFonts w:ascii="Times New Roman" w:hAnsi="Times New Roman" w:cs="Times New Roman"/>
          <w:sz w:val="22"/>
        </w:rPr>
        <w:t>Adaptive Robotic Chemists for Resilient Pharmaceuticals</w:t>
      </w:r>
    </w:p>
    <w:p w14:paraId="4EEF5A6F" w14:textId="77777777" w:rsidR="00FB0E21" w:rsidRPr="00FB0E21" w:rsidRDefault="00FB0E21" w:rsidP="00FB0E21">
      <w:pPr>
        <w:spacing w:before="120"/>
        <w:contextualSpacing/>
        <w:rPr>
          <w:rFonts w:ascii="Times New Roman" w:hAnsi="Times New Roman" w:cs="Times New Roman"/>
          <w:sz w:val="22"/>
        </w:rPr>
      </w:pPr>
      <w:r w:rsidRPr="004C1B14">
        <w:rPr>
          <w:rFonts w:ascii="Times New Roman" w:hAnsi="Times New Roman" w:cs="Times New Roman"/>
          <w:b/>
          <w:bCs/>
          <w:sz w:val="22"/>
        </w:rPr>
        <w:t>Supervisors:</w:t>
      </w:r>
      <w:r w:rsidRPr="00FB0E21">
        <w:rPr>
          <w:rFonts w:ascii="Times New Roman" w:hAnsi="Times New Roman" w:cs="Times New Roman"/>
          <w:sz w:val="22"/>
        </w:rPr>
        <w:t xml:space="preserve"> Dr Gabriella Pizzuto (Computer Science), Dr Anthony Bradley (Chemistry)</w:t>
      </w:r>
    </w:p>
    <w:p w14:paraId="7356D1AE" w14:textId="77777777" w:rsidR="009878EB" w:rsidRDefault="00FB0E21" w:rsidP="00FB0E21">
      <w:pPr>
        <w:spacing w:before="120"/>
        <w:contextualSpacing/>
        <w:rPr>
          <w:rFonts w:ascii="Times New Roman" w:hAnsi="Times New Roman" w:cs="Times New Roman"/>
          <w:sz w:val="22"/>
        </w:rPr>
      </w:pPr>
      <w:r w:rsidRPr="004C1B14">
        <w:rPr>
          <w:rFonts w:ascii="Times New Roman" w:hAnsi="Times New Roman" w:cs="Times New Roman"/>
          <w:b/>
          <w:bCs/>
          <w:sz w:val="22"/>
        </w:rPr>
        <w:t>Centre:</w:t>
      </w:r>
      <w:r w:rsidRPr="00FB0E21">
        <w:rPr>
          <w:rFonts w:ascii="Times New Roman" w:hAnsi="Times New Roman" w:cs="Times New Roman"/>
          <w:sz w:val="22"/>
        </w:rPr>
        <w:t xml:space="preserve"> EPSRC CDT in Digital and Automated Materials Chemistry, University of Liverpool</w:t>
      </w:r>
    </w:p>
    <w:p w14:paraId="51CB2EA1" w14:textId="77777777" w:rsidR="00C97F1E" w:rsidRPr="00105478" w:rsidRDefault="00C97F1E" w:rsidP="0090430A">
      <w:pPr>
        <w:spacing w:before="120"/>
        <w:contextualSpacing/>
        <w:rPr>
          <w:rFonts w:ascii="Times New Roman" w:hAnsi="Times New Roman" w:cs="Times New Roman"/>
          <w:b/>
          <w:bCs/>
          <w:sz w:val="22"/>
        </w:rPr>
      </w:pPr>
    </w:p>
    <w:p w14:paraId="68974B2C" w14:textId="0CCDE36D" w:rsidR="009338E5" w:rsidRPr="009338E5" w:rsidRDefault="004D3A70" w:rsidP="009338E5">
      <w:pPr>
        <w:spacing w:before="120"/>
        <w:jc w:val="both"/>
        <w:rPr>
          <w:rFonts w:ascii="Times New Roman" w:hAnsi="Times New Roman" w:cs="Times New Roman"/>
          <w:b/>
          <w:bCs/>
          <w:sz w:val="24"/>
          <w:szCs w:val="24"/>
        </w:rPr>
      </w:pPr>
      <w:r>
        <w:rPr>
          <w:rFonts w:ascii="Times New Roman" w:hAnsi="Times New Roman" w:cs="Times New Roman"/>
          <w:b/>
          <w:bCs/>
          <w:sz w:val="24"/>
          <w:szCs w:val="24"/>
        </w:rPr>
        <w:t xml:space="preserve">Project </w:t>
      </w:r>
      <w:r w:rsidR="00C00F13">
        <w:rPr>
          <w:rFonts w:ascii="Times New Roman" w:hAnsi="Times New Roman" w:cs="Times New Roman"/>
          <w:b/>
          <w:bCs/>
          <w:sz w:val="24"/>
          <w:szCs w:val="24"/>
        </w:rPr>
        <w:t>R</w:t>
      </w:r>
      <w:r>
        <w:rPr>
          <w:rFonts w:ascii="Times New Roman" w:hAnsi="Times New Roman" w:cs="Times New Roman"/>
          <w:b/>
          <w:bCs/>
          <w:sz w:val="24"/>
          <w:szCs w:val="24"/>
        </w:rPr>
        <w:t>anking</w:t>
      </w:r>
    </w:p>
    <w:p w14:paraId="2206F63F" w14:textId="3550596D" w:rsidR="009338E5" w:rsidRPr="009338E5" w:rsidRDefault="00EF7450" w:rsidP="009338E5">
      <w:pPr>
        <w:spacing w:before="120"/>
        <w:jc w:val="both"/>
        <w:rPr>
          <w:rFonts w:ascii="Times New Roman" w:hAnsi="Times New Roman" w:cs="Times New Roman"/>
          <w:sz w:val="24"/>
          <w:szCs w:val="24"/>
        </w:rPr>
      </w:pPr>
      <w:r w:rsidRPr="00EF7450">
        <w:rPr>
          <w:rFonts w:ascii="Times New Roman" w:hAnsi="Times New Roman" w:cs="Times New Roman"/>
          <w:sz w:val="24"/>
          <w:szCs w:val="24"/>
        </w:rPr>
        <w:t>I chose this project as my top and only preference due to its integration of robotics, AI, and uncertainty modeling in pharmaceutical testing</w:t>
      </w:r>
      <w:r w:rsidR="0059332E">
        <w:rPr>
          <w:rFonts w:ascii="Times New Roman" w:hAnsi="Times New Roman" w:cs="Times New Roman"/>
          <w:sz w:val="24"/>
          <w:szCs w:val="24"/>
        </w:rPr>
        <w:t xml:space="preserve"> - </w:t>
      </w:r>
      <w:r w:rsidRPr="00EF7450">
        <w:rPr>
          <w:rFonts w:ascii="Times New Roman" w:hAnsi="Times New Roman" w:cs="Times New Roman"/>
          <w:sz w:val="24"/>
          <w:szCs w:val="24"/>
        </w:rPr>
        <w:t>an ideal match for my background and interests in intelligent systems, automation, and real-world scientific applications.</w:t>
      </w:r>
    </w:p>
    <w:p w14:paraId="5D92F299" w14:textId="77777777" w:rsidR="006E50F7" w:rsidRPr="006E50F7" w:rsidRDefault="006E50F7" w:rsidP="006E50F7">
      <w:pPr>
        <w:spacing w:before="120"/>
        <w:jc w:val="both"/>
        <w:rPr>
          <w:rFonts w:ascii="Times New Roman" w:hAnsi="Times New Roman" w:cs="Times New Roman"/>
          <w:b/>
          <w:bCs/>
          <w:sz w:val="24"/>
          <w:szCs w:val="24"/>
        </w:rPr>
      </w:pPr>
      <w:r w:rsidRPr="006E50F7">
        <w:rPr>
          <w:rFonts w:ascii="Times New Roman" w:hAnsi="Times New Roman" w:cs="Times New Roman"/>
          <w:b/>
          <w:bCs/>
          <w:sz w:val="24"/>
          <w:szCs w:val="24"/>
        </w:rPr>
        <w:t>Alignment with My Background and Future Goals</w:t>
      </w:r>
    </w:p>
    <w:p w14:paraId="4E36B9CA" w14:textId="2C3BB572" w:rsidR="006E50F7" w:rsidRPr="005547D7" w:rsidRDefault="006E50F7" w:rsidP="006E50F7">
      <w:pPr>
        <w:spacing w:before="120"/>
        <w:jc w:val="both"/>
        <w:rPr>
          <w:rFonts w:ascii="Times New Roman" w:hAnsi="Times New Roman" w:cs="Times New Roman"/>
          <w:sz w:val="24"/>
          <w:szCs w:val="24"/>
        </w:rPr>
      </w:pPr>
      <w:r w:rsidRPr="005547D7">
        <w:rPr>
          <w:rFonts w:ascii="Times New Roman" w:hAnsi="Times New Roman" w:cs="Times New Roman"/>
          <w:sz w:val="24"/>
          <w:szCs w:val="24"/>
        </w:rPr>
        <w:t xml:space="preserve">This project represents a natural convergence of my academic and professional experience. I hold a </w:t>
      </w:r>
      <w:r w:rsidR="009D5A0B" w:rsidRPr="005547D7">
        <w:rPr>
          <w:rFonts w:ascii="Times New Roman" w:hAnsi="Times New Roman" w:cs="Times New Roman"/>
          <w:sz w:val="24"/>
          <w:szCs w:val="24"/>
        </w:rPr>
        <w:t>First-Class</w:t>
      </w:r>
      <w:r w:rsidRPr="005547D7">
        <w:rPr>
          <w:rFonts w:ascii="Times New Roman" w:hAnsi="Times New Roman" w:cs="Times New Roman"/>
          <w:sz w:val="24"/>
          <w:szCs w:val="24"/>
        </w:rPr>
        <w:t xml:space="preserve"> </w:t>
      </w:r>
      <w:r w:rsidR="00DD4D73" w:rsidRPr="005547D7">
        <w:rPr>
          <w:rFonts w:ascii="Times New Roman" w:hAnsi="Times New Roman" w:cs="Times New Roman"/>
          <w:sz w:val="24"/>
          <w:szCs w:val="24"/>
        </w:rPr>
        <w:t>Honors</w:t>
      </w:r>
      <w:r w:rsidRPr="005547D7">
        <w:rPr>
          <w:rFonts w:ascii="Times New Roman" w:hAnsi="Times New Roman" w:cs="Times New Roman"/>
          <w:sz w:val="24"/>
          <w:szCs w:val="24"/>
        </w:rPr>
        <w:t xml:space="preserve"> degree in Chemical Engineering, during which I conducted and published research on novel adsorbent materials for CO₂ capture using zeolite–chitosan composites. This work taught me the complexities of experimental design, material variability, and the importance of reproducibility in laboratory conditions.</w:t>
      </w:r>
    </w:p>
    <w:p w14:paraId="3528546D" w14:textId="2F2BFD43" w:rsidR="006E50F7" w:rsidRPr="008B1D5D" w:rsidRDefault="006E50F7" w:rsidP="006E50F7">
      <w:pPr>
        <w:spacing w:before="120"/>
        <w:jc w:val="both"/>
        <w:rPr>
          <w:rFonts w:ascii="Times New Roman" w:hAnsi="Times New Roman" w:cs="Times New Roman"/>
          <w:sz w:val="24"/>
          <w:szCs w:val="24"/>
        </w:rPr>
      </w:pPr>
      <w:r w:rsidRPr="008B1D5D">
        <w:rPr>
          <w:rFonts w:ascii="Times New Roman" w:hAnsi="Times New Roman" w:cs="Times New Roman"/>
          <w:sz w:val="24"/>
          <w:szCs w:val="24"/>
        </w:rPr>
        <w:t>After graduation, I pursued a self-directed transition into AI and robotics, spending six months building deep learning models and studying machine learning theory. I later worked as a Machine Learning Engineer, applying computer vision to industrial object detection tasks. Currently, I am an AI Compiler Engineer at BOS Semiconductor</w:t>
      </w:r>
      <w:r w:rsidR="00924F65">
        <w:rPr>
          <w:rFonts w:ascii="Times New Roman" w:hAnsi="Times New Roman" w:cs="Times New Roman"/>
          <w:sz w:val="24"/>
          <w:szCs w:val="24"/>
        </w:rPr>
        <w:t xml:space="preserve"> as a junior engineer</w:t>
      </w:r>
      <w:r w:rsidRPr="008B1D5D">
        <w:rPr>
          <w:rFonts w:ascii="Times New Roman" w:hAnsi="Times New Roman" w:cs="Times New Roman"/>
          <w:sz w:val="24"/>
          <w:szCs w:val="24"/>
        </w:rPr>
        <w:t>, where I design and optimize inference pipelines for CNN models deployed on RISC-V NPUs</w:t>
      </w:r>
      <w:r w:rsidR="00A02634">
        <w:rPr>
          <w:rFonts w:ascii="Times New Roman" w:hAnsi="Times New Roman" w:cs="Times New Roman"/>
          <w:sz w:val="24"/>
          <w:szCs w:val="24"/>
        </w:rPr>
        <w:t xml:space="preserve"> - </w:t>
      </w:r>
      <w:r w:rsidRPr="008B1D5D">
        <w:rPr>
          <w:rFonts w:ascii="Times New Roman" w:hAnsi="Times New Roman" w:cs="Times New Roman"/>
          <w:sz w:val="24"/>
          <w:szCs w:val="24"/>
        </w:rPr>
        <w:t>skills that are highly relevant to robotic control, sensor processing, and edge computing in automated labs.</w:t>
      </w:r>
    </w:p>
    <w:p w14:paraId="764BD948" w14:textId="3B531ABC" w:rsidR="006E50F7" w:rsidRPr="008B1D5D" w:rsidRDefault="006E50F7" w:rsidP="006E50F7">
      <w:pPr>
        <w:spacing w:before="120"/>
        <w:jc w:val="both"/>
        <w:rPr>
          <w:rFonts w:ascii="Times New Roman" w:hAnsi="Times New Roman" w:cs="Times New Roman"/>
          <w:sz w:val="24"/>
          <w:szCs w:val="24"/>
        </w:rPr>
      </w:pPr>
      <w:r w:rsidRPr="008B1D5D">
        <w:rPr>
          <w:rFonts w:ascii="Times New Roman" w:hAnsi="Times New Roman" w:cs="Times New Roman"/>
          <w:sz w:val="24"/>
          <w:szCs w:val="24"/>
        </w:rPr>
        <w:t>What particularly excites me about this project is its dual focus on physical lab automation and decision-aware autonomy. The opportunity to work with researchers across both Computer Science and Chemistry, and with industrial partners such as Bristol Myers Squibb, offers the collaborative, interdisciplinary setting I’ve been seeking. I see this PhD not just as a research opportunity, but as a launchpad for a career focused on building intelligent robotic systems for scientific discovery.</w:t>
      </w:r>
    </w:p>
    <w:p w14:paraId="56DB9A0A" w14:textId="77777777" w:rsidR="006E50F7" w:rsidRPr="006E50F7" w:rsidRDefault="006E50F7" w:rsidP="006E50F7">
      <w:pPr>
        <w:spacing w:before="120"/>
        <w:jc w:val="both"/>
        <w:rPr>
          <w:rFonts w:ascii="Times New Roman" w:hAnsi="Times New Roman" w:cs="Times New Roman"/>
          <w:b/>
          <w:bCs/>
          <w:sz w:val="24"/>
          <w:szCs w:val="24"/>
        </w:rPr>
      </w:pPr>
      <w:r w:rsidRPr="006E50F7">
        <w:rPr>
          <w:rFonts w:ascii="Times New Roman" w:hAnsi="Times New Roman" w:cs="Times New Roman"/>
          <w:b/>
          <w:bCs/>
          <w:sz w:val="24"/>
          <w:szCs w:val="24"/>
        </w:rPr>
        <w:t>Fit with CDT Themes and Objectives</w:t>
      </w:r>
    </w:p>
    <w:p w14:paraId="44B5B832" w14:textId="6727D6A4" w:rsidR="00940800" w:rsidRPr="006E50F7" w:rsidRDefault="006E50F7" w:rsidP="006E50F7">
      <w:pPr>
        <w:spacing w:before="120"/>
        <w:jc w:val="both"/>
        <w:rPr>
          <w:rFonts w:ascii="Times New Roman" w:hAnsi="Times New Roman" w:cs="Times New Roman"/>
          <w:sz w:val="24"/>
          <w:szCs w:val="24"/>
        </w:rPr>
      </w:pPr>
      <w:r w:rsidRPr="006E50F7">
        <w:rPr>
          <w:rFonts w:ascii="Times New Roman" w:hAnsi="Times New Roman" w:cs="Times New Roman"/>
          <w:sz w:val="24"/>
          <w:szCs w:val="24"/>
        </w:rPr>
        <w:t>This project exemplifies the core mission of the CDT in Digital and Automated Materials Chemistry</w:t>
      </w:r>
      <w:r w:rsidR="00F57011">
        <w:rPr>
          <w:rFonts w:ascii="Times New Roman" w:hAnsi="Times New Roman" w:cs="Times New Roman"/>
          <w:sz w:val="24"/>
          <w:szCs w:val="24"/>
        </w:rPr>
        <w:t xml:space="preserve"> - </w:t>
      </w:r>
      <w:r w:rsidRPr="006E50F7">
        <w:rPr>
          <w:rFonts w:ascii="Times New Roman" w:hAnsi="Times New Roman" w:cs="Times New Roman"/>
          <w:sz w:val="24"/>
          <w:szCs w:val="24"/>
        </w:rPr>
        <w:t>bridging the gap between computational intelligence and experimental science.</w:t>
      </w:r>
      <w:r w:rsidR="009B1B89">
        <w:rPr>
          <w:rFonts w:ascii="Times New Roman" w:hAnsi="Times New Roman" w:cs="Times New Roman"/>
          <w:sz w:val="24"/>
          <w:szCs w:val="24"/>
        </w:rPr>
        <w:t xml:space="preserve"> </w:t>
      </w:r>
      <w:r w:rsidRPr="006E50F7">
        <w:rPr>
          <w:rFonts w:ascii="Times New Roman" w:hAnsi="Times New Roman" w:cs="Times New Roman"/>
          <w:sz w:val="24"/>
          <w:szCs w:val="24"/>
        </w:rPr>
        <w:t>I am confident that my experience in chemical experimentation, deep learning, compiler optimization, and cross-domain project work has prepared me to contribute meaningfully to this ambitious initiative.</w:t>
      </w:r>
    </w:p>
    <w:sectPr w:rsidR="00940800" w:rsidRPr="006E50F7" w:rsidSect="00396A96">
      <w:headerReference w:type="even" r:id="rId11"/>
      <w:headerReference w:type="default" r:id="rId12"/>
      <w:footerReference w:type="even" r:id="rId13"/>
      <w:footerReference w:type="default" r:id="rId14"/>
      <w:headerReference w:type="first" r:id="rId15"/>
      <w:footerReference w:type="first" r:id="rId16"/>
      <w:pgSz w:w="12240" w:h="15840"/>
      <w:pgMar w:top="288" w:right="576" w:bottom="720" w:left="864"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63320" w14:textId="77777777" w:rsidR="002A45D8" w:rsidRDefault="002A45D8">
      <w:pPr>
        <w:spacing w:after="0"/>
      </w:pPr>
      <w:r>
        <w:separator/>
      </w:r>
    </w:p>
  </w:endnote>
  <w:endnote w:type="continuationSeparator" w:id="0">
    <w:p w14:paraId="22DE1C03" w14:textId="77777777" w:rsidR="002A45D8" w:rsidRDefault="002A45D8">
      <w:pPr>
        <w:spacing w:after="0"/>
      </w:pPr>
      <w:r>
        <w:continuationSeparator/>
      </w:r>
    </w:p>
  </w:endnote>
  <w:endnote w:type="continuationNotice" w:id="1">
    <w:p w14:paraId="21A03638" w14:textId="77777777" w:rsidR="002A45D8" w:rsidRDefault="002A45D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Light">
    <w:altName w:val="Nirmala UI"/>
    <w:charset w:val="00"/>
    <w:family w:val="auto"/>
    <w:pitch w:val="variable"/>
    <w:sig w:usb0="00008007" w:usb1="00000000"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1EE2D" w14:textId="77777777" w:rsidR="00ED598E" w:rsidRDefault="00ED5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E2154" w14:textId="77777777" w:rsidR="00ED598E" w:rsidRDefault="00ED59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80F89" w14:textId="77777777" w:rsidR="00ED598E" w:rsidRDefault="00ED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2441D" w14:textId="77777777" w:rsidR="002A45D8" w:rsidRDefault="002A45D8">
      <w:pPr>
        <w:spacing w:after="0"/>
      </w:pPr>
      <w:r>
        <w:separator/>
      </w:r>
    </w:p>
  </w:footnote>
  <w:footnote w:type="continuationSeparator" w:id="0">
    <w:p w14:paraId="1175B622" w14:textId="77777777" w:rsidR="002A45D8" w:rsidRDefault="002A45D8">
      <w:pPr>
        <w:spacing w:after="0"/>
      </w:pPr>
      <w:r>
        <w:continuationSeparator/>
      </w:r>
    </w:p>
  </w:footnote>
  <w:footnote w:type="continuationNotice" w:id="1">
    <w:p w14:paraId="7F778EAE" w14:textId="77777777" w:rsidR="002A45D8" w:rsidRDefault="002A45D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E4425" w14:textId="77777777" w:rsidR="00ED598E" w:rsidRDefault="00ED59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E39AF" w14:textId="77777777" w:rsidR="00ED598E" w:rsidRDefault="00ED59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4937A" w14:textId="77777777" w:rsidR="00ED598E" w:rsidRDefault="00ED5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48DECA"/>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9CB6C23"/>
    <w:multiLevelType w:val="hybridMultilevel"/>
    <w:tmpl w:val="F6A6EEF2"/>
    <w:lvl w:ilvl="0" w:tplc="7AAC8B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745501"/>
    <w:multiLevelType w:val="multilevel"/>
    <w:tmpl w:val="9284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A7543"/>
    <w:multiLevelType w:val="multilevel"/>
    <w:tmpl w:val="98186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E7721"/>
    <w:multiLevelType w:val="hybridMultilevel"/>
    <w:tmpl w:val="82E04A7E"/>
    <w:lvl w:ilvl="0" w:tplc="CC58BF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F074D6"/>
    <w:multiLevelType w:val="multilevel"/>
    <w:tmpl w:val="FCA4C7CA"/>
    <w:lvl w:ilvl="0">
      <w:start w:val="1"/>
      <w:numFmt w:val="bullet"/>
      <w:lvlText w:val=""/>
      <w:lvlJc w:val="left"/>
      <w:pPr>
        <w:ind w:left="786" w:hanging="360"/>
      </w:pPr>
      <w:rPr>
        <w:rFonts w:ascii="Wingdings" w:hAnsi="Wingdings" w:hint="default"/>
        <w:color w:val="404040" w:themeColor="text1" w:themeTint="BF"/>
      </w:rPr>
    </w:lvl>
    <w:lvl w:ilvl="1">
      <w:start w:val="1"/>
      <w:numFmt w:val="bullet"/>
      <w:lvlText w:val=""/>
      <w:lvlJc w:val="left"/>
      <w:pPr>
        <w:ind w:left="1746" w:hanging="360"/>
      </w:pPr>
      <w:rPr>
        <w:rFonts w:ascii="Symbol" w:hAnsi="Symbol" w:hint="default"/>
        <w:color w:val="404040" w:themeColor="text1" w:themeTint="BF"/>
      </w:rPr>
    </w:lvl>
    <w:lvl w:ilvl="2">
      <w:start w:val="1"/>
      <w:numFmt w:val="bullet"/>
      <w:lvlText w:val=""/>
      <w:lvlJc w:val="left"/>
      <w:pPr>
        <w:ind w:left="2106" w:hanging="360"/>
      </w:pPr>
      <w:rPr>
        <w:rFonts w:ascii="Symbol" w:hAnsi="Symbol" w:hint="default"/>
        <w:color w:val="404040" w:themeColor="text1" w:themeTint="BF"/>
      </w:rPr>
    </w:lvl>
    <w:lvl w:ilvl="3">
      <w:start w:val="1"/>
      <w:numFmt w:val="bullet"/>
      <w:lvlText w:val=""/>
      <w:lvlJc w:val="left"/>
      <w:pPr>
        <w:ind w:left="2466" w:hanging="360"/>
      </w:pPr>
      <w:rPr>
        <w:rFonts w:ascii="Symbol" w:hAnsi="Symbol" w:hint="default"/>
        <w:color w:val="auto"/>
      </w:rPr>
    </w:lvl>
    <w:lvl w:ilvl="4">
      <w:start w:val="1"/>
      <w:numFmt w:val="bullet"/>
      <w:lvlText w:val=""/>
      <w:lvlJc w:val="left"/>
      <w:pPr>
        <w:ind w:left="2826" w:hanging="360"/>
      </w:pPr>
      <w:rPr>
        <w:rFonts w:ascii="Symbol" w:hAnsi="Symbol" w:hint="default"/>
        <w:color w:val="auto"/>
      </w:rPr>
    </w:lvl>
    <w:lvl w:ilvl="5">
      <w:start w:val="1"/>
      <w:numFmt w:val="bullet"/>
      <w:lvlText w:val=""/>
      <w:lvlJc w:val="left"/>
      <w:pPr>
        <w:ind w:left="3186" w:hanging="360"/>
      </w:pPr>
      <w:rPr>
        <w:rFonts w:ascii="Symbol" w:hAnsi="Symbol" w:hint="default"/>
        <w:color w:val="auto"/>
      </w:rPr>
    </w:lvl>
    <w:lvl w:ilvl="6">
      <w:start w:val="1"/>
      <w:numFmt w:val="bullet"/>
      <w:lvlText w:val=""/>
      <w:lvlJc w:val="left"/>
      <w:pPr>
        <w:ind w:left="3546" w:hanging="360"/>
      </w:pPr>
      <w:rPr>
        <w:rFonts w:ascii="Symbol" w:hAnsi="Symbol" w:hint="default"/>
        <w:color w:val="auto"/>
      </w:rPr>
    </w:lvl>
    <w:lvl w:ilvl="7">
      <w:start w:val="1"/>
      <w:numFmt w:val="bullet"/>
      <w:lvlText w:val=""/>
      <w:lvlJc w:val="left"/>
      <w:pPr>
        <w:ind w:left="3906" w:hanging="360"/>
      </w:pPr>
      <w:rPr>
        <w:rFonts w:ascii="Symbol" w:hAnsi="Symbol" w:hint="default"/>
        <w:color w:val="auto"/>
      </w:rPr>
    </w:lvl>
    <w:lvl w:ilvl="8">
      <w:start w:val="1"/>
      <w:numFmt w:val="bullet"/>
      <w:lvlText w:val=""/>
      <w:lvlJc w:val="left"/>
      <w:pPr>
        <w:ind w:left="4266" w:hanging="360"/>
      </w:pPr>
      <w:rPr>
        <w:rFonts w:ascii="Symbol" w:hAnsi="Symbol" w:hint="default"/>
        <w:color w:val="auto"/>
      </w:rPr>
    </w:lvl>
  </w:abstractNum>
  <w:abstractNum w:abstractNumId="15" w15:restartNumberingAfterBreak="0">
    <w:nsid w:val="39BD4C2E"/>
    <w:multiLevelType w:val="multilevel"/>
    <w:tmpl w:val="6B50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60330"/>
    <w:multiLevelType w:val="multilevel"/>
    <w:tmpl w:val="867E0FF0"/>
    <w:lvl w:ilvl="0">
      <w:start w:val="1"/>
      <w:numFmt w:val="bullet"/>
      <w:pStyle w:val="ListBullet"/>
      <w:lvlText w:val=""/>
      <w:lvlJc w:val="left"/>
      <w:pPr>
        <w:ind w:left="648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7" w15:restartNumberingAfterBreak="0">
    <w:nsid w:val="437F2C3E"/>
    <w:multiLevelType w:val="hybridMultilevel"/>
    <w:tmpl w:val="370C12B2"/>
    <w:lvl w:ilvl="0" w:tplc="50BE220A">
      <w:numFmt w:val="bullet"/>
      <w:lvlText w:val="-"/>
      <w:lvlJc w:val="left"/>
      <w:pPr>
        <w:ind w:left="648" w:hanging="360"/>
      </w:pPr>
      <w:rPr>
        <w:rFonts w:ascii="Poppins Light" w:eastAsiaTheme="minorHAnsi" w:hAnsi="Poppins Light" w:cs="Poppins Light"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7015AC9"/>
    <w:multiLevelType w:val="multilevel"/>
    <w:tmpl w:val="1252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709DE"/>
    <w:multiLevelType w:val="multilevel"/>
    <w:tmpl w:val="9608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12C16"/>
    <w:multiLevelType w:val="multilevel"/>
    <w:tmpl w:val="5A607DCC"/>
    <w:lvl w:ilvl="0">
      <w:start w:val="1"/>
      <w:numFmt w:val="bullet"/>
      <w:lvlText w:val=""/>
      <w:lvlJc w:val="left"/>
      <w:pPr>
        <w:ind w:left="648" w:hanging="360"/>
      </w:pPr>
      <w:rPr>
        <w:rFonts w:ascii="Wingdings" w:hAnsi="Wingdings" w:hint="default"/>
        <w:color w:val="404040" w:themeColor="text1" w:themeTint="BF"/>
      </w:rPr>
    </w:lvl>
    <w:lvl w:ilvl="1">
      <w:start w:val="1"/>
      <w:numFmt w:val="bullet"/>
      <w:lvlText w:val=""/>
      <w:lvlJc w:val="left"/>
      <w:pPr>
        <w:ind w:left="1608" w:hanging="360"/>
      </w:pPr>
      <w:rPr>
        <w:rFonts w:ascii="Symbol" w:hAnsi="Symbol" w:hint="default"/>
        <w:color w:val="404040" w:themeColor="text1" w:themeTint="BF"/>
      </w:rPr>
    </w:lvl>
    <w:lvl w:ilvl="2">
      <w:start w:val="1"/>
      <w:numFmt w:val="bullet"/>
      <w:lvlText w:val=""/>
      <w:lvlJc w:val="left"/>
      <w:pPr>
        <w:ind w:left="1968" w:hanging="360"/>
      </w:pPr>
      <w:rPr>
        <w:rFonts w:ascii="Symbol" w:hAnsi="Symbol" w:hint="default"/>
        <w:color w:val="404040" w:themeColor="text1" w:themeTint="BF"/>
      </w:rPr>
    </w:lvl>
    <w:lvl w:ilvl="3">
      <w:start w:val="1"/>
      <w:numFmt w:val="bullet"/>
      <w:lvlText w:val=""/>
      <w:lvlJc w:val="left"/>
      <w:pPr>
        <w:ind w:left="2328" w:hanging="360"/>
      </w:pPr>
      <w:rPr>
        <w:rFonts w:ascii="Symbol" w:hAnsi="Symbol" w:hint="default"/>
        <w:color w:val="auto"/>
      </w:rPr>
    </w:lvl>
    <w:lvl w:ilvl="4">
      <w:start w:val="1"/>
      <w:numFmt w:val="bullet"/>
      <w:lvlText w:val=""/>
      <w:lvlJc w:val="left"/>
      <w:pPr>
        <w:ind w:left="2688" w:hanging="360"/>
      </w:pPr>
      <w:rPr>
        <w:rFonts w:ascii="Symbol" w:hAnsi="Symbol" w:hint="default"/>
        <w:color w:val="auto"/>
      </w:rPr>
    </w:lvl>
    <w:lvl w:ilvl="5">
      <w:start w:val="1"/>
      <w:numFmt w:val="bullet"/>
      <w:lvlText w:val=""/>
      <w:lvlJc w:val="left"/>
      <w:pPr>
        <w:ind w:left="3048" w:hanging="360"/>
      </w:pPr>
      <w:rPr>
        <w:rFonts w:ascii="Symbol" w:hAnsi="Symbol" w:hint="default"/>
        <w:color w:val="auto"/>
      </w:rPr>
    </w:lvl>
    <w:lvl w:ilvl="6">
      <w:start w:val="1"/>
      <w:numFmt w:val="bullet"/>
      <w:lvlText w:val=""/>
      <w:lvlJc w:val="left"/>
      <w:pPr>
        <w:ind w:left="3408" w:hanging="360"/>
      </w:pPr>
      <w:rPr>
        <w:rFonts w:ascii="Symbol" w:hAnsi="Symbol" w:hint="default"/>
        <w:color w:val="auto"/>
      </w:rPr>
    </w:lvl>
    <w:lvl w:ilvl="7">
      <w:start w:val="1"/>
      <w:numFmt w:val="bullet"/>
      <w:lvlText w:val=""/>
      <w:lvlJc w:val="left"/>
      <w:pPr>
        <w:ind w:left="3768" w:hanging="360"/>
      </w:pPr>
      <w:rPr>
        <w:rFonts w:ascii="Symbol" w:hAnsi="Symbol" w:hint="default"/>
        <w:color w:val="auto"/>
      </w:rPr>
    </w:lvl>
    <w:lvl w:ilvl="8">
      <w:start w:val="1"/>
      <w:numFmt w:val="bullet"/>
      <w:lvlText w:val=""/>
      <w:lvlJc w:val="left"/>
      <w:pPr>
        <w:ind w:left="4128" w:hanging="360"/>
      </w:pPr>
      <w:rPr>
        <w:rFonts w:ascii="Symbol" w:hAnsi="Symbol" w:hint="default"/>
        <w:color w:val="auto"/>
      </w:rPr>
    </w:lvl>
  </w:abstractNum>
  <w:abstractNum w:abstractNumId="22" w15:restartNumberingAfterBreak="0">
    <w:nsid w:val="700C4432"/>
    <w:multiLevelType w:val="hybridMultilevel"/>
    <w:tmpl w:val="0D24938C"/>
    <w:lvl w:ilvl="0" w:tplc="0464BF30">
      <w:numFmt w:val="bullet"/>
      <w:lvlText w:val="-"/>
      <w:lvlJc w:val="left"/>
      <w:pPr>
        <w:ind w:left="720" w:hanging="360"/>
      </w:pPr>
      <w:rPr>
        <w:rFonts w:ascii="Poppins Light" w:eastAsiaTheme="minorHAnsi" w:hAnsi="Poppins Light" w:cs="Poppi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6"/>
  </w:num>
  <w:num w:numId="15" w16cid:durableId="94441604">
    <w:abstractNumId w:val="16"/>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6"/>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6"/>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6"/>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8"/>
  </w:num>
  <w:num w:numId="20" w16cid:durableId="44764140">
    <w:abstractNumId w:val="22"/>
  </w:num>
  <w:num w:numId="21" w16cid:durableId="1168254865">
    <w:abstractNumId w:val="20"/>
  </w:num>
  <w:num w:numId="22" w16cid:durableId="41638584">
    <w:abstractNumId w:val="14"/>
  </w:num>
  <w:num w:numId="23" w16cid:durableId="319384463">
    <w:abstractNumId w:val="21"/>
  </w:num>
  <w:num w:numId="24" w16cid:durableId="589388589">
    <w:abstractNumId w:val="17"/>
  </w:num>
  <w:num w:numId="25" w16cid:durableId="257521118">
    <w:abstractNumId w:val="11"/>
  </w:num>
  <w:num w:numId="26" w16cid:durableId="54864327">
    <w:abstractNumId w:val="13"/>
  </w:num>
  <w:num w:numId="27" w16cid:durableId="818305764">
    <w:abstractNumId w:val="19"/>
  </w:num>
  <w:num w:numId="28" w16cid:durableId="1815757145">
    <w:abstractNumId w:val="12"/>
  </w:num>
  <w:num w:numId="29" w16cid:durableId="863054150">
    <w:abstractNumId w:val="15"/>
  </w:num>
  <w:num w:numId="30" w16cid:durableId="18611664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1B"/>
    <w:rsid w:val="000008F3"/>
    <w:rsid w:val="00001213"/>
    <w:rsid w:val="00002581"/>
    <w:rsid w:val="00002E38"/>
    <w:rsid w:val="00002F26"/>
    <w:rsid w:val="00003455"/>
    <w:rsid w:val="000035EF"/>
    <w:rsid w:val="000045BA"/>
    <w:rsid w:val="00005275"/>
    <w:rsid w:val="00005EA4"/>
    <w:rsid w:val="00006C99"/>
    <w:rsid w:val="00006D4F"/>
    <w:rsid w:val="00010175"/>
    <w:rsid w:val="00012AF4"/>
    <w:rsid w:val="0001305E"/>
    <w:rsid w:val="0001382B"/>
    <w:rsid w:val="00013F5C"/>
    <w:rsid w:val="0001514B"/>
    <w:rsid w:val="0001646E"/>
    <w:rsid w:val="000167A4"/>
    <w:rsid w:val="0001746B"/>
    <w:rsid w:val="00017827"/>
    <w:rsid w:val="000179FD"/>
    <w:rsid w:val="0002074F"/>
    <w:rsid w:val="0002119B"/>
    <w:rsid w:val="00021B38"/>
    <w:rsid w:val="00021C10"/>
    <w:rsid w:val="00023467"/>
    <w:rsid w:val="00023F30"/>
    <w:rsid w:val="00024008"/>
    <w:rsid w:val="00024C71"/>
    <w:rsid w:val="00025678"/>
    <w:rsid w:val="00025A6D"/>
    <w:rsid w:val="00025B05"/>
    <w:rsid w:val="00026209"/>
    <w:rsid w:val="0002725B"/>
    <w:rsid w:val="00030739"/>
    <w:rsid w:val="00032277"/>
    <w:rsid w:val="00032383"/>
    <w:rsid w:val="00032982"/>
    <w:rsid w:val="00034132"/>
    <w:rsid w:val="00035358"/>
    <w:rsid w:val="000357E0"/>
    <w:rsid w:val="00035D95"/>
    <w:rsid w:val="000365C1"/>
    <w:rsid w:val="000376E3"/>
    <w:rsid w:val="00037A3D"/>
    <w:rsid w:val="00037A80"/>
    <w:rsid w:val="00040526"/>
    <w:rsid w:val="0004081D"/>
    <w:rsid w:val="00040FE5"/>
    <w:rsid w:val="0004114E"/>
    <w:rsid w:val="00046A7D"/>
    <w:rsid w:val="00046BD5"/>
    <w:rsid w:val="00047720"/>
    <w:rsid w:val="00047C0B"/>
    <w:rsid w:val="00050518"/>
    <w:rsid w:val="00050976"/>
    <w:rsid w:val="00050A80"/>
    <w:rsid w:val="0005194E"/>
    <w:rsid w:val="00051FCE"/>
    <w:rsid w:val="00053091"/>
    <w:rsid w:val="0005368A"/>
    <w:rsid w:val="000539BD"/>
    <w:rsid w:val="000545DF"/>
    <w:rsid w:val="000547DA"/>
    <w:rsid w:val="00054B14"/>
    <w:rsid w:val="000555B5"/>
    <w:rsid w:val="000561BE"/>
    <w:rsid w:val="00056381"/>
    <w:rsid w:val="00056B3A"/>
    <w:rsid w:val="000574B0"/>
    <w:rsid w:val="00057892"/>
    <w:rsid w:val="000612D2"/>
    <w:rsid w:val="000612F0"/>
    <w:rsid w:val="0006174F"/>
    <w:rsid w:val="000633BC"/>
    <w:rsid w:val="000653D0"/>
    <w:rsid w:val="00065694"/>
    <w:rsid w:val="00066014"/>
    <w:rsid w:val="000663E1"/>
    <w:rsid w:val="00066D33"/>
    <w:rsid w:val="00066E2A"/>
    <w:rsid w:val="00067572"/>
    <w:rsid w:val="00070751"/>
    <w:rsid w:val="00071618"/>
    <w:rsid w:val="00074941"/>
    <w:rsid w:val="00075D24"/>
    <w:rsid w:val="000765D1"/>
    <w:rsid w:val="000765FA"/>
    <w:rsid w:val="00076DB4"/>
    <w:rsid w:val="0007733F"/>
    <w:rsid w:val="000809A5"/>
    <w:rsid w:val="00081037"/>
    <w:rsid w:val="00081B21"/>
    <w:rsid w:val="0008206D"/>
    <w:rsid w:val="00086B3F"/>
    <w:rsid w:val="00086BEE"/>
    <w:rsid w:val="00091002"/>
    <w:rsid w:val="000912B0"/>
    <w:rsid w:val="0009192B"/>
    <w:rsid w:val="0009195F"/>
    <w:rsid w:val="000922B3"/>
    <w:rsid w:val="00097DA2"/>
    <w:rsid w:val="000A0FD8"/>
    <w:rsid w:val="000A191C"/>
    <w:rsid w:val="000A28F9"/>
    <w:rsid w:val="000A2986"/>
    <w:rsid w:val="000A2BBD"/>
    <w:rsid w:val="000A3810"/>
    <w:rsid w:val="000A3D92"/>
    <w:rsid w:val="000A5046"/>
    <w:rsid w:val="000A55D9"/>
    <w:rsid w:val="000A5B37"/>
    <w:rsid w:val="000B037C"/>
    <w:rsid w:val="000B2515"/>
    <w:rsid w:val="000B41E4"/>
    <w:rsid w:val="000B484D"/>
    <w:rsid w:val="000B776D"/>
    <w:rsid w:val="000C1F6F"/>
    <w:rsid w:val="000C3C2D"/>
    <w:rsid w:val="000C4A74"/>
    <w:rsid w:val="000C50A9"/>
    <w:rsid w:val="000C72A8"/>
    <w:rsid w:val="000D1770"/>
    <w:rsid w:val="000D18EC"/>
    <w:rsid w:val="000D2D0C"/>
    <w:rsid w:val="000D3048"/>
    <w:rsid w:val="000D355D"/>
    <w:rsid w:val="000D3D69"/>
    <w:rsid w:val="000D552B"/>
    <w:rsid w:val="000D5D79"/>
    <w:rsid w:val="000D5F6F"/>
    <w:rsid w:val="000E0363"/>
    <w:rsid w:val="000E0375"/>
    <w:rsid w:val="000E16AD"/>
    <w:rsid w:val="000E317E"/>
    <w:rsid w:val="000E650B"/>
    <w:rsid w:val="000E7092"/>
    <w:rsid w:val="000E79E0"/>
    <w:rsid w:val="000F32B5"/>
    <w:rsid w:val="000F3C04"/>
    <w:rsid w:val="000F4F63"/>
    <w:rsid w:val="000F74AA"/>
    <w:rsid w:val="000F76C9"/>
    <w:rsid w:val="000F7AB1"/>
    <w:rsid w:val="0010078F"/>
    <w:rsid w:val="0010131F"/>
    <w:rsid w:val="00101368"/>
    <w:rsid w:val="0010444B"/>
    <w:rsid w:val="001046AC"/>
    <w:rsid w:val="00104834"/>
    <w:rsid w:val="00105021"/>
    <w:rsid w:val="001052C5"/>
    <w:rsid w:val="00105478"/>
    <w:rsid w:val="00105CC0"/>
    <w:rsid w:val="001068E9"/>
    <w:rsid w:val="00107BCA"/>
    <w:rsid w:val="00110005"/>
    <w:rsid w:val="0011008C"/>
    <w:rsid w:val="001112C9"/>
    <w:rsid w:val="00111371"/>
    <w:rsid w:val="001137BB"/>
    <w:rsid w:val="00113B47"/>
    <w:rsid w:val="00114DA4"/>
    <w:rsid w:val="00115C45"/>
    <w:rsid w:val="001169E4"/>
    <w:rsid w:val="0011718F"/>
    <w:rsid w:val="001172E5"/>
    <w:rsid w:val="0011738E"/>
    <w:rsid w:val="001233E8"/>
    <w:rsid w:val="00123659"/>
    <w:rsid w:val="00124247"/>
    <w:rsid w:val="001244D1"/>
    <w:rsid w:val="0012473B"/>
    <w:rsid w:val="0012584C"/>
    <w:rsid w:val="00125DC5"/>
    <w:rsid w:val="00126406"/>
    <w:rsid w:val="00126B61"/>
    <w:rsid w:val="001274B5"/>
    <w:rsid w:val="00127AF8"/>
    <w:rsid w:val="00131870"/>
    <w:rsid w:val="0013195D"/>
    <w:rsid w:val="00132318"/>
    <w:rsid w:val="00133A3E"/>
    <w:rsid w:val="00135990"/>
    <w:rsid w:val="00135A63"/>
    <w:rsid w:val="00140528"/>
    <w:rsid w:val="001433E3"/>
    <w:rsid w:val="00144AA5"/>
    <w:rsid w:val="001452F5"/>
    <w:rsid w:val="00145AB5"/>
    <w:rsid w:val="00146194"/>
    <w:rsid w:val="00147D88"/>
    <w:rsid w:val="001508D0"/>
    <w:rsid w:val="00150E31"/>
    <w:rsid w:val="0015222C"/>
    <w:rsid w:val="0015330D"/>
    <w:rsid w:val="00153493"/>
    <w:rsid w:val="0015592A"/>
    <w:rsid w:val="0015625C"/>
    <w:rsid w:val="001566DD"/>
    <w:rsid w:val="001568AE"/>
    <w:rsid w:val="00157DDE"/>
    <w:rsid w:val="0016014D"/>
    <w:rsid w:val="001608CC"/>
    <w:rsid w:val="00160D91"/>
    <w:rsid w:val="0016264D"/>
    <w:rsid w:val="0016422D"/>
    <w:rsid w:val="00164F35"/>
    <w:rsid w:val="00165C21"/>
    <w:rsid w:val="00165E61"/>
    <w:rsid w:val="00167338"/>
    <w:rsid w:val="00167A54"/>
    <w:rsid w:val="00167E86"/>
    <w:rsid w:val="00170506"/>
    <w:rsid w:val="0017099B"/>
    <w:rsid w:val="001721FA"/>
    <w:rsid w:val="00173105"/>
    <w:rsid w:val="001736BB"/>
    <w:rsid w:val="00175270"/>
    <w:rsid w:val="001769E3"/>
    <w:rsid w:val="00176C35"/>
    <w:rsid w:val="001774A3"/>
    <w:rsid w:val="00180FD3"/>
    <w:rsid w:val="0018191F"/>
    <w:rsid w:val="00181FE7"/>
    <w:rsid w:val="001829C6"/>
    <w:rsid w:val="00183884"/>
    <w:rsid w:val="001857D8"/>
    <w:rsid w:val="00185D10"/>
    <w:rsid w:val="00186230"/>
    <w:rsid w:val="001871AF"/>
    <w:rsid w:val="00187B75"/>
    <w:rsid w:val="00190964"/>
    <w:rsid w:val="00190EC0"/>
    <w:rsid w:val="0019413A"/>
    <w:rsid w:val="00195627"/>
    <w:rsid w:val="00196B8C"/>
    <w:rsid w:val="001A0A36"/>
    <w:rsid w:val="001A2B05"/>
    <w:rsid w:val="001A5587"/>
    <w:rsid w:val="001A6EBF"/>
    <w:rsid w:val="001A75F7"/>
    <w:rsid w:val="001A7FDA"/>
    <w:rsid w:val="001B1A38"/>
    <w:rsid w:val="001B1E92"/>
    <w:rsid w:val="001B256B"/>
    <w:rsid w:val="001B3718"/>
    <w:rsid w:val="001B3E09"/>
    <w:rsid w:val="001B5E82"/>
    <w:rsid w:val="001B61D4"/>
    <w:rsid w:val="001C127F"/>
    <w:rsid w:val="001C1DCD"/>
    <w:rsid w:val="001C2974"/>
    <w:rsid w:val="001C3002"/>
    <w:rsid w:val="001C37AE"/>
    <w:rsid w:val="001C44A7"/>
    <w:rsid w:val="001C4D84"/>
    <w:rsid w:val="001C6611"/>
    <w:rsid w:val="001C67F4"/>
    <w:rsid w:val="001C67F6"/>
    <w:rsid w:val="001D0F30"/>
    <w:rsid w:val="001D15DE"/>
    <w:rsid w:val="001D1FA5"/>
    <w:rsid w:val="001D43B6"/>
    <w:rsid w:val="001D4643"/>
    <w:rsid w:val="001D4B58"/>
    <w:rsid w:val="001D5FDE"/>
    <w:rsid w:val="001D66E5"/>
    <w:rsid w:val="001D6B74"/>
    <w:rsid w:val="001D72B5"/>
    <w:rsid w:val="001D7432"/>
    <w:rsid w:val="001D76C6"/>
    <w:rsid w:val="001D79E6"/>
    <w:rsid w:val="001E13D1"/>
    <w:rsid w:val="001E1763"/>
    <w:rsid w:val="001E20EA"/>
    <w:rsid w:val="001E23CA"/>
    <w:rsid w:val="001E240A"/>
    <w:rsid w:val="001E3D56"/>
    <w:rsid w:val="001E40C1"/>
    <w:rsid w:val="001E56D4"/>
    <w:rsid w:val="001E6389"/>
    <w:rsid w:val="001F0750"/>
    <w:rsid w:val="001F0E49"/>
    <w:rsid w:val="001F1359"/>
    <w:rsid w:val="001F1A1F"/>
    <w:rsid w:val="001F1E02"/>
    <w:rsid w:val="001F1E48"/>
    <w:rsid w:val="001F2978"/>
    <w:rsid w:val="001F3362"/>
    <w:rsid w:val="001F3B98"/>
    <w:rsid w:val="001F449D"/>
    <w:rsid w:val="001F66D2"/>
    <w:rsid w:val="001F67C8"/>
    <w:rsid w:val="001F67DC"/>
    <w:rsid w:val="001F6941"/>
    <w:rsid w:val="001F6BE7"/>
    <w:rsid w:val="001F6D15"/>
    <w:rsid w:val="00200572"/>
    <w:rsid w:val="002006F3"/>
    <w:rsid w:val="00200946"/>
    <w:rsid w:val="002021F4"/>
    <w:rsid w:val="00204366"/>
    <w:rsid w:val="002057C5"/>
    <w:rsid w:val="00206709"/>
    <w:rsid w:val="00206798"/>
    <w:rsid w:val="002073E1"/>
    <w:rsid w:val="00207745"/>
    <w:rsid w:val="00210600"/>
    <w:rsid w:val="00211C2D"/>
    <w:rsid w:val="002123C5"/>
    <w:rsid w:val="002125E3"/>
    <w:rsid w:val="002128DB"/>
    <w:rsid w:val="0021296D"/>
    <w:rsid w:val="00212E40"/>
    <w:rsid w:val="00213C34"/>
    <w:rsid w:val="002163A7"/>
    <w:rsid w:val="00217A71"/>
    <w:rsid w:val="00217EDB"/>
    <w:rsid w:val="00220CAC"/>
    <w:rsid w:val="00221312"/>
    <w:rsid w:val="002218E5"/>
    <w:rsid w:val="00221F11"/>
    <w:rsid w:val="00224417"/>
    <w:rsid w:val="00224CE0"/>
    <w:rsid w:val="00225AB6"/>
    <w:rsid w:val="0022635D"/>
    <w:rsid w:val="002263DF"/>
    <w:rsid w:val="00226C40"/>
    <w:rsid w:val="0023031D"/>
    <w:rsid w:val="00230483"/>
    <w:rsid w:val="00230BAD"/>
    <w:rsid w:val="00231EDE"/>
    <w:rsid w:val="00232413"/>
    <w:rsid w:val="00233515"/>
    <w:rsid w:val="00233848"/>
    <w:rsid w:val="00234203"/>
    <w:rsid w:val="00234CE5"/>
    <w:rsid w:val="00236560"/>
    <w:rsid w:val="00240232"/>
    <w:rsid w:val="00242E9D"/>
    <w:rsid w:val="00243C98"/>
    <w:rsid w:val="002454DF"/>
    <w:rsid w:val="002459C2"/>
    <w:rsid w:val="00246185"/>
    <w:rsid w:val="00247735"/>
    <w:rsid w:val="0024787A"/>
    <w:rsid w:val="00250615"/>
    <w:rsid w:val="00250B00"/>
    <w:rsid w:val="00251E2A"/>
    <w:rsid w:val="0025214F"/>
    <w:rsid w:val="00252DC9"/>
    <w:rsid w:val="0025325C"/>
    <w:rsid w:val="00253761"/>
    <w:rsid w:val="00253FC6"/>
    <w:rsid w:val="0025495E"/>
    <w:rsid w:val="00254D4A"/>
    <w:rsid w:val="002579D8"/>
    <w:rsid w:val="00257A33"/>
    <w:rsid w:val="00262033"/>
    <w:rsid w:val="00262B5C"/>
    <w:rsid w:val="0026502D"/>
    <w:rsid w:val="002656A4"/>
    <w:rsid w:val="0026585E"/>
    <w:rsid w:val="002666A9"/>
    <w:rsid w:val="002677A8"/>
    <w:rsid w:val="00271453"/>
    <w:rsid w:val="002716FB"/>
    <w:rsid w:val="0027394A"/>
    <w:rsid w:val="00276068"/>
    <w:rsid w:val="00276E4F"/>
    <w:rsid w:val="00277FDB"/>
    <w:rsid w:val="0028125B"/>
    <w:rsid w:val="0028130E"/>
    <w:rsid w:val="0028142D"/>
    <w:rsid w:val="00281F06"/>
    <w:rsid w:val="0028493D"/>
    <w:rsid w:val="00285B7A"/>
    <w:rsid w:val="002864AD"/>
    <w:rsid w:val="002867C5"/>
    <w:rsid w:val="00286DB0"/>
    <w:rsid w:val="002872E2"/>
    <w:rsid w:val="0029115E"/>
    <w:rsid w:val="00291412"/>
    <w:rsid w:val="00292866"/>
    <w:rsid w:val="002930A2"/>
    <w:rsid w:val="00293D10"/>
    <w:rsid w:val="00295104"/>
    <w:rsid w:val="00295319"/>
    <w:rsid w:val="00295953"/>
    <w:rsid w:val="002A016A"/>
    <w:rsid w:val="002A1BBB"/>
    <w:rsid w:val="002A45D8"/>
    <w:rsid w:val="002A4785"/>
    <w:rsid w:val="002A48F6"/>
    <w:rsid w:val="002A58E6"/>
    <w:rsid w:val="002A78C0"/>
    <w:rsid w:val="002A7FF5"/>
    <w:rsid w:val="002B0A82"/>
    <w:rsid w:val="002B0F6E"/>
    <w:rsid w:val="002B17B1"/>
    <w:rsid w:val="002B30A6"/>
    <w:rsid w:val="002B4387"/>
    <w:rsid w:val="002B590A"/>
    <w:rsid w:val="002B5EB5"/>
    <w:rsid w:val="002B5F53"/>
    <w:rsid w:val="002B6611"/>
    <w:rsid w:val="002C0DDD"/>
    <w:rsid w:val="002C0E0F"/>
    <w:rsid w:val="002C1F41"/>
    <w:rsid w:val="002C37B9"/>
    <w:rsid w:val="002C6813"/>
    <w:rsid w:val="002C6D3B"/>
    <w:rsid w:val="002C71FD"/>
    <w:rsid w:val="002D0D68"/>
    <w:rsid w:val="002D1575"/>
    <w:rsid w:val="002D2B97"/>
    <w:rsid w:val="002D3020"/>
    <w:rsid w:val="002D53AE"/>
    <w:rsid w:val="002D58D7"/>
    <w:rsid w:val="002D59A2"/>
    <w:rsid w:val="002D61D2"/>
    <w:rsid w:val="002E0F3C"/>
    <w:rsid w:val="002E25B3"/>
    <w:rsid w:val="002E279F"/>
    <w:rsid w:val="002E3390"/>
    <w:rsid w:val="002E455D"/>
    <w:rsid w:val="002E64F3"/>
    <w:rsid w:val="002E6608"/>
    <w:rsid w:val="002E6F6A"/>
    <w:rsid w:val="002F099B"/>
    <w:rsid w:val="002F21C4"/>
    <w:rsid w:val="002F2DD0"/>
    <w:rsid w:val="002F3A1E"/>
    <w:rsid w:val="002F3F9D"/>
    <w:rsid w:val="002F4F43"/>
    <w:rsid w:val="002F52EC"/>
    <w:rsid w:val="002F55B7"/>
    <w:rsid w:val="002F5F59"/>
    <w:rsid w:val="002F718C"/>
    <w:rsid w:val="00302371"/>
    <w:rsid w:val="00302F19"/>
    <w:rsid w:val="00303283"/>
    <w:rsid w:val="00303906"/>
    <w:rsid w:val="00304507"/>
    <w:rsid w:val="00305BCD"/>
    <w:rsid w:val="003108DB"/>
    <w:rsid w:val="00310F1C"/>
    <w:rsid w:val="0031108E"/>
    <w:rsid w:val="003110FD"/>
    <w:rsid w:val="003112F2"/>
    <w:rsid w:val="00312291"/>
    <w:rsid w:val="003138B6"/>
    <w:rsid w:val="00314D9B"/>
    <w:rsid w:val="0031524C"/>
    <w:rsid w:val="003155F2"/>
    <w:rsid w:val="003162EF"/>
    <w:rsid w:val="00316D6B"/>
    <w:rsid w:val="003232F2"/>
    <w:rsid w:val="0032368C"/>
    <w:rsid w:val="0032514D"/>
    <w:rsid w:val="0032547A"/>
    <w:rsid w:val="00325762"/>
    <w:rsid w:val="003257F2"/>
    <w:rsid w:val="00326209"/>
    <w:rsid w:val="00327085"/>
    <w:rsid w:val="00327A05"/>
    <w:rsid w:val="00327A22"/>
    <w:rsid w:val="00330880"/>
    <w:rsid w:val="00331246"/>
    <w:rsid w:val="003315B0"/>
    <w:rsid w:val="003319FB"/>
    <w:rsid w:val="00331A83"/>
    <w:rsid w:val="00332BCD"/>
    <w:rsid w:val="00337324"/>
    <w:rsid w:val="003407C7"/>
    <w:rsid w:val="00340A5E"/>
    <w:rsid w:val="00342614"/>
    <w:rsid w:val="00343F06"/>
    <w:rsid w:val="00344040"/>
    <w:rsid w:val="00345CBE"/>
    <w:rsid w:val="00351663"/>
    <w:rsid w:val="00351D1B"/>
    <w:rsid w:val="00351F08"/>
    <w:rsid w:val="00352197"/>
    <w:rsid w:val="003522B1"/>
    <w:rsid w:val="00353F02"/>
    <w:rsid w:val="00354D21"/>
    <w:rsid w:val="003556E9"/>
    <w:rsid w:val="00355FFA"/>
    <w:rsid w:val="00356025"/>
    <w:rsid w:val="003570AB"/>
    <w:rsid w:val="0035755A"/>
    <w:rsid w:val="00357FD0"/>
    <w:rsid w:val="00360F1B"/>
    <w:rsid w:val="003627EE"/>
    <w:rsid w:val="00362BD9"/>
    <w:rsid w:val="003630D5"/>
    <w:rsid w:val="0036359F"/>
    <w:rsid w:val="00364F5B"/>
    <w:rsid w:val="00370859"/>
    <w:rsid w:val="00373635"/>
    <w:rsid w:val="0037396B"/>
    <w:rsid w:val="00373DC1"/>
    <w:rsid w:val="00374156"/>
    <w:rsid w:val="00374627"/>
    <w:rsid w:val="00374741"/>
    <w:rsid w:val="003752F7"/>
    <w:rsid w:val="00375F19"/>
    <w:rsid w:val="00380722"/>
    <w:rsid w:val="003832D2"/>
    <w:rsid w:val="003832E3"/>
    <w:rsid w:val="00384958"/>
    <w:rsid w:val="003859F4"/>
    <w:rsid w:val="003864FD"/>
    <w:rsid w:val="00386A63"/>
    <w:rsid w:val="00386B78"/>
    <w:rsid w:val="003906A4"/>
    <w:rsid w:val="00390F3B"/>
    <w:rsid w:val="0039211A"/>
    <w:rsid w:val="00392CB8"/>
    <w:rsid w:val="00392F4D"/>
    <w:rsid w:val="00393D59"/>
    <w:rsid w:val="003944C8"/>
    <w:rsid w:val="0039496E"/>
    <w:rsid w:val="00394A6D"/>
    <w:rsid w:val="00395715"/>
    <w:rsid w:val="0039630C"/>
    <w:rsid w:val="00396A96"/>
    <w:rsid w:val="00396EA7"/>
    <w:rsid w:val="003973C1"/>
    <w:rsid w:val="003973E3"/>
    <w:rsid w:val="003978FC"/>
    <w:rsid w:val="00397CC5"/>
    <w:rsid w:val="003A0A38"/>
    <w:rsid w:val="003A0AAD"/>
    <w:rsid w:val="003A10D3"/>
    <w:rsid w:val="003A1CFD"/>
    <w:rsid w:val="003A3F63"/>
    <w:rsid w:val="003A5126"/>
    <w:rsid w:val="003A7B04"/>
    <w:rsid w:val="003B18A7"/>
    <w:rsid w:val="003B2143"/>
    <w:rsid w:val="003B37A4"/>
    <w:rsid w:val="003B3CDB"/>
    <w:rsid w:val="003B5F3F"/>
    <w:rsid w:val="003B614A"/>
    <w:rsid w:val="003C0119"/>
    <w:rsid w:val="003C14A1"/>
    <w:rsid w:val="003C2A14"/>
    <w:rsid w:val="003C2EC6"/>
    <w:rsid w:val="003C38F0"/>
    <w:rsid w:val="003C39BC"/>
    <w:rsid w:val="003C452B"/>
    <w:rsid w:val="003C7159"/>
    <w:rsid w:val="003C7AEE"/>
    <w:rsid w:val="003D029B"/>
    <w:rsid w:val="003D48F4"/>
    <w:rsid w:val="003D6D1D"/>
    <w:rsid w:val="003D753D"/>
    <w:rsid w:val="003E0C16"/>
    <w:rsid w:val="003E24B8"/>
    <w:rsid w:val="003E2DE3"/>
    <w:rsid w:val="003E3775"/>
    <w:rsid w:val="003E6556"/>
    <w:rsid w:val="003E66B5"/>
    <w:rsid w:val="003E78C7"/>
    <w:rsid w:val="003E7FEC"/>
    <w:rsid w:val="003F0347"/>
    <w:rsid w:val="003F19B9"/>
    <w:rsid w:val="003F2C21"/>
    <w:rsid w:val="003F34F4"/>
    <w:rsid w:val="003F35E5"/>
    <w:rsid w:val="003F3EA5"/>
    <w:rsid w:val="003F66A2"/>
    <w:rsid w:val="00400FD0"/>
    <w:rsid w:val="0040118E"/>
    <w:rsid w:val="00402E4F"/>
    <w:rsid w:val="004043D9"/>
    <w:rsid w:val="0040563E"/>
    <w:rsid w:val="0040605E"/>
    <w:rsid w:val="00406070"/>
    <w:rsid w:val="00406B53"/>
    <w:rsid w:val="00411A01"/>
    <w:rsid w:val="00413A71"/>
    <w:rsid w:val="00416571"/>
    <w:rsid w:val="00416AD0"/>
    <w:rsid w:val="004177B0"/>
    <w:rsid w:val="00420C0C"/>
    <w:rsid w:val="00420DE9"/>
    <w:rsid w:val="004244F1"/>
    <w:rsid w:val="00425B10"/>
    <w:rsid w:val="0042765F"/>
    <w:rsid w:val="00430918"/>
    <w:rsid w:val="00430E70"/>
    <w:rsid w:val="00431497"/>
    <w:rsid w:val="00432D92"/>
    <w:rsid w:val="00433CD1"/>
    <w:rsid w:val="00433D1B"/>
    <w:rsid w:val="00433DB9"/>
    <w:rsid w:val="00436CDB"/>
    <w:rsid w:val="00436E98"/>
    <w:rsid w:val="004370FD"/>
    <w:rsid w:val="00440039"/>
    <w:rsid w:val="004430F2"/>
    <w:rsid w:val="00443A99"/>
    <w:rsid w:val="00445933"/>
    <w:rsid w:val="00445B31"/>
    <w:rsid w:val="004469F0"/>
    <w:rsid w:val="004475AD"/>
    <w:rsid w:val="004476A1"/>
    <w:rsid w:val="004476B0"/>
    <w:rsid w:val="00450267"/>
    <w:rsid w:val="004516DB"/>
    <w:rsid w:val="004519F4"/>
    <w:rsid w:val="00453076"/>
    <w:rsid w:val="004531DF"/>
    <w:rsid w:val="00454923"/>
    <w:rsid w:val="00456C1B"/>
    <w:rsid w:val="00456DB8"/>
    <w:rsid w:val="00456FDA"/>
    <w:rsid w:val="0046160E"/>
    <w:rsid w:val="00462DEC"/>
    <w:rsid w:val="0046323E"/>
    <w:rsid w:val="00465C41"/>
    <w:rsid w:val="00470041"/>
    <w:rsid w:val="0047049C"/>
    <w:rsid w:val="00473825"/>
    <w:rsid w:val="00477169"/>
    <w:rsid w:val="00477F47"/>
    <w:rsid w:val="00481867"/>
    <w:rsid w:val="00482A50"/>
    <w:rsid w:val="0048312E"/>
    <w:rsid w:val="004831FD"/>
    <w:rsid w:val="004833E5"/>
    <w:rsid w:val="00483829"/>
    <w:rsid w:val="004850E6"/>
    <w:rsid w:val="00485532"/>
    <w:rsid w:val="00486714"/>
    <w:rsid w:val="00486EBC"/>
    <w:rsid w:val="00487533"/>
    <w:rsid w:val="00490DC4"/>
    <w:rsid w:val="00491331"/>
    <w:rsid w:val="00491A10"/>
    <w:rsid w:val="004923A1"/>
    <w:rsid w:val="0049280B"/>
    <w:rsid w:val="0049302D"/>
    <w:rsid w:val="0049413E"/>
    <w:rsid w:val="00494EF8"/>
    <w:rsid w:val="00495062"/>
    <w:rsid w:val="0049674D"/>
    <w:rsid w:val="0049739F"/>
    <w:rsid w:val="00497406"/>
    <w:rsid w:val="004979FE"/>
    <w:rsid w:val="004A0617"/>
    <w:rsid w:val="004A1E4D"/>
    <w:rsid w:val="004A2FFB"/>
    <w:rsid w:val="004A3713"/>
    <w:rsid w:val="004A4BFA"/>
    <w:rsid w:val="004A5B17"/>
    <w:rsid w:val="004B14ED"/>
    <w:rsid w:val="004B1C5D"/>
    <w:rsid w:val="004B2004"/>
    <w:rsid w:val="004B48C5"/>
    <w:rsid w:val="004B6D4C"/>
    <w:rsid w:val="004B6DFC"/>
    <w:rsid w:val="004B7377"/>
    <w:rsid w:val="004B7800"/>
    <w:rsid w:val="004B7B61"/>
    <w:rsid w:val="004B7DCE"/>
    <w:rsid w:val="004C1B14"/>
    <w:rsid w:val="004C27C3"/>
    <w:rsid w:val="004C5C64"/>
    <w:rsid w:val="004C689B"/>
    <w:rsid w:val="004C7E2C"/>
    <w:rsid w:val="004C7ECC"/>
    <w:rsid w:val="004D00DF"/>
    <w:rsid w:val="004D07EB"/>
    <w:rsid w:val="004D08BD"/>
    <w:rsid w:val="004D3158"/>
    <w:rsid w:val="004D3A70"/>
    <w:rsid w:val="004D433E"/>
    <w:rsid w:val="004E13AC"/>
    <w:rsid w:val="004E268C"/>
    <w:rsid w:val="004E43C6"/>
    <w:rsid w:val="004E47F6"/>
    <w:rsid w:val="004E5CBB"/>
    <w:rsid w:val="004E5CD8"/>
    <w:rsid w:val="004E6381"/>
    <w:rsid w:val="004E6934"/>
    <w:rsid w:val="004E6B52"/>
    <w:rsid w:val="004E78B5"/>
    <w:rsid w:val="004F0E6A"/>
    <w:rsid w:val="004F11ED"/>
    <w:rsid w:val="004F1E99"/>
    <w:rsid w:val="004F2028"/>
    <w:rsid w:val="004F2E60"/>
    <w:rsid w:val="004F305A"/>
    <w:rsid w:val="004F376F"/>
    <w:rsid w:val="004F643B"/>
    <w:rsid w:val="004F7524"/>
    <w:rsid w:val="00500644"/>
    <w:rsid w:val="005006E0"/>
    <w:rsid w:val="00500D7A"/>
    <w:rsid w:val="00501639"/>
    <w:rsid w:val="00502116"/>
    <w:rsid w:val="00503784"/>
    <w:rsid w:val="00504675"/>
    <w:rsid w:val="00504FB9"/>
    <w:rsid w:val="005053CF"/>
    <w:rsid w:val="00505601"/>
    <w:rsid w:val="00510175"/>
    <w:rsid w:val="005107D2"/>
    <w:rsid w:val="00510C57"/>
    <w:rsid w:val="005114E7"/>
    <w:rsid w:val="00512F5B"/>
    <w:rsid w:val="00512FD2"/>
    <w:rsid w:val="00514E10"/>
    <w:rsid w:val="00516209"/>
    <w:rsid w:val="00516C36"/>
    <w:rsid w:val="005216A1"/>
    <w:rsid w:val="0052237C"/>
    <w:rsid w:val="00522499"/>
    <w:rsid w:val="0052318F"/>
    <w:rsid w:val="00523D91"/>
    <w:rsid w:val="0052418D"/>
    <w:rsid w:val="00524486"/>
    <w:rsid w:val="00525322"/>
    <w:rsid w:val="005263B4"/>
    <w:rsid w:val="005306B4"/>
    <w:rsid w:val="00530D3B"/>
    <w:rsid w:val="00531395"/>
    <w:rsid w:val="005314B0"/>
    <w:rsid w:val="005338E9"/>
    <w:rsid w:val="00535736"/>
    <w:rsid w:val="00535830"/>
    <w:rsid w:val="00536083"/>
    <w:rsid w:val="00537CEB"/>
    <w:rsid w:val="00541527"/>
    <w:rsid w:val="00542008"/>
    <w:rsid w:val="00542309"/>
    <w:rsid w:val="00542E6F"/>
    <w:rsid w:val="00543B4B"/>
    <w:rsid w:val="005456FC"/>
    <w:rsid w:val="005463C0"/>
    <w:rsid w:val="0054691E"/>
    <w:rsid w:val="00547485"/>
    <w:rsid w:val="00547DC2"/>
    <w:rsid w:val="005513AD"/>
    <w:rsid w:val="00551C65"/>
    <w:rsid w:val="00552FF2"/>
    <w:rsid w:val="005534E2"/>
    <w:rsid w:val="005540B2"/>
    <w:rsid w:val="005547D7"/>
    <w:rsid w:val="00556C88"/>
    <w:rsid w:val="005570E3"/>
    <w:rsid w:val="00560335"/>
    <w:rsid w:val="00560CC2"/>
    <w:rsid w:val="0056213E"/>
    <w:rsid w:val="0056379F"/>
    <w:rsid w:val="0056589D"/>
    <w:rsid w:val="0056746E"/>
    <w:rsid w:val="00567B3A"/>
    <w:rsid w:val="0057173F"/>
    <w:rsid w:val="00571834"/>
    <w:rsid w:val="005723A7"/>
    <w:rsid w:val="00574F65"/>
    <w:rsid w:val="0057507A"/>
    <w:rsid w:val="0057627B"/>
    <w:rsid w:val="00576E68"/>
    <w:rsid w:val="005778DD"/>
    <w:rsid w:val="00580A28"/>
    <w:rsid w:val="0058105A"/>
    <w:rsid w:val="00581A41"/>
    <w:rsid w:val="00581B7B"/>
    <w:rsid w:val="00582E2D"/>
    <w:rsid w:val="00583F52"/>
    <w:rsid w:val="00584A6F"/>
    <w:rsid w:val="005876B5"/>
    <w:rsid w:val="005912DF"/>
    <w:rsid w:val="0059332E"/>
    <w:rsid w:val="00594698"/>
    <w:rsid w:val="00595A1C"/>
    <w:rsid w:val="00595A4D"/>
    <w:rsid w:val="00595AA6"/>
    <w:rsid w:val="00596AA2"/>
    <w:rsid w:val="00596E11"/>
    <w:rsid w:val="005A01EF"/>
    <w:rsid w:val="005A0948"/>
    <w:rsid w:val="005A0BB3"/>
    <w:rsid w:val="005A1735"/>
    <w:rsid w:val="005A18B4"/>
    <w:rsid w:val="005A19C2"/>
    <w:rsid w:val="005A1CE4"/>
    <w:rsid w:val="005A20CE"/>
    <w:rsid w:val="005A2678"/>
    <w:rsid w:val="005A2878"/>
    <w:rsid w:val="005A29F5"/>
    <w:rsid w:val="005A31CD"/>
    <w:rsid w:val="005A4936"/>
    <w:rsid w:val="005A4C2D"/>
    <w:rsid w:val="005A6A7A"/>
    <w:rsid w:val="005A77FC"/>
    <w:rsid w:val="005A7D8A"/>
    <w:rsid w:val="005B2FE5"/>
    <w:rsid w:val="005B4745"/>
    <w:rsid w:val="005B54A6"/>
    <w:rsid w:val="005B6B07"/>
    <w:rsid w:val="005B6E9C"/>
    <w:rsid w:val="005B6EC0"/>
    <w:rsid w:val="005B73EA"/>
    <w:rsid w:val="005C02F1"/>
    <w:rsid w:val="005C0355"/>
    <w:rsid w:val="005C0D43"/>
    <w:rsid w:val="005C2BF4"/>
    <w:rsid w:val="005C4981"/>
    <w:rsid w:val="005C5D66"/>
    <w:rsid w:val="005C62CF"/>
    <w:rsid w:val="005C6714"/>
    <w:rsid w:val="005D0649"/>
    <w:rsid w:val="005D23FF"/>
    <w:rsid w:val="005D38C0"/>
    <w:rsid w:val="005D3BFB"/>
    <w:rsid w:val="005D416E"/>
    <w:rsid w:val="005D475F"/>
    <w:rsid w:val="005D4996"/>
    <w:rsid w:val="005D49B2"/>
    <w:rsid w:val="005D506E"/>
    <w:rsid w:val="005D520B"/>
    <w:rsid w:val="005D57A1"/>
    <w:rsid w:val="005D5D10"/>
    <w:rsid w:val="005D63CE"/>
    <w:rsid w:val="005D6A59"/>
    <w:rsid w:val="005D6C43"/>
    <w:rsid w:val="005D6E8D"/>
    <w:rsid w:val="005E1FEA"/>
    <w:rsid w:val="005E4D92"/>
    <w:rsid w:val="005E4FD5"/>
    <w:rsid w:val="005E56C3"/>
    <w:rsid w:val="005E5E55"/>
    <w:rsid w:val="005E650E"/>
    <w:rsid w:val="005F017A"/>
    <w:rsid w:val="005F04C0"/>
    <w:rsid w:val="005F1A23"/>
    <w:rsid w:val="005F296B"/>
    <w:rsid w:val="005F3D72"/>
    <w:rsid w:val="005F5B6B"/>
    <w:rsid w:val="005F6450"/>
    <w:rsid w:val="005F6AB5"/>
    <w:rsid w:val="005F70D4"/>
    <w:rsid w:val="005F71F7"/>
    <w:rsid w:val="005F7D67"/>
    <w:rsid w:val="00600853"/>
    <w:rsid w:val="00600B7E"/>
    <w:rsid w:val="0060151F"/>
    <w:rsid w:val="006020B8"/>
    <w:rsid w:val="00602BCE"/>
    <w:rsid w:val="006034C1"/>
    <w:rsid w:val="00603CA6"/>
    <w:rsid w:val="00604462"/>
    <w:rsid w:val="0060446E"/>
    <w:rsid w:val="006046B3"/>
    <w:rsid w:val="006052CD"/>
    <w:rsid w:val="00605599"/>
    <w:rsid w:val="00606701"/>
    <w:rsid w:val="00607BED"/>
    <w:rsid w:val="00607E55"/>
    <w:rsid w:val="00610FA5"/>
    <w:rsid w:val="006155D5"/>
    <w:rsid w:val="00616068"/>
    <w:rsid w:val="00616B05"/>
    <w:rsid w:val="00616F2C"/>
    <w:rsid w:val="00623006"/>
    <w:rsid w:val="00623095"/>
    <w:rsid w:val="00623372"/>
    <w:rsid w:val="00623960"/>
    <w:rsid w:val="006245D6"/>
    <w:rsid w:val="00625076"/>
    <w:rsid w:val="00625C79"/>
    <w:rsid w:val="00627B1A"/>
    <w:rsid w:val="00627F2A"/>
    <w:rsid w:val="006304B0"/>
    <w:rsid w:val="00634017"/>
    <w:rsid w:val="00635201"/>
    <w:rsid w:val="00640D5D"/>
    <w:rsid w:val="00641D21"/>
    <w:rsid w:val="00642216"/>
    <w:rsid w:val="0064252E"/>
    <w:rsid w:val="0064307E"/>
    <w:rsid w:val="0064314D"/>
    <w:rsid w:val="006432A7"/>
    <w:rsid w:val="00645816"/>
    <w:rsid w:val="00645A76"/>
    <w:rsid w:val="0064659E"/>
    <w:rsid w:val="00646C19"/>
    <w:rsid w:val="006475B5"/>
    <w:rsid w:val="006502C2"/>
    <w:rsid w:val="0065071D"/>
    <w:rsid w:val="0065368A"/>
    <w:rsid w:val="00654302"/>
    <w:rsid w:val="0065456B"/>
    <w:rsid w:val="00654D1A"/>
    <w:rsid w:val="006556B5"/>
    <w:rsid w:val="00660AF4"/>
    <w:rsid w:val="006626AC"/>
    <w:rsid w:val="006634C1"/>
    <w:rsid w:val="00663B1B"/>
    <w:rsid w:val="00663BA5"/>
    <w:rsid w:val="00663C04"/>
    <w:rsid w:val="00664517"/>
    <w:rsid w:val="006654F1"/>
    <w:rsid w:val="00665C7A"/>
    <w:rsid w:val="0066788C"/>
    <w:rsid w:val="00667BB7"/>
    <w:rsid w:val="00672204"/>
    <w:rsid w:val="00672A63"/>
    <w:rsid w:val="006734FD"/>
    <w:rsid w:val="00676267"/>
    <w:rsid w:val="006763FE"/>
    <w:rsid w:val="006768E3"/>
    <w:rsid w:val="00677B75"/>
    <w:rsid w:val="0068017C"/>
    <w:rsid w:val="00682D38"/>
    <w:rsid w:val="0068364B"/>
    <w:rsid w:val="00686FAE"/>
    <w:rsid w:val="00692F19"/>
    <w:rsid w:val="00693B21"/>
    <w:rsid w:val="0069433E"/>
    <w:rsid w:val="00694C34"/>
    <w:rsid w:val="006953A2"/>
    <w:rsid w:val="006971D5"/>
    <w:rsid w:val="006A059B"/>
    <w:rsid w:val="006A0688"/>
    <w:rsid w:val="006A0819"/>
    <w:rsid w:val="006A0AEB"/>
    <w:rsid w:val="006A0F62"/>
    <w:rsid w:val="006A2BBC"/>
    <w:rsid w:val="006A31CB"/>
    <w:rsid w:val="006A3D6F"/>
    <w:rsid w:val="006A3ED4"/>
    <w:rsid w:val="006A4BFE"/>
    <w:rsid w:val="006A4C80"/>
    <w:rsid w:val="006A55F2"/>
    <w:rsid w:val="006A59E0"/>
    <w:rsid w:val="006A5EF1"/>
    <w:rsid w:val="006B082E"/>
    <w:rsid w:val="006B0BE7"/>
    <w:rsid w:val="006B1A83"/>
    <w:rsid w:val="006B3B3D"/>
    <w:rsid w:val="006B4315"/>
    <w:rsid w:val="006B504F"/>
    <w:rsid w:val="006B6B78"/>
    <w:rsid w:val="006B7876"/>
    <w:rsid w:val="006C08D3"/>
    <w:rsid w:val="006C09E6"/>
    <w:rsid w:val="006C1C19"/>
    <w:rsid w:val="006C2D71"/>
    <w:rsid w:val="006C2E8B"/>
    <w:rsid w:val="006C2EB7"/>
    <w:rsid w:val="006C3BEE"/>
    <w:rsid w:val="006C48A8"/>
    <w:rsid w:val="006C65A6"/>
    <w:rsid w:val="006C6785"/>
    <w:rsid w:val="006C6E68"/>
    <w:rsid w:val="006D09C6"/>
    <w:rsid w:val="006D18D3"/>
    <w:rsid w:val="006D236F"/>
    <w:rsid w:val="006D268A"/>
    <w:rsid w:val="006D2753"/>
    <w:rsid w:val="006D33ED"/>
    <w:rsid w:val="006D6196"/>
    <w:rsid w:val="006E0605"/>
    <w:rsid w:val="006E11C1"/>
    <w:rsid w:val="006E230C"/>
    <w:rsid w:val="006E401C"/>
    <w:rsid w:val="006E429C"/>
    <w:rsid w:val="006E47A4"/>
    <w:rsid w:val="006E4F4D"/>
    <w:rsid w:val="006E50F7"/>
    <w:rsid w:val="006E6A05"/>
    <w:rsid w:val="006E6F30"/>
    <w:rsid w:val="006E7B13"/>
    <w:rsid w:val="006F075F"/>
    <w:rsid w:val="006F098C"/>
    <w:rsid w:val="006F0EAE"/>
    <w:rsid w:val="006F15C1"/>
    <w:rsid w:val="006F1F11"/>
    <w:rsid w:val="006F2441"/>
    <w:rsid w:val="006F3F65"/>
    <w:rsid w:val="006F4D19"/>
    <w:rsid w:val="006F77F1"/>
    <w:rsid w:val="00700588"/>
    <w:rsid w:val="00700B6E"/>
    <w:rsid w:val="0070372B"/>
    <w:rsid w:val="00705049"/>
    <w:rsid w:val="007063CA"/>
    <w:rsid w:val="00710DCD"/>
    <w:rsid w:val="00711175"/>
    <w:rsid w:val="00712084"/>
    <w:rsid w:val="00713D8D"/>
    <w:rsid w:val="00713FC1"/>
    <w:rsid w:val="007147F4"/>
    <w:rsid w:val="007148DA"/>
    <w:rsid w:val="00715C26"/>
    <w:rsid w:val="0071759C"/>
    <w:rsid w:val="00717B92"/>
    <w:rsid w:val="00717CAB"/>
    <w:rsid w:val="007215CA"/>
    <w:rsid w:val="00721AED"/>
    <w:rsid w:val="00721E5D"/>
    <w:rsid w:val="00722375"/>
    <w:rsid w:val="0072288D"/>
    <w:rsid w:val="00723DBB"/>
    <w:rsid w:val="00724613"/>
    <w:rsid w:val="007251FC"/>
    <w:rsid w:val="0072589D"/>
    <w:rsid w:val="00726A71"/>
    <w:rsid w:val="00731E02"/>
    <w:rsid w:val="00732460"/>
    <w:rsid w:val="00732999"/>
    <w:rsid w:val="00733DB0"/>
    <w:rsid w:val="0073460E"/>
    <w:rsid w:val="00736797"/>
    <w:rsid w:val="007371D0"/>
    <w:rsid w:val="00740E22"/>
    <w:rsid w:val="007417FE"/>
    <w:rsid w:val="00742552"/>
    <w:rsid w:val="00742B15"/>
    <w:rsid w:val="0074389C"/>
    <w:rsid w:val="00743B18"/>
    <w:rsid w:val="00743C2E"/>
    <w:rsid w:val="0074416C"/>
    <w:rsid w:val="0074446B"/>
    <w:rsid w:val="007464B7"/>
    <w:rsid w:val="00751EF8"/>
    <w:rsid w:val="007535E7"/>
    <w:rsid w:val="00753C53"/>
    <w:rsid w:val="0075415A"/>
    <w:rsid w:val="00754618"/>
    <w:rsid w:val="007549C9"/>
    <w:rsid w:val="00754A44"/>
    <w:rsid w:val="007561A0"/>
    <w:rsid w:val="007565DE"/>
    <w:rsid w:val="007571DC"/>
    <w:rsid w:val="007624CD"/>
    <w:rsid w:val="00763A85"/>
    <w:rsid w:val="00764568"/>
    <w:rsid w:val="00764775"/>
    <w:rsid w:val="00765A01"/>
    <w:rsid w:val="00766AE4"/>
    <w:rsid w:val="007712C0"/>
    <w:rsid w:val="00771C14"/>
    <w:rsid w:val="00771CB2"/>
    <w:rsid w:val="0077221F"/>
    <w:rsid w:val="00773114"/>
    <w:rsid w:val="00773818"/>
    <w:rsid w:val="00774126"/>
    <w:rsid w:val="007749E3"/>
    <w:rsid w:val="00775391"/>
    <w:rsid w:val="00775672"/>
    <w:rsid w:val="0077621B"/>
    <w:rsid w:val="00776222"/>
    <w:rsid w:val="0077797E"/>
    <w:rsid w:val="00780342"/>
    <w:rsid w:val="00781236"/>
    <w:rsid w:val="00783E11"/>
    <w:rsid w:val="007852C0"/>
    <w:rsid w:val="0078538E"/>
    <w:rsid w:val="007872E2"/>
    <w:rsid w:val="00792AEC"/>
    <w:rsid w:val="00793849"/>
    <w:rsid w:val="00793945"/>
    <w:rsid w:val="007941C7"/>
    <w:rsid w:val="00795BB5"/>
    <w:rsid w:val="00795DA7"/>
    <w:rsid w:val="007963CE"/>
    <w:rsid w:val="0079745F"/>
    <w:rsid w:val="00797C07"/>
    <w:rsid w:val="007A0990"/>
    <w:rsid w:val="007A17A9"/>
    <w:rsid w:val="007A2580"/>
    <w:rsid w:val="007A27DB"/>
    <w:rsid w:val="007A319F"/>
    <w:rsid w:val="007A3322"/>
    <w:rsid w:val="007A63FD"/>
    <w:rsid w:val="007A6B26"/>
    <w:rsid w:val="007A7186"/>
    <w:rsid w:val="007B0DBE"/>
    <w:rsid w:val="007B24A6"/>
    <w:rsid w:val="007B3355"/>
    <w:rsid w:val="007B3D4C"/>
    <w:rsid w:val="007B3FB9"/>
    <w:rsid w:val="007B4A07"/>
    <w:rsid w:val="007B5589"/>
    <w:rsid w:val="007B5750"/>
    <w:rsid w:val="007B6BE6"/>
    <w:rsid w:val="007B6D6F"/>
    <w:rsid w:val="007B712E"/>
    <w:rsid w:val="007B79C9"/>
    <w:rsid w:val="007B7A30"/>
    <w:rsid w:val="007C09D0"/>
    <w:rsid w:val="007C0A5E"/>
    <w:rsid w:val="007C24F5"/>
    <w:rsid w:val="007C38FC"/>
    <w:rsid w:val="007C486D"/>
    <w:rsid w:val="007C55CD"/>
    <w:rsid w:val="007C5CDE"/>
    <w:rsid w:val="007C67A0"/>
    <w:rsid w:val="007D00B3"/>
    <w:rsid w:val="007D0604"/>
    <w:rsid w:val="007D25BB"/>
    <w:rsid w:val="007D29C7"/>
    <w:rsid w:val="007D345D"/>
    <w:rsid w:val="007D513D"/>
    <w:rsid w:val="007D7747"/>
    <w:rsid w:val="007E0E84"/>
    <w:rsid w:val="007E1E52"/>
    <w:rsid w:val="007E23B5"/>
    <w:rsid w:val="007E24B2"/>
    <w:rsid w:val="007E27CE"/>
    <w:rsid w:val="007E2C13"/>
    <w:rsid w:val="007E35D9"/>
    <w:rsid w:val="007E45B1"/>
    <w:rsid w:val="007E5E8F"/>
    <w:rsid w:val="007F01DA"/>
    <w:rsid w:val="007F0BA9"/>
    <w:rsid w:val="007F0F56"/>
    <w:rsid w:val="007F117C"/>
    <w:rsid w:val="007F1D52"/>
    <w:rsid w:val="007F3FDD"/>
    <w:rsid w:val="007F504B"/>
    <w:rsid w:val="007F7340"/>
    <w:rsid w:val="007F7FDD"/>
    <w:rsid w:val="00801206"/>
    <w:rsid w:val="00802642"/>
    <w:rsid w:val="008030DC"/>
    <w:rsid w:val="008048D0"/>
    <w:rsid w:val="00805B36"/>
    <w:rsid w:val="00807819"/>
    <w:rsid w:val="00810221"/>
    <w:rsid w:val="008112DA"/>
    <w:rsid w:val="00811EA7"/>
    <w:rsid w:val="00813C35"/>
    <w:rsid w:val="008141DE"/>
    <w:rsid w:val="00815DC9"/>
    <w:rsid w:val="0081604C"/>
    <w:rsid w:val="00816304"/>
    <w:rsid w:val="00816AD2"/>
    <w:rsid w:val="008170B6"/>
    <w:rsid w:val="00817684"/>
    <w:rsid w:val="00822ADD"/>
    <w:rsid w:val="00822EBB"/>
    <w:rsid w:val="0082449C"/>
    <w:rsid w:val="00824550"/>
    <w:rsid w:val="00824C07"/>
    <w:rsid w:val="0082607B"/>
    <w:rsid w:val="008261E0"/>
    <w:rsid w:val="00827713"/>
    <w:rsid w:val="0083033D"/>
    <w:rsid w:val="0083046A"/>
    <w:rsid w:val="00830FF3"/>
    <w:rsid w:val="00831E5D"/>
    <w:rsid w:val="00832DDD"/>
    <w:rsid w:val="00833396"/>
    <w:rsid w:val="008333D7"/>
    <w:rsid w:val="00833515"/>
    <w:rsid w:val="0083402A"/>
    <w:rsid w:val="008364EE"/>
    <w:rsid w:val="00836E7D"/>
    <w:rsid w:val="00840002"/>
    <w:rsid w:val="00840005"/>
    <w:rsid w:val="008406FF"/>
    <w:rsid w:val="0084136C"/>
    <w:rsid w:val="008413D0"/>
    <w:rsid w:val="00841C62"/>
    <w:rsid w:val="008434AF"/>
    <w:rsid w:val="008437A4"/>
    <w:rsid w:val="00843B62"/>
    <w:rsid w:val="00843E98"/>
    <w:rsid w:val="008446EF"/>
    <w:rsid w:val="00844EA7"/>
    <w:rsid w:val="00845FAB"/>
    <w:rsid w:val="00847D45"/>
    <w:rsid w:val="00850F22"/>
    <w:rsid w:val="00851ACB"/>
    <w:rsid w:val="00854808"/>
    <w:rsid w:val="00854C97"/>
    <w:rsid w:val="0085542F"/>
    <w:rsid w:val="00855CA3"/>
    <w:rsid w:val="008565A5"/>
    <w:rsid w:val="0085704F"/>
    <w:rsid w:val="00857B16"/>
    <w:rsid w:val="00857CE5"/>
    <w:rsid w:val="00860165"/>
    <w:rsid w:val="008605FC"/>
    <w:rsid w:val="008607C8"/>
    <w:rsid w:val="008631E8"/>
    <w:rsid w:val="0086325C"/>
    <w:rsid w:val="008721F4"/>
    <w:rsid w:val="008725D8"/>
    <w:rsid w:val="00873549"/>
    <w:rsid w:val="0087659D"/>
    <w:rsid w:val="008816DE"/>
    <w:rsid w:val="00881E5C"/>
    <w:rsid w:val="00882584"/>
    <w:rsid w:val="00883972"/>
    <w:rsid w:val="00883E26"/>
    <w:rsid w:val="00884078"/>
    <w:rsid w:val="00885B57"/>
    <w:rsid w:val="008861BF"/>
    <w:rsid w:val="00886378"/>
    <w:rsid w:val="00886E4A"/>
    <w:rsid w:val="008871B5"/>
    <w:rsid w:val="008877FE"/>
    <w:rsid w:val="00890589"/>
    <w:rsid w:val="00890B6A"/>
    <w:rsid w:val="008913C2"/>
    <w:rsid w:val="008916B6"/>
    <w:rsid w:val="00891E1B"/>
    <w:rsid w:val="008926A1"/>
    <w:rsid w:val="0089315B"/>
    <w:rsid w:val="008955D9"/>
    <w:rsid w:val="00895D19"/>
    <w:rsid w:val="008A0609"/>
    <w:rsid w:val="008A13BB"/>
    <w:rsid w:val="008A4202"/>
    <w:rsid w:val="008A6C9A"/>
    <w:rsid w:val="008B1D5D"/>
    <w:rsid w:val="008B2854"/>
    <w:rsid w:val="008B4760"/>
    <w:rsid w:val="008B50FF"/>
    <w:rsid w:val="008B71A5"/>
    <w:rsid w:val="008C0595"/>
    <w:rsid w:val="008C0879"/>
    <w:rsid w:val="008C2774"/>
    <w:rsid w:val="008C3999"/>
    <w:rsid w:val="008C5966"/>
    <w:rsid w:val="008D1147"/>
    <w:rsid w:val="008D165F"/>
    <w:rsid w:val="008D1FDD"/>
    <w:rsid w:val="008D3E7D"/>
    <w:rsid w:val="008D4A2D"/>
    <w:rsid w:val="008D5413"/>
    <w:rsid w:val="008D5936"/>
    <w:rsid w:val="008D5A41"/>
    <w:rsid w:val="008D6A27"/>
    <w:rsid w:val="008D6C82"/>
    <w:rsid w:val="008D7DCC"/>
    <w:rsid w:val="008E021C"/>
    <w:rsid w:val="008E038B"/>
    <w:rsid w:val="008E10EB"/>
    <w:rsid w:val="008E130F"/>
    <w:rsid w:val="008E27F8"/>
    <w:rsid w:val="008E2D92"/>
    <w:rsid w:val="008E2F2B"/>
    <w:rsid w:val="008E38B6"/>
    <w:rsid w:val="008E4CDF"/>
    <w:rsid w:val="008E4D84"/>
    <w:rsid w:val="008E5671"/>
    <w:rsid w:val="008E5CE5"/>
    <w:rsid w:val="008E6C8A"/>
    <w:rsid w:val="008F04B4"/>
    <w:rsid w:val="008F29FF"/>
    <w:rsid w:val="008F312D"/>
    <w:rsid w:val="008F31B0"/>
    <w:rsid w:val="008F3A67"/>
    <w:rsid w:val="008F3D04"/>
    <w:rsid w:val="008F6429"/>
    <w:rsid w:val="008F67D8"/>
    <w:rsid w:val="0090024D"/>
    <w:rsid w:val="009002D1"/>
    <w:rsid w:val="00900D44"/>
    <w:rsid w:val="00901D24"/>
    <w:rsid w:val="00901E3A"/>
    <w:rsid w:val="00902013"/>
    <w:rsid w:val="00903393"/>
    <w:rsid w:val="00904057"/>
    <w:rsid w:val="0090430A"/>
    <w:rsid w:val="00904C2D"/>
    <w:rsid w:val="00906C18"/>
    <w:rsid w:val="009076C2"/>
    <w:rsid w:val="00907CB3"/>
    <w:rsid w:val="00911288"/>
    <w:rsid w:val="00912D4C"/>
    <w:rsid w:val="00912E8C"/>
    <w:rsid w:val="00913267"/>
    <w:rsid w:val="009161D9"/>
    <w:rsid w:val="00916E51"/>
    <w:rsid w:val="00920DDC"/>
    <w:rsid w:val="00921B11"/>
    <w:rsid w:val="00923F3E"/>
    <w:rsid w:val="009249A3"/>
    <w:rsid w:val="00924DC2"/>
    <w:rsid w:val="00924F65"/>
    <w:rsid w:val="00925A97"/>
    <w:rsid w:val="00925CBB"/>
    <w:rsid w:val="009264E7"/>
    <w:rsid w:val="00927E4D"/>
    <w:rsid w:val="0093056E"/>
    <w:rsid w:val="00931EF6"/>
    <w:rsid w:val="00932150"/>
    <w:rsid w:val="00932243"/>
    <w:rsid w:val="009323E4"/>
    <w:rsid w:val="00932783"/>
    <w:rsid w:val="009338E5"/>
    <w:rsid w:val="00933F37"/>
    <w:rsid w:val="009356EC"/>
    <w:rsid w:val="00935844"/>
    <w:rsid w:val="00935B99"/>
    <w:rsid w:val="00935E9A"/>
    <w:rsid w:val="009360EC"/>
    <w:rsid w:val="0093754D"/>
    <w:rsid w:val="00940800"/>
    <w:rsid w:val="00940FC1"/>
    <w:rsid w:val="009419C4"/>
    <w:rsid w:val="00941C71"/>
    <w:rsid w:val="00942C94"/>
    <w:rsid w:val="00942E24"/>
    <w:rsid w:val="009432D9"/>
    <w:rsid w:val="0094380F"/>
    <w:rsid w:val="009438DE"/>
    <w:rsid w:val="00944406"/>
    <w:rsid w:val="00950405"/>
    <w:rsid w:val="00950EA4"/>
    <w:rsid w:val="0095151A"/>
    <w:rsid w:val="00951A13"/>
    <w:rsid w:val="00951F0E"/>
    <w:rsid w:val="009525CE"/>
    <w:rsid w:val="00952A59"/>
    <w:rsid w:val="00952F98"/>
    <w:rsid w:val="00953BDE"/>
    <w:rsid w:val="00953F81"/>
    <w:rsid w:val="0095403C"/>
    <w:rsid w:val="00954DEE"/>
    <w:rsid w:val="0095670C"/>
    <w:rsid w:val="00956C3B"/>
    <w:rsid w:val="00962404"/>
    <w:rsid w:val="009636BD"/>
    <w:rsid w:val="009658B1"/>
    <w:rsid w:val="009659CD"/>
    <w:rsid w:val="00966103"/>
    <w:rsid w:val="00966A0F"/>
    <w:rsid w:val="00967D7F"/>
    <w:rsid w:val="009704C3"/>
    <w:rsid w:val="009712D2"/>
    <w:rsid w:val="00971892"/>
    <w:rsid w:val="0097323F"/>
    <w:rsid w:val="00973A49"/>
    <w:rsid w:val="00973B3F"/>
    <w:rsid w:val="009757B2"/>
    <w:rsid w:val="009758C5"/>
    <w:rsid w:val="00975B2A"/>
    <w:rsid w:val="009763C8"/>
    <w:rsid w:val="00976EC8"/>
    <w:rsid w:val="00981147"/>
    <w:rsid w:val="00981526"/>
    <w:rsid w:val="00982EDE"/>
    <w:rsid w:val="009858B8"/>
    <w:rsid w:val="00986918"/>
    <w:rsid w:val="009873B8"/>
    <w:rsid w:val="009878EB"/>
    <w:rsid w:val="009910E0"/>
    <w:rsid w:val="009949D9"/>
    <w:rsid w:val="00995201"/>
    <w:rsid w:val="009960A6"/>
    <w:rsid w:val="00996A5D"/>
    <w:rsid w:val="00997057"/>
    <w:rsid w:val="009A0348"/>
    <w:rsid w:val="009A1B69"/>
    <w:rsid w:val="009A24A3"/>
    <w:rsid w:val="009A3D57"/>
    <w:rsid w:val="009A446A"/>
    <w:rsid w:val="009A55B4"/>
    <w:rsid w:val="009A580E"/>
    <w:rsid w:val="009A5DFA"/>
    <w:rsid w:val="009A6412"/>
    <w:rsid w:val="009A6995"/>
    <w:rsid w:val="009A6B5F"/>
    <w:rsid w:val="009A6D77"/>
    <w:rsid w:val="009A7977"/>
    <w:rsid w:val="009B00FE"/>
    <w:rsid w:val="009B1283"/>
    <w:rsid w:val="009B146E"/>
    <w:rsid w:val="009B1B89"/>
    <w:rsid w:val="009B20C5"/>
    <w:rsid w:val="009B24B9"/>
    <w:rsid w:val="009B2C8F"/>
    <w:rsid w:val="009B3B21"/>
    <w:rsid w:val="009B4812"/>
    <w:rsid w:val="009B770A"/>
    <w:rsid w:val="009B7BEA"/>
    <w:rsid w:val="009C0E10"/>
    <w:rsid w:val="009C2119"/>
    <w:rsid w:val="009C26FF"/>
    <w:rsid w:val="009C429D"/>
    <w:rsid w:val="009C7FD6"/>
    <w:rsid w:val="009D04EB"/>
    <w:rsid w:val="009D079D"/>
    <w:rsid w:val="009D41D9"/>
    <w:rsid w:val="009D5A0B"/>
    <w:rsid w:val="009D5B56"/>
    <w:rsid w:val="009D6F6B"/>
    <w:rsid w:val="009D78E3"/>
    <w:rsid w:val="009E188F"/>
    <w:rsid w:val="009E24FA"/>
    <w:rsid w:val="009E3475"/>
    <w:rsid w:val="009E3596"/>
    <w:rsid w:val="009E4637"/>
    <w:rsid w:val="009E56D2"/>
    <w:rsid w:val="009E6B1C"/>
    <w:rsid w:val="009F1342"/>
    <w:rsid w:val="009F2912"/>
    <w:rsid w:val="009F509C"/>
    <w:rsid w:val="009F5BC4"/>
    <w:rsid w:val="009F63D2"/>
    <w:rsid w:val="009F7AD6"/>
    <w:rsid w:val="00A00679"/>
    <w:rsid w:val="00A006B9"/>
    <w:rsid w:val="00A0155B"/>
    <w:rsid w:val="00A01743"/>
    <w:rsid w:val="00A02502"/>
    <w:rsid w:val="00A02634"/>
    <w:rsid w:val="00A0529F"/>
    <w:rsid w:val="00A0652B"/>
    <w:rsid w:val="00A06E03"/>
    <w:rsid w:val="00A1025A"/>
    <w:rsid w:val="00A10C12"/>
    <w:rsid w:val="00A10D11"/>
    <w:rsid w:val="00A117DD"/>
    <w:rsid w:val="00A11A44"/>
    <w:rsid w:val="00A11FD2"/>
    <w:rsid w:val="00A12190"/>
    <w:rsid w:val="00A1428E"/>
    <w:rsid w:val="00A14648"/>
    <w:rsid w:val="00A14A6C"/>
    <w:rsid w:val="00A15395"/>
    <w:rsid w:val="00A1669B"/>
    <w:rsid w:val="00A20455"/>
    <w:rsid w:val="00A244D1"/>
    <w:rsid w:val="00A2457D"/>
    <w:rsid w:val="00A249B7"/>
    <w:rsid w:val="00A25A1A"/>
    <w:rsid w:val="00A269F8"/>
    <w:rsid w:val="00A30ACB"/>
    <w:rsid w:val="00A31CAB"/>
    <w:rsid w:val="00A32B75"/>
    <w:rsid w:val="00A34B95"/>
    <w:rsid w:val="00A34D53"/>
    <w:rsid w:val="00A34D61"/>
    <w:rsid w:val="00A3557B"/>
    <w:rsid w:val="00A36F7A"/>
    <w:rsid w:val="00A41A62"/>
    <w:rsid w:val="00A425FB"/>
    <w:rsid w:val="00A4579A"/>
    <w:rsid w:val="00A51AFA"/>
    <w:rsid w:val="00A526BD"/>
    <w:rsid w:val="00A529DF"/>
    <w:rsid w:val="00A5390A"/>
    <w:rsid w:val="00A56912"/>
    <w:rsid w:val="00A6078B"/>
    <w:rsid w:val="00A61690"/>
    <w:rsid w:val="00A653C8"/>
    <w:rsid w:val="00A65859"/>
    <w:rsid w:val="00A66975"/>
    <w:rsid w:val="00A67B8D"/>
    <w:rsid w:val="00A67EBE"/>
    <w:rsid w:val="00A7066C"/>
    <w:rsid w:val="00A70EFD"/>
    <w:rsid w:val="00A7284E"/>
    <w:rsid w:val="00A73E23"/>
    <w:rsid w:val="00A73E35"/>
    <w:rsid w:val="00A745B1"/>
    <w:rsid w:val="00A75B61"/>
    <w:rsid w:val="00A76134"/>
    <w:rsid w:val="00A767FF"/>
    <w:rsid w:val="00A76FBC"/>
    <w:rsid w:val="00A80E8C"/>
    <w:rsid w:val="00A8131A"/>
    <w:rsid w:val="00A81BE0"/>
    <w:rsid w:val="00A8240E"/>
    <w:rsid w:val="00A8278E"/>
    <w:rsid w:val="00A847D4"/>
    <w:rsid w:val="00A84814"/>
    <w:rsid w:val="00A853F5"/>
    <w:rsid w:val="00A869F3"/>
    <w:rsid w:val="00A87056"/>
    <w:rsid w:val="00A90096"/>
    <w:rsid w:val="00A93201"/>
    <w:rsid w:val="00A93D16"/>
    <w:rsid w:val="00A9438A"/>
    <w:rsid w:val="00A94E38"/>
    <w:rsid w:val="00A950F6"/>
    <w:rsid w:val="00A953B9"/>
    <w:rsid w:val="00A954C7"/>
    <w:rsid w:val="00A95B80"/>
    <w:rsid w:val="00A96544"/>
    <w:rsid w:val="00A96B33"/>
    <w:rsid w:val="00AA0FA4"/>
    <w:rsid w:val="00AA1C0F"/>
    <w:rsid w:val="00AA2091"/>
    <w:rsid w:val="00AA22B3"/>
    <w:rsid w:val="00AA2A95"/>
    <w:rsid w:val="00AA3574"/>
    <w:rsid w:val="00AA3B17"/>
    <w:rsid w:val="00AA43BA"/>
    <w:rsid w:val="00AA46F1"/>
    <w:rsid w:val="00AA4B54"/>
    <w:rsid w:val="00AA4D1C"/>
    <w:rsid w:val="00AA5E80"/>
    <w:rsid w:val="00AA7226"/>
    <w:rsid w:val="00AA788B"/>
    <w:rsid w:val="00AB00A0"/>
    <w:rsid w:val="00AB0D1C"/>
    <w:rsid w:val="00AB1AB0"/>
    <w:rsid w:val="00AB2C3D"/>
    <w:rsid w:val="00AB3206"/>
    <w:rsid w:val="00AB4357"/>
    <w:rsid w:val="00AB5E87"/>
    <w:rsid w:val="00AB5E90"/>
    <w:rsid w:val="00AB5F96"/>
    <w:rsid w:val="00AB7E91"/>
    <w:rsid w:val="00AC01DE"/>
    <w:rsid w:val="00AC026C"/>
    <w:rsid w:val="00AC4C54"/>
    <w:rsid w:val="00AD1675"/>
    <w:rsid w:val="00AD1AC7"/>
    <w:rsid w:val="00AD387E"/>
    <w:rsid w:val="00AD389E"/>
    <w:rsid w:val="00AD4DDD"/>
    <w:rsid w:val="00AD5A68"/>
    <w:rsid w:val="00AD5F74"/>
    <w:rsid w:val="00AD73C5"/>
    <w:rsid w:val="00AD7957"/>
    <w:rsid w:val="00AD7FF0"/>
    <w:rsid w:val="00AE2158"/>
    <w:rsid w:val="00AE2426"/>
    <w:rsid w:val="00AE261B"/>
    <w:rsid w:val="00AE3097"/>
    <w:rsid w:val="00AE342C"/>
    <w:rsid w:val="00AE6EE0"/>
    <w:rsid w:val="00AE71E0"/>
    <w:rsid w:val="00AE73B5"/>
    <w:rsid w:val="00AF029F"/>
    <w:rsid w:val="00AF06D9"/>
    <w:rsid w:val="00AF0855"/>
    <w:rsid w:val="00AF1131"/>
    <w:rsid w:val="00AF11FC"/>
    <w:rsid w:val="00AF3073"/>
    <w:rsid w:val="00AF31DC"/>
    <w:rsid w:val="00B00F24"/>
    <w:rsid w:val="00B03258"/>
    <w:rsid w:val="00B045A2"/>
    <w:rsid w:val="00B04B86"/>
    <w:rsid w:val="00B05511"/>
    <w:rsid w:val="00B0572F"/>
    <w:rsid w:val="00B063E6"/>
    <w:rsid w:val="00B10B12"/>
    <w:rsid w:val="00B10FB4"/>
    <w:rsid w:val="00B11491"/>
    <w:rsid w:val="00B1161D"/>
    <w:rsid w:val="00B11B95"/>
    <w:rsid w:val="00B1388A"/>
    <w:rsid w:val="00B13916"/>
    <w:rsid w:val="00B154B0"/>
    <w:rsid w:val="00B15C87"/>
    <w:rsid w:val="00B1779E"/>
    <w:rsid w:val="00B203B6"/>
    <w:rsid w:val="00B22A27"/>
    <w:rsid w:val="00B22DE3"/>
    <w:rsid w:val="00B23349"/>
    <w:rsid w:val="00B2373E"/>
    <w:rsid w:val="00B25454"/>
    <w:rsid w:val="00B26DCF"/>
    <w:rsid w:val="00B275C8"/>
    <w:rsid w:val="00B31EE6"/>
    <w:rsid w:val="00B31F01"/>
    <w:rsid w:val="00B34DE1"/>
    <w:rsid w:val="00B35070"/>
    <w:rsid w:val="00B35A8F"/>
    <w:rsid w:val="00B35B6F"/>
    <w:rsid w:val="00B37BC2"/>
    <w:rsid w:val="00B37EF4"/>
    <w:rsid w:val="00B4260D"/>
    <w:rsid w:val="00B430AF"/>
    <w:rsid w:val="00B434EC"/>
    <w:rsid w:val="00B44299"/>
    <w:rsid w:val="00B460D8"/>
    <w:rsid w:val="00B469D7"/>
    <w:rsid w:val="00B46A33"/>
    <w:rsid w:val="00B51DC2"/>
    <w:rsid w:val="00B5201C"/>
    <w:rsid w:val="00B5257D"/>
    <w:rsid w:val="00B5299C"/>
    <w:rsid w:val="00B52B18"/>
    <w:rsid w:val="00B54247"/>
    <w:rsid w:val="00B5432D"/>
    <w:rsid w:val="00B561C1"/>
    <w:rsid w:val="00B569EF"/>
    <w:rsid w:val="00B56DB6"/>
    <w:rsid w:val="00B57232"/>
    <w:rsid w:val="00B610B1"/>
    <w:rsid w:val="00B62A7D"/>
    <w:rsid w:val="00B6501F"/>
    <w:rsid w:val="00B661CE"/>
    <w:rsid w:val="00B6749C"/>
    <w:rsid w:val="00B67567"/>
    <w:rsid w:val="00B70190"/>
    <w:rsid w:val="00B70300"/>
    <w:rsid w:val="00B71CCE"/>
    <w:rsid w:val="00B722F4"/>
    <w:rsid w:val="00B7257C"/>
    <w:rsid w:val="00B734E5"/>
    <w:rsid w:val="00B75006"/>
    <w:rsid w:val="00B76221"/>
    <w:rsid w:val="00B76609"/>
    <w:rsid w:val="00B769EE"/>
    <w:rsid w:val="00B76E14"/>
    <w:rsid w:val="00B77914"/>
    <w:rsid w:val="00B8232B"/>
    <w:rsid w:val="00B8240E"/>
    <w:rsid w:val="00B8342B"/>
    <w:rsid w:val="00B84456"/>
    <w:rsid w:val="00B85B06"/>
    <w:rsid w:val="00B85F52"/>
    <w:rsid w:val="00B86516"/>
    <w:rsid w:val="00B869F0"/>
    <w:rsid w:val="00B9074C"/>
    <w:rsid w:val="00B90A2B"/>
    <w:rsid w:val="00B90CE9"/>
    <w:rsid w:val="00B91DED"/>
    <w:rsid w:val="00B9236E"/>
    <w:rsid w:val="00B94A21"/>
    <w:rsid w:val="00B94B23"/>
    <w:rsid w:val="00BA14A0"/>
    <w:rsid w:val="00BA1825"/>
    <w:rsid w:val="00BA2460"/>
    <w:rsid w:val="00BA4828"/>
    <w:rsid w:val="00BA4867"/>
    <w:rsid w:val="00BA657A"/>
    <w:rsid w:val="00BB0201"/>
    <w:rsid w:val="00BB0268"/>
    <w:rsid w:val="00BB273E"/>
    <w:rsid w:val="00BB545E"/>
    <w:rsid w:val="00BB55A1"/>
    <w:rsid w:val="00BB738D"/>
    <w:rsid w:val="00BB7A86"/>
    <w:rsid w:val="00BB7E54"/>
    <w:rsid w:val="00BC4E7F"/>
    <w:rsid w:val="00BC55BE"/>
    <w:rsid w:val="00BC6561"/>
    <w:rsid w:val="00BC671B"/>
    <w:rsid w:val="00BC79E8"/>
    <w:rsid w:val="00BC7A7D"/>
    <w:rsid w:val="00BC7C19"/>
    <w:rsid w:val="00BD0A23"/>
    <w:rsid w:val="00BD0F72"/>
    <w:rsid w:val="00BD12B0"/>
    <w:rsid w:val="00BD2DDA"/>
    <w:rsid w:val="00BD4A83"/>
    <w:rsid w:val="00BD5921"/>
    <w:rsid w:val="00BD5D16"/>
    <w:rsid w:val="00BD6544"/>
    <w:rsid w:val="00BD735D"/>
    <w:rsid w:val="00BE0635"/>
    <w:rsid w:val="00BE0879"/>
    <w:rsid w:val="00BE228E"/>
    <w:rsid w:val="00BE2CFC"/>
    <w:rsid w:val="00BE4DFB"/>
    <w:rsid w:val="00BE5D95"/>
    <w:rsid w:val="00BE77C3"/>
    <w:rsid w:val="00BE77C7"/>
    <w:rsid w:val="00BF0097"/>
    <w:rsid w:val="00BF1E63"/>
    <w:rsid w:val="00BF351B"/>
    <w:rsid w:val="00BF3A16"/>
    <w:rsid w:val="00BF4BF7"/>
    <w:rsid w:val="00BF6326"/>
    <w:rsid w:val="00BF7DD4"/>
    <w:rsid w:val="00C00728"/>
    <w:rsid w:val="00C00F13"/>
    <w:rsid w:val="00C01DDC"/>
    <w:rsid w:val="00C03729"/>
    <w:rsid w:val="00C04033"/>
    <w:rsid w:val="00C055D7"/>
    <w:rsid w:val="00C074F3"/>
    <w:rsid w:val="00C111F3"/>
    <w:rsid w:val="00C1167A"/>
    <w:rsid w:val="00C11E36"/>
    <w:rsid w:val="00C12914"/>
    <w:rsid w:val="00C13E9D"/>
    <w:rsid w:val="00C14EF6"/>
    <w:rsid w:val="00C2372D"/>
    <w:rsid w:val="00C24979"/>
    <w:rsid w:val="00C305D4"/>
    <w:rsid w:val="00C30F02"/>
    <w:rsid w:val="00C30F46"/>
    <w:rsid w:val="00C315DD"/>
    <w:rsid w:val="00C319FC"/>
    <w:rsid w:val="00C32978"/>
    <w:rsid w:val="00C33894"/>
    <w:rsid w:val="00C35198"/>
    <w:rsid w:val="00C369BF"/>
    <w:rsid w:val="00C409CB"/>
    <w:rsid w:val="00C41066"/>
    <w:rsid w:val="00C41644"/>
    <w:rsid w:val="00C41C5E"/>
    <w:rsid w:val="00C426D9"/>
    <w:rsid w:val="00C43CA6"/>
    <w:rsid w:val="00C444AC"/>
    <w:rsid w:val="00C4520A"/>
    <w:rsid w:val="00C455BA"/>
    <w:rsid w:val="00C45E30"/>
    <w:rsid w:val="00C45FA1"/>
    <w:rsid w:val="00C4626F"/>
    <w:rsid w:val="00C46E21"/>
    <w:rsid w:val="00C47516"/>
    <w:rsid w:val="00C52333"/>
    <w:rsid w:val="00C53AE0"/>
    <w:rsid w:val="00C5401D"/>
    <w:rsid w:val="00C54842"/>
    <w:rsid w:val="00C548E6"/>
    <w:rsid w:val="00C5510C"/>
    <w:rsid w:val="00C5577D"/>
    <w:rsid w:val="00C571B4"/>
    <w:rsid w:val="00C57550"/>
    <w:rsid w:val="00C57E43"/>
    <w:rsid w:val="00C63BA8"/>
    <w:rsid w:val="00C63D58"/>
    <w:rsid w:val="00C6464E"/>
    <w:rsid w:val="00C6466D"/>
    <w:rsid w:val="00C648C9"/>
    <w:rsid w:val="00C656AE"/>
    <w:rsid w:val="00C707C3"/>
    <w:rsid w:val="00C72B59"/>
    <w:rsid w:val="00C742FF"/>
    <w:rsid w:val="00C756A0"/>
    <w:rsid w:val="00C766A3"/>
    <w:rsid w:val="00C76DD6"/>
    <w:rsid w:val="00C76F6E"/>
    <w:rsid w:val="00C80102"/>
    <w:rsid w:val="00C82128"/>
    <w:rsid w:val="00C8256F"/>
    <w:rsid w:val="00C82A83"/>
    <w:rsid w:val="00C83702"/>
    <w:rsid w:val="00C83A4C"/>
    <w:rsid w:val="00C855AF"/>
    <w:rsid w:val="00C85F93"/>
    <w:rsid w:val="00C86F4F"/>
    <w:rsid w:val="00C904F1"/>
    <w:rsid w:val="00C907BD"/>
    <w:rsid w:val="00C90FE4"/>
    <w:rsid w:val="00C911FC"/>
    <w:rsid w:val="00C9180C"/>
    <w:rsid w:val="00C91B5C"/>
    <w:rsid w:val="00C9231E"/>
    <w:rsid w:val="00C9458D"/>
    <w:rsid w:val="00C947F7"/>
    <w:rsid w:val="00C9734F"/>
    <w:rsid w:val="00C973AE"/>
    <w:rsid w:val="00C97799"/>
    <w:rsid w:val="00C97F1E"/>
    <w:rsid w:val="00CA0270"/>
    <w:rsid w:val="00CA3DDD"/>
    <w:rsid w:val="00CB4238"/>
    <w:rsid w:val="00CB542C"/>
    <w:rsid w:val="00CB5492"/>
    <w:rsid w:val="00CB631A"/>
    <w:rsid w:val="00CB7369"/>
    <w:rsid w:val="00CC1CE1"/>
    <w:rsid w:val="00CC27E7"/>
    <w:rsid w:val="00CC345A"/>
    <w:rsid w:val="00CC4586"/>
    <w:rsid w:val="00CC45F0"/>
    <w:rsid w:val="00CC4A1A"/>
    <w:rsid w:val="00CC522E"/>
    <w:rsid w:val="00CC67FF"/>
    <w:rsid w:val="00CC6FD7"/>
    <w:rsid w:val="00CC75DB"/>
    <w:rsid w:val="00CC7BFD"/>
    <w:rsid w:val="00CD1892"/>
    <w:rsid w:val="00CD3D29"/>
    <w:rsid w:val="00CD4B0F"/>
    <w:rsid w:val="00CD58C5"/>
    <w:rsid w:val="00CD5BB5"/>
    <w:rsid w:val="00CE186A"/>
    <w:rsid w:val="00CE19F2"/>
    <w:rsid w:val="00CE1B58"/>
    <w:rsid w:val="00CE2149"/>
    <w:rsid w:val="00CE3603"/>
    <w:rsid w:val="00CE5194"/>
    <w:rsid w:val="00CE672C"/>
    <w:rsid w:val="00CF0597"/>
    <w:rsid w:val="00CF0C50"/>
    <w:rsid w:val="00CF2421"/>
    <w:rsid w:val="00CF3980"/>
    <w:rsid w:val="00CF5928"/>
    <w:rsid w:val="00CF7946"/>
    <w:rsid w:val="00CF7CC8"/>
    <w:rsid w:val="00D016ED"/>
    <w:rsid w:val="00D021D5"/>
    <w:rsid w:val="00D023C8"/>
    <w:rsid w:val="00D047AB"/>
    <w:rsid w:val="00D049B7"/>
    <w:rsid w:val="00D056B2"/>
    <w:rsid w:val="00D056B8"/>
    <w:rsid w:val="00D05F48"/>
    <w:rsid w:val="00D06A9A"/>
    <w:rsid w:val="00D0733D"/>
    <w:rsid w:val="00D1015E"/>
    <w:rsid w:val="00D12337"/>
    <w:rsid w:val="00D132D6"/>
    <w:rsid w:val="00D133CF"/>
    <w:rsid w:val="00D14E6E"/>
    <w:rsid w:val="00D168D9"/>
    <w:rsid w:val="00D16A2B"/>
    <w:rsid w:val="00D17265"/>
    <w:rsid w:val="00D20106"/>
    <w:rsid w:val="00D207E9"/>
    <w:rsid w:val="00D22BF3"/>
    <w:rsid w:val="00D241A0"/>
    <w:rsid w:val="00D2479C"/>
    <w:rsid w:val="00D25ADD"/>
    <w:rsid w:val="00D26858"/>
    <w:rsid w:val="00D30CD6"/>
    <w:rsid w:val="00D321E7"/>
    <w:rsid w:val="00D33143"/>
    <w:rsid w:val="00D331D8"/>
    <w:rsid w:val="00D348B2"/>
    <w:rsid w:val="00D34F45"/>
    <w:rsid w:val="00D3681C"/>
    <w:rsid w:val="00D37335"/>
    <w:rsid w:val="00D37D67"/>
    <w:rsid w:val="00D40C5E"/>
    <w:rsid w:val="00D4111F"/>
    <w:rsid w:val="00D42EC3"/>
    <w:rsid w:val="00D44608"/>
    <w:rsid w:val="00D44E37"/>
    <w:rsid w:val="00D464DD"/>
    <w:rsid w:val="00D468C9"/>
    <w:rsid w:val="00D473DC"/>
    <w:rsid w:val="00D4753F"/>
    <w:rsid w:val="00D501DE"/>
    <w:rsid w:val="00D50539"/>
    <w:rsid w:val="00D50C81"/>
    <w:rsid w:val="00D512B8"/>
    <w:rsid w:val="00D518C2"/>
    <w:rsid w:val="00D5206A"/>
    <w:rsid w:val="00D52131"/>
    <w:rsid w:val="00D527A2"/>
    <w:rsid w:val="00D55881"/>
    <w:rsid w:val="00D56207"/>
    <w:rsid w:val="00D576E0"/>
    <w:rsid w:val="00D60000"/>
    <w:rsid w:val="00D60607"/>
    <w:rsid w:val="00D6278D"/>
    <w:rsid w:val="00D630EA"/>
    <w:rsid w:val="00D633FD"/>
    <w:rsid w:val="00D64C46"/>
    <w:rsid w:val="00D666F2"/>
    <w:rsid w:val="00D70ED5"/>
    <w:rsid w:val="00D71755"/>
    <w:rsid w:val="00D71874"/>
    <w:rsid w:val="00D72933"/>
    <w:rsid w:val="00D72ACC"/>
    <w:rsid w:val="00D72F34"/>
    <w:rsid w:val="00D7441A"/>
    <w:rsid w:val="00D757F2"/>
    <w:rsid w:val="00D75F70"/>
    <w:rsid w:val="00D765AF"/>
    <w:rsid w:val="00D766CD"/>
    <w:rsid w:val="00D81D63"/>
    <w:rsid w:val="00D821F8"/>
    <w:rsid w:val="00D82511"/>
    <w:rsid w:val="00D839EB"/>
    <w:rsid w:val="00D83B7B"/>
    <w:rsid w:val="00D85568"/>
    <w:rsid w:val="00D858C9"/>
    <w:rsid w:val="00D86170"/>
    <w:rsid w:val="00D901C4"/>
    <w:rsid w:val="00D90920"/>
    <w:rsid w:val="00D917BF"/>
    <w:rsid w:val="00D92549"/>
    <w:rsid w:val="00D9312D"/>
    <w:rsid w:val="00D94A3D"/>
    <w:rsid w:val="00D95183"/>
    <w:rsid w:val="00D95C71"/>
    <w:rsid w:val="00DA1C90"/>
    <w:rsid w:val="00DA21FD"/>
    <w:rsid w:val="00DA3C9F"/>
    <w:rsid w:val="00DA5972"/>
    <w:rsid w:val="00DA6C6F"/>
    <w:rsid w:val="00DA6CED"/>
    <w:rsid w:val="00DA7C0E"/>
    <w:rsid w:val="00DB027F"/>
    <w:rsid w:val="00DB03B5"/>
    <w:rsid w:val="00DB1DE7"/>
    <w:rsid w:val="00DB4610"/>
    <w:rsid w:val="00DB53DE"/>
    <w:rsid w:val="00DB5C58"/>
    <w:rsid w:val="00DB7D15"/>
    <w:rsid w:val="00DC0503"/>
    <w:rsid w:val="00DC08E6"/>
    <w:rsid w:val="00DC34BB"/>
    <w:rsid w:val="00DC7419"/>
    <w:rsid w:val="00DC7BC6"/>
    <w:rsid w:val="00DC7D26"/>
    <w:rsid w:val="00DD14EB"/>
    <w:rsid w:val="00DD1E6B"/>
    <w:rsid w:val="00DD27BB"/>
    <w:rsid w:val="00DD367C"/>
    <w:rsid w:val="00DD4208"/>
    <w:rsid w:val="00DD4D73"/>
    <w:rsid w:val="00DD4EC4"/>
    <w:rsid w:val="00DD527A"/>
    <w:rsid w:val="00DD60B1"/>
    <w:rsid w:val="00DD72F8"/>
    <w:rsid w:val="00DE0196"/>
    <w:rsid w:val="00DE3041"/>
    <w:rsid w:val="00DE34E3"/>
    <w:rsid w:val="00DE4271"/>
    <w:rsid w:val="00DE4933"/>
    <w:rsid w:val="00DE4D13"/>
    <w:rsid w:val="00DE4D50"/>
    <w:rsid w:val="00DE705C"/>
    <w:rsid w:val="00DE7659"/>
    <w:rsid w:val="00DF0B43"/>
    <w:rsid w:val="00DF1A1F"/>
    <w:rsid w:val="00DF29D7"/>
    <w:rsid w:val="00DF2FA3"/>
    <w:rsid w:val="00DF3D23"/>
    <w:rsid w:val="00DF5A74"/>
    <w:rsid w:val="00DF5AD2"/>
    <w:rsid w:val="00DF6A4B"/>
    <w:rsid w:val="00DF713D"/>
    <w:rsid w:val="00E00177"/>
    <w:rsid w:val="00E00837"/>
    <w:rsid w:val="00E01B82"/>
    <w:rsid w:val="00E0210A"/>
    <w:rsid w:val="00E045F6"/>
    <w:rsid w:val="00E069EC"/>
    <w:rsid w:val="00E10248"/>
    <w:rsid w:val="00E10F13"/>
    <w:rsid w:val="00E112C0"/>
    <w:rsid w:val="00E13093"/>
    <w:rsid w:val="00E134DB"/>
    <w:rsid w:val="00E13BED"/>
    <w:rsid w:val="00E14EFB"/>
    <w:rsid w:val="00E1584A"/>
    <w:rsid w:val="00E1759B"/>
    <w:rsid w:val="00E17776"/>
    <w:rsid w:val="00E21490"/>
    <w:rsid w:val="00E21623"/>
    <w:rsid w:val="00E216CA"/>
    <w:rsid w:val="00E22363"/>
    <w:rsid w:val="00E22A88"/>
    <w:rsid w:val="00E2302A"/>
    <w:rsid w:val="00E23538"/>
    <w:rsid w:val="00E248FF"/>
    <w:rsid w:val="00E24A6F"/>
    <w:rsid w:val="00E25CA8"/>
    <w:rsid w:val="00E26846"/>
    <w:rsid w:val="00E271B5"/>
    <w:rsid w:val="00E273B3"/>
    <w:rsid w:val="00E27C53"/>
    <w:rsid w:val="00E31B7D"/>
    <w:rsid w:val="00E31F89"/>
    <w:rsid w:val="00E321B6"/>
    <w:rsid w:val="00E334DF"/>
    <w:rsid w:val="00E33AB0"/>
    <w:rsid w:val="00E33BF4"/>
    <w:rsid w:val="00E3473C"/>
    <w:rsid w:val="00E34B88"/>
    <w:rsid w:val="00E34C8F"/>
    <w:rsid w:val="00E35525"/>
    <w:rsid w:val="00E35709"/>
    <w:rsid w:val="00E378C3"/>
    <w:rsid w:val="00E40354"/>
    <w:rsid w:val="00E40893"/>
    <w:rsid w:val="00E408DB"/>
    <w:rsid w:val="00E409DA"/>
    <w:rsid w:val="00E419C8"/>
    <w:rsid w:val="00E445E5"/>
    <w:rsid w:val="00E44F70"/>
    <w:rsid w:val="00E456D9"/>
    <w:rsid w:val="00E459A4"/>
    <w:rsid w:val="00E45F8D"/>
    <w:rsid w:val="00E508EE"/>
    <w:rsid w:val="00E5170B"/>
    <w:rsid w:val="00E51994"/>
    <w:rsid w:val="00E5239A"/>
    <w:rsid w:val="00E56F07"/>
    <w:rsid w:val="00E62E9A"/>
    <w:rsid w:val="00E637FA"/>
    <w:rsid w:val="00E645C3"/>
    <w:rsid w:val="00E6503E"/>
    <w:rsid w:val="00E661F2"/>
    <w:rsid w:val="00E673CA"/>
    <w:rsid w:val="00E676D1"/>
    <w:rsid w:val="00E6774C"/>
    <w:rsid w:val="00E700EE"/>
    <w:rsid w:val="00E7022F"/>
    <w:rsid w:val="00E71047"/>
    <w:rsid w:val="00E726F0"/>
    <w:rsid w:val="00E7468E"/>
    <w:rsid w:val="00E7472A"/>
    <w:rsid w:val="00E749C3"/>
    <w:rsid w:val="00E75A3C"/>
    <w:rsid w:val="00E7694C"/>
    <w:rsid w:val="00E80D9B"/>
    <w:rsid w:val="00E80FDE"/>
    <w:rsid w:val="00E81E11"/>
    <w:rsid w:val="00E83A06"/>
    <w:rsid w:val="00E85817"/>
    <w:rsid w:val="00E85BF9"/>
    <w:rsid w:val="00E86631"/>
    <w:rsid w:val="00E86881"/>
    <w:rsid w:val="00E86969"/>
    <w:rsid w:val="00E932C1"/>
    <w:rsid w:val="00E96454"/>
    <w:rsid w:val="00E970F7"/>
    <w:rsid w:val="00E97CF2"/>
    <w:rsid w:val="00EA26C9"/>
    <w:rsid w:val="00EA295B"/>
    <w:rsid w:val="00EA2B92"/>
    <w:rsid w:val="00EA4BEC"/>
    <w:rsid w:val="00EA5094"/>
    <w:rsid w:val="00EA5C93"/>
    <w:rsid w:val="00EA5D57"/>
    <w:rsid w:val="00EA7C69"/>
    <w:rsid w:val="00EB1607"/>
    <w:rsid w:val="00EB321C"/>
    <w:rsid w:val="00EB361A"/>
    <w:rsid w:val="00EB3BB7"/>
    <w:rsid w:val="00EB4CEA"/>
    <w:rsid w:val="00EB51C7"/>
    <w:rsid w:val="00EB59F2"/>
    <w:rsid w:val="00EB6D8F"/>
    <w:rsid w:val="00EB7049"/>
    <w:rsid w:val="00EB7675"/>
    <w:rsid w:val="00EC12CE"/>
    <w:rsid w:val="00EC42EA"/>
    <w:rsid w:val="00EC50C6"/>
    <w:rsid w:val="00EC538E"/>
    <w:rsid w:val="00EC7D96"/>
    <w:rsid w:val="00ED06E3"/>
    <w:rsid w:val="00ED1FDF"/>
    <w:rsid w:val="00ED24D5"/>
    <w:rsid w:val="00ED35BD"/>
    <w:rsid w:val="00ED4A5E"/>
    <w:rsid w:val="00ED4ACE"/>
    <w:rsid w:val="00ED4ECA"/>
    <w:rsid w:val="00ED5258"/>
    <w:rsid w:val="00ED5705"/>
    <w:rsid w:val="00ED598E"/>
    <w:rsid w:val="00ED5DC4"/>
    <w:rsid w:val="00ED6998"/>
    <w:rsid w:val="00ED726C"/>
    <w:rsid w:val="00ED7CA5"/>
    <w:rsid w:val="00ED7FEB"/>
    <w:rsid w:val="00EE09F6"/>
    <w:rsid w:val="00EE0C31"/>
    <w:rsid w:val="00EE25F3"/>
    <w:rsid w:val="00EE2D15"/>
    <w:rsid w:val="00EE3358"/>
    <w:rsid w:val="00EE4201"/>
    <w:rsid w:val="00EE4270"/>
    <w:rsid w:val="00EE5A87"/>
    <w:rsid w:val="00EE5AB9"/>
    <w:rsid w:val="00EE6783"/>
    <w:rsid w:val="00EE6CD2"/>
    <w:rsid w:val="00EE74B7"/>
    <w:rsid w:val="00EF1DF1"/>
    <w:rsid w:val="00EF23CB"/>
    <w:rsid w:val="00EF27A4"/>
    <w:rsid w:val="00EF5877"/>
    <w:rsid w:val="00EF58AB"/>
    <w:rsid w:val="00EF630C"/>
    <w:rsid w:val="00EF67EC"/>
    <w:rsid w:val="00EF7450"/>
    <w:rsid w:val="00EF7BCE"/>
    <w:rsid w:val="00F0169F"/>
    <w:rsid w:val="00F0345B"/>
    <w:rsid w:val="00F03C4D"/>
    <w:rsid w:val="00F04A7D"/>
    <w:rsid w:val="00F04A94"/>
    <w:rsid w:val="00F059B1"/>
    <w:rsid w:val="00F05B7A"/>
    <w:rsid w:val="00F05C1F"/>
    <w:rsid w:val="00F05E8B"/>
    <w:rsid w:val="00F060DF"/>
    <w:rsid w:val="00F1152A"/>
    <w:rsid w:val="00F11C67"/>
    <w:rsid w:val="00F122B5"/>
    <w:rsid w:val="00F124B3"/>
    <w:rsid w:val="00F1324A"/>
    <w:rsid w:val="00F144B9"/>
    <w:rsid w:val="00F14A13"/>
    <w:rsid w:val="00F14B30"/>
    <w:rsid w:val="00F1561F"/>
    <w:rsid w:val="00F17171"/>
    <w:rsid w:val="00F177C0"/>
    <w:rsid w:val="00F2067E"/>
    <w:rsid w:val="00F21503"/>
    <w:rsid w:val="00F21E48"/>
    <w:rsid w:val="00F22297"/>
    <w:rsid w:val="00F234BE"/>
    <w:rsid w:val="00F24159"/>
    <w:rsid w:val="00F25000"/>
    <w:rsid w:val="00F31668"/>
    <w:rsid w:val="00F3190E"/>
    <w:rsid w:val="00F320F4"/>
    <w:rsid w:val="00F34B55"/>
    <w:rsid w:val="00F34D37"/>
    <w:rsid w:val="00F34F04"/>
    <w:rsid w:val="00F34FF2"/>
    <w:rsid w:val="00F352CB"/>
    <w:rsid w:val="00F36DB7"/>
    <w:rsid w:val="00F3700E"/>
    <w:rsid w:val="00F37140"/>
    <w:rsid w:val="00F37868"/>
    <w:rsid w:val="00F40303"/>
    <w:rsid w:val="00F414C3"/>
    <w:rsid w:val="00F41BEE"/>
    <w:rsid w:val="00F444AA"/>
    <w:rsid w:val="00F453F0"/>
    <w:rsid w:val="00F47358"/>
    <w:rsid w:val="00F4735E"/>
    <w:rsid w:val="00F5086E"/>
    <w:rsid w:val="00F509D7"/>
    <w:rsid w:val="00F51E3B"/>
    <w:rsid w:val="00F5375C"/>
    <w:rsid w:val="00F5402B"/>
    <w:rsid w:val="00F54109"/>
    <w:rsid w:val="00F5412D"/>
    <w:rsid w:val="00F54987"/>
    <w:rsid w:val="00F57011"/>
    <w:rsid w:val="00F57C84"/>
    <w:rsid w:val="00F6163E"/>
    <w:rsid w:val="00F61C53"/>
    <w:rsid w:val="00F62C96"/>
    <w:rsid w:val="00F63383"/>
    <w:rsid w:val="00F64929"/>
    <w:rsid w:val="00F65902"/>
    <w:rsid w:val="00F65E8D"/>
    <w:rsid w:val="00F66F63"/>
    <w:rsid w:val="00F674AD"/>
    <w:rsid w:val="00F67883"/>
    <w:rsid w:val="00F67ACA"/>
    <w:rsid w:val="00F70621"/>
    <w:rsid w:val="00F709EC"/>
    <w:rsid w:val="00F70A17"/>
    <w:rsid w:val="00F73BF8"/>
    <w:rsid w:val="00F745D8"/>
    <w:rsid w:val="00F75740"/>
    <w:rsid w:val="00F76FE7"/>
    <w:rsid w:val="00F80B4F"/>
    <w:rsid w:val="00F80CF0"/>
    <w:rsid w:val="00F82334"/>
    <w:rsid w:val="00F82F6F"/>
    <w:rsid w:val="00F843E6"/>
    <w:rsid w:val="00F84D01"/>
    <w:rsid w:val="00F84F03"/>
    <w:rsid w:val="00F85BE6"/>
    <w:rsid w:val="00F869B4"/>
    <w:rsid w:val="00F906F5"/>
    <w:rsid w:val="00F90D3D"/>
    <w:rsid w:val="00F90E9A"/>
    <w:rsid w:val="00F9200C"/>
    <w:rsid w:val="00F92392"/>
    <w:rsid w:val="00F92772"/>
    <w:rsid w:val="00F93B54"/>
    <w:rsid w:val="00F9440F"/>
    <w:rsid w:val="00F94AEF"/>
    <w:rsid w:val="00F9510B"/>
    <w:rsid w:val="00F952B2"/>
    <w:rsid w:val="00F955C4"/>
    <w:rsid w:val="00F95F39"/>
    <w:rsid w:val="00F962ED"/>
    <w:rsid w:val="00FA06BB"/>
    <w:rsid w:val="00FA07EB"/>
    <w:rsid w:val="00FA1E8A"/>
    <w:rsid w:val="00FA320B"/>
    <w:rsid w:val="00FA3B57"/>
    <w:rsid w:val="00FA5A72"/>
    <w:rsid w:val="00FA5E5B"/>
    <w:rsid w:val="00FA6E40"/>
    <w:rsid w:val="00FA75E5"/>
    <w:rsid w:val="00FB0E21"/>
    <w:rsid w:val="00FB1713"/>
    <w:rsid w:val="00FB4E80"/>
    <w:rsid w:val="00FB567A"/>
    <w:rsid w:val="00FB5849"/>
    <w:rsid w:val="00FB68C7"/>
    <w:rsid w:val="00FB71EF"/>
    <w:rsid w:val="00FB7F37"/>
    <w:rsid w:val="00FC0FCA"/>
    <w:rsid w:val="00FC1307"/>
    <w:rsid w:val="00FC1573"/>
    <w:rsid w:val="00FC1D1A"/>
    <w:rsid w:val="00FC2559"/>
    <w:rsid w:val="00FC336C"/>
    <w:rsid w:val="00FC5881"/>
    <w:rsid w:val="00FC7390"/>
    <w:rsid w:val="00FD3009"/>
    <w:rsid w:val="00FE0EDD"/>
    <w:rsid w:val="00FE2622"/>
    <w:rsid w:val="00FE398B"/>
    <w:rsid w:val="00FE4AC0"/>
    <w:rsid w:val="00FE5980"/>
    <w:rsid w:val="00FE61F6"/>
    <w:rsid w:val="00FE7304"/>
    <w:rsid w:val="00FE75BA"/>
    <w:rsid w:val="00FF0A83"/>
    <w:rsid w:val="00FF0AEF"/>
    <w:rsid w:val="00FF0C34"/>
    <w:rsid w:val="00FF385D"/>
    <w:rsid w:val="00FF3E4D"/>
    <w:rsid w:val="00FF4D60"/>
    <w:rsid w:val="00FF59AB"/>
    <w:rsid w:val="00FF5CB9"/>
    <w:rsid w:val="00FF6072"/>
    <w:rsid w:val="00FF7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82E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17C"/>
    <w:pPr>
      <w:spacing w:after="120"/>
    </w:pPr>
    <w:rPr>
      <w:color w:val="000000" w:themeColor="text1"/>
      <w:sz w:val="20"/>
    </w:rPr>
  </w:style>
  <w:style w:type="paragraph" w:styleId="Heading1">
    <w:name w:val="heading 1"/>
    <w:basedOn w:val="Normal"/>
    <w:next w:val="Normal"/>
    <w:link w:val="Heading1Char"/>
    <w:uiPriority w:val="9"/>
    <w:qFormat/>
    <w:rsid w:val="00ED598E"/>
    <w:pPr>
      <w:keepNext/>
      <w:keepLines/>
      <w:spacing w:before="200" w:after="8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ED598E"/>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9B2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533">
      <w:bodyDiv w:val="1"/>
      <w:marLeft w:val="0"/>
      <w:marRight w:val="0"/>
      <w:marTop w:val="0"/>
      <w:marBottom w:val="0"/>
      <w:divBdr>
        <w:top w:val="none" w:sz="0" w:space="0" w:color="auto"/>
        <w:left w:val="none" w:sz="0" w:space="0" w:color="auto"/>
        <w:bottom w:val="none" w:sz="0" w:space="0" w:color="auto"/>
        <w:right w:val="none" w:sz="0" w:space="0" w:color="auto"/>
      </w:divBdr>
    </w:div>
    <w:div w:id="46078471">
      <w:bodyDiv w:val="1"/>
      <w:marLeft w:val="0"/>
      <w:marRight w:val="0"/>
      <w:marTop w:val="0"/>
      <w:marBottom w:val="0"/>
      <w:divBdr>
        <w:top w:val="none" w:sz="0" w:space="0" w:color="auto"/>
        <w:left w:val="none" w:sz="0" w:space="0" w:color="auto"/>
        <w:bottom w:val="none" w:sz="0" w:space="0" w:color="auto"/>
        <w:right w:val="none" w:sz="0" w:space="0" w:color="auto"/>
      </w:divBdr>
    </w:div>
    <w:div w:id="135728149">
      <w:bodyDiv w:val="1"/>
      <w:marLeft w:val="0"/>
      <w:marRight w:val="0"/>
      <w:marTop w:val="0"/>
      <w:marBottom w:val="0"/>
      <w:divBdr>
        <w:top w:val="none" w:sz="0" w:space="0" w:color="auto"/>
        <w:left w:val="none" w:sz="0" w:space="0" w:color="auto"/>
        <w:bottom w:val="none" w:sz="0" w:space="0" w:color="auto"/>
        <w:right w:val="none" w:sz="0" w:space="0" w:color="auto"/>
      </w:divBdr>
    </w:div>
    <w:div w:id="165413145">
      <w:bodyDiv w:val="1"/>
      <w:marLeft w:val="0"/>
      <w:marRight w:val="0"/>
      <w:marTop w:val="0"/>
      <w:marBottom w:val="0"/>
      <w:divBdr>
        <w:top w:val="none" w:sz="0" w:space="0" w:color="auto"/>
        <w:left w:val="none" w:sz="0" w:space="0" w:color="auto"/>
        <w:bottom w:val="none" w:sz="0" w:space="0" w:color="auto"/>
        <w:right w:val="none" w:sz="0" w:space="0" w:color="auto"/>
      </w:divBdr>
      <w:divsChild>
        <w:div w:id="1820876811">
          <w:marLeft w:val="346"/>
          <w:marRight w:val="0"/>
          <w:marTop w:val="0"/>
          <w:marBottom w:val="0"/>
          <w:divBdr>
            <w:top w:val="none" w:sz="0" w:space="0" w:color="auto"/>
            <w:left w:val="none" w:sz="0" w:space="0" w:color="auto"/>
            <w:bottom w:val="none" w:sz="0" w:space="0" w:color="auto"/>
            <w:right w:val="none" w:sz="0" w:space="0" w:color="auto"/>
          </w:divBdr>
        </w:div>
        <w:div w:id="343365269">
          <w:marLeft w:val="346"/>
          <w:marRight w:val="0"/>
          <w:marTop w:val="0"/>
          <w:marBottom w:val="0"/>
          <w:divBdr>
            <w:top w:val="none" w:sz="0" w:space="0" w:color="auto"/>
            <w:left w:val="none" w:sz="0" w:space="0" w:color="auto"/>
            <w:bottom w:val="none" w:sz="0" w:space="0" w:color="auto"/>
            <w:right w:val="none" w:sz="0" w:space="0" w:color="auto"/>
          </w:divBdr>
        </w:div>
        <w:div w:id="78672923">
          <w:marLeft w:val="346"/>
          <w:marRight w:val="0"/>
          <w:marTop w:val="0"/>
          <w:marBottom w:val="0"/>
          <w:divBdr>
            <w:top w:val="none" w:sz="0" w:space="0" w:color="auto"/>
            <w:left w:val="none" w:sz="0" w:space="0" w:color="auto"/>
            <w:bottom w:val="none" w:sz="0" w:space="0" w:color="auto"/>
            <w:right w:val="none" w:sz="0" w:space="0" w:color="auto"/>
          </w:divBdr>
        </w:div>
        <w:div w:id="1705060001">
          <w:marLeft w:val="346"/>
          <w:marRight w:val="0"/>
          <w:marTop w:val="0"/>
          <w:marBottom w:val="0"/>
          <w:divBdr>
            <w:top w:val="none" w:sz="0" w:space="0" w:color="auto"/>
            <w:left w:val="none" w:sz="0" w:space="0" w:color="auto"/>
            <w:bottom w:val="none" w:sz="0" w:space="0" w:color="auto"/>
            <w:right w:val="none" w:sz="0" w:space="0" w:color="auto"/>
          </w:divBdr>
        </w:div>
      </w:divsChild>
    </w:div>
    <w:div w:id="211963055">
      <w:bodyDiv w:val="1"/>
      <w:marLeft w:val="0"/>
      <w:marRight w:val="0"/>
      <w:marTop w:val="0"/>
      <w:marBottom w:val="0"/>
      <w:divBdr>
        <w:top w:val="none" w:sz="0" w:space="0" w:color="auto"/>
        <w:left w:val="none" w:sz="0" w:space="0" w:color="auto"/>
        <w:bottom w:val="none" w:sz="0" w:space="0" w:color="auto"/>
        <w:right w:val="none" w:sz="0" w:space="0" w:color="auto"/>
      </w:divBdr>
    </w:div>
    <w:div w:id="269628482">
      <w:bodyDiv w:val="1"/>
      <w:marLeft w:val="0"/>
      <w:marRight w:val="0"/>
      <w:marTop w:val="0"/>
      <w:marBottom w:val="0"/>
      <w:divBdr>
        <w:top w:val="none" w:sz="0" w:space="0" w:color="auto"/>
        <w:left w:val="none" w:sz="0" w:space="0" w:color="auto"/>
        <w:bottom w:val="none" w:sz="0" w:space="0" w:color="auto"/>
        <w:right w:val="none" w:sz="0" w:space="0" w:color="auto"/>
      </w:divBdr>
    </w:div>
    <w:div w:id="328600441">
      <w:bodyDiv w:val="1"/>
      <w:marLeft w:val="0"/>
      <w:marRight w:val="0"/>
      <w:marTop w:val="0"/>
      <w:marBottom w:val="0"/>
      <w:divBdr>
        <w:top w:val="none" w:sz="0" w:space="0" w:color="auto"/>
        <w:left w:val="none" w:sz="0" w:space="0" w:color="auto"/>
        <w:bottom w:val="none" w:sz="0" w:space="0" w:color="auto"/>
        <w:right w:val="none" w:sz="0" w:space="0" w:color="auto"/>
      </w:divBdr>
    </w:div>
    <w:div w:id="342519153">
      <w:bodyDiv w:val="1"/>
      <w:marLeft w:val="0"/>
      <w:marRight w:val="0"/>
      <w:marTop w:val="0"/>
      <w:marBottom w:val="0"/>
      <w:divBdr>
        <w:top w:val="none" w:sz="0" w:space="0" w:color="auto"/>
        <w:left w:val="none" w:sz="0" w:space="0" w:color="auto"/>
        <w:bottom w:val="none" w:sz="0" w:space="0" w:color="auto"/>
        <w:right w:val="none" w:sz="0" w:space="0" w:color="auto"/>
      </w:divBdr>
    </w:div>
    <w:div w:id="389576934">
      <w:bodyDiv w:val="1"/>
      <w:marLeft w:val="0"/>
      <w:marRight w:val="0"/>
      <w:marTop w:val="0"/>
      <w:marBottom w:val="0"/>
      <w:divBdr>
        <w:top w:val="none" w:sz="0" w:space="0" w:color="auto"/>
        <w:left w:val="none" w:sz="0" w:space="0" w:color="auto"/>
        <w:bottom w:val="none" w:sz="0" w:space="0" w:color="auto"/>
        <w:right w:val="none" w:sz="0" w:space="0" w:color="auto"/>
      </w:divBdr>
    </w:div>
    <w:div w:id="445127567">
      <w:bodyDiv w:val="1"/>
      <w:marLeft w:val="0"/>
      <w:marRight w:val="0"/>
      <w:marTop w:val="0"/>
      <w:marBottom w:val="0"/>
      <w:divBdr>
        <w:top w:val="none" w:sz="0" w:space="0" w:color="auto"/>
        <w:left w:val="none" w:sz="0" w:space="0" w:color="auto"/>
        <w:bottom w:val="none" w:sz="0" w:space="0" w:color="auto"/>
        <w:right w:val="none" w:sz="0" w:space="0" w:color="auto"/>
      </w:divBdr>
    </w:div>
    <w:div w:id="483929657">
      <w:bodyDiv w:val="1"/>
      <w:marLeft w:val="0"/>
      <w:marRight w:val="0"/>
      <w:marTop w:val="0"/>
      <w:marBottom w:val="0"/>
      <w:divBdr>
        <w:top w:val="none" w:sz="0" w:space="0" w:color="auto"/>
        <w:left w:val="none" w:sz="0" w:space="0" w:color="auto"/>
        <w:bottom w:val="none" w:sz="0" w:space="0" w:color="auto"/>
        <w:right w:val="none" w:sz="0" w:space="0" w:color="auto"/>
      </w:divBdr>
    </w:div>
    <w:div w:id="529027716">
      <w:bodyDiv w:val="1"/>
      <w:marLeft w:val="0"/>
      <w:marRight w:val="0"/>
      <w:marTop w:val="0"/>
      <w:marBottom w:val="0"/>
      <w:divBdr>
        <w:top w:val="none" w:sz="0" w:space="0" w:color="auto"/>
        <w:left w:val="none" w:sz="0" w:space="0" w:color="auto"/>
        <w:bottom w:val="none" w:sz="0" w:space="0" w:color="auto"/>
        <w:right w:val="none" w:sz="0" w:space="0" w:color="auto"/>
      </w:divBdr>
    </w:div>
    <w:div w:id="552741843">
      <w:bodyDiv w:val="1"/>
      <w:marLeft w:val="0"/>
      <w:marRight w:val="0"/>
      <w:marTop w:val="0"/>
      <w:marBottom w:val="0"/>
      <w:divBdr>
        <w:top w:val="none" w:sz="0" w:space="0" w:color="auto"/>
        <w:left w:val="none" w:sz="0" w:space="0" w:color="auto"/>
        <w:bottom w:val="none" w:sz="0" w:space="0" w:color="auto"/>
        <w:right w:val="none" w:sz="0" w:space="0" w:color="auto"/>
      </w:divBdr>
    </w:div>
    <w:div w:id="628627481">
      <w:bodyDiv w:val="1"/>
      <w:marLeft w:val="0"/>
      <w:marRight w:val="0"/>
      <w:marTop w:val="0"/>
      <w:marBottom w:val="0"/>
      <w:divBdr>
        <w:top w:val="none" w:sz="0" w:space="0" w:color="auto"/>
        <w:left w:val="none" w:sz="0" w:space="0" w:color="auto"/>
        <w:bottom w:val="none" w:sz="0" w:space="0" w:color="auto"/>
        <w:right w:val="none" w:sz="0" w:space="0" w:color="auto"/>
      </w:divBdr>
    </w:div>
    <w:div w:id="637757967">
      <w:bodyDiv w:val="1"/>
      <w:marLeft w:val="0"/>
      <w:marRight w:val="0"/>
      <w:marTop w:val="0"/>
      <w:marBottom w:val="0"/>
      <w:divBdr>
        <w:top w:val="none" w:sz="0" w:space="0" w:color="auto"/>
        <w:left w:val="none" w:sz="0" w:space="0" w:color="auto"/>
        <w:bottom w:val="none" w:sz="0" w:space="0" w:color="auto"/>
        <w:right w:val="none" w:sz="0" w:space="0" w:color="auto"/>
      </w:divBdr>
    </w:div>
    <w:div w:id="883105312">
      <w:bodyDiv w:val="1"/>
      <w:marLeft w:val="0"/>
      <w:marRight w:val="0"/>
      <w:marTop w:val="0"/>
      <w:marBottom w:val="0"/>
      <w:divBdr>
        <w:top w:val="none" w:sz="0" w:space="0" w:color="auto"/>
        <w:left w:val="none" w:sz="0" w:space="0" w:color="auto"/>
        <w:bottom w:val="none" w:sz="0" w:space="0" w:color="auto"/>
        <w:right w:val="none" w:sz="0" w:space="0" w:color="auto"/>
      </w:divBdr>
    </w:div>
    <w:div w:id="958144873">
      <w:bodyDiv w:val="1"/>
      <w:marLeft w:val="0"/>
      <w:marRight w:val="0"/>
      <w:marTop w:val="0"/>
      <w:marBottom w:val="0"/>
      <w:divBdr>
        <w:top w:val="none" w:sz="0" w:space="0" w:color="auto"/>
        <w:left w:val="none" w:sz="0" w:space="0" w:color="auto"/>
        <w:bottom w:val="none" w:sz="0" w:space="0" w:color="auto"/>
        <w:right w:val="none" w:sz="0" w:space="0" w:color="auto"/>
      </w:divBdr>
    </w:div>
    <w:div w:id="1066611822">
      <w:bodyDiv w:val="1"/>
      <w:marLeft w:val="0"/>
      <w:marRight w:val="0"/>
      <w:marTop w:val="0"/>
      <w:marBottom w:val="0"/>
      <w:divBdr>
        <w:top w:val="none" w:sz="0" w:space="0" w:color="auto"/>
        <w:left w:val="none" w:sz="0" w:space="0" w:color="auto"/>
        <w:bottom w:val="none" w:sz="0" w:space="0" w:color="auto"/>
        <w:right w:val="none" w:sz="0" w:space="0" w:color="auto"/>
      </w:divBdr>
    </w:div>
    <w:div w:id="1121344295">
      <w:bodyDiv w:val="1"/>
      <w:marLeft w:val="0"/>
      <w:marRight w:val="0"/>
      <w:marTop w:val="0"/>
      <w:marBottom w:val="0"/>
      <w:divBdr>
        <w:top w:val="none" w:sz="0" w:space="0" w:color="auto"/>
        <w:left w:val="none" w:sz="0" w:space="0" w:color="auto"/>
        <w:bottom w:val="none" w:sz="0" w:space="0" w:color="auto"/>
        <w:right w:val="none" w:sz="0" w:space="0" w:color="auto"/>
      </w:divBdr>
    </w:div>
    <w:div w:id="1156728029">
      <w:bodyDiv w:val="1"/>
      <w:marLeft w:val="0"/>
      <w:marRight w:val="0"/>
      <w:marTop w:val="0"/>
      <w:marBottom w:val="0"/>
      <w:divBdr>
        <w:top w:val="none" w:sz="0" w:space="0" w:color="auto"/>
        <w:left w:val="none" w:sz="0" w:space="0" w:color="auto"/>
        <w:bottom w:val="none" w:sz="0" w:space="0" w:color="auto"/>
        <w:right w:val="none" w:sz="0" w:space="0" w:color="auto"/>
      </w:divBdr>
    </w:div>
    <w:div w:id="1465270969">
      <w:bodyDiv w:val="1"/>
      <w:marLeft w:val="0"/>
      <w:marRight w:val="0"/>
      <w:marTop w:val="0"/>
      <w:marBottom w:val="0"/>
      <w:divBdr>
        <w:top w:val="none" w:sz="0" w:space="0" w:color="auto"/>
        <w:left w:val="none" w:sz="0" w:space="0" w:color="auto"/>
        <w:bottom w:val="none" w:sz="0" w:space="0" w:color="auto"/>
        <w:right w:val="none" w:sz="0" w:space="0" w:color="auto"/>
      </w:divBdr>
    </w:div>
    <w:div w:id="1538196003">
      <w:bodyDiv w:val="1"/>
      <w:marLeft w:val="0"/>
      <w:marRight w:val="0"/>
      <w:marTop w:val="0"/>
      <w:marBottom w:val="0"/>
      <w:divBdr>
        <w:top w:val="none" w:sz="0" w:space="0" w:color="auto"/>
        <w:left w:val="none" w:sz="0" w:space="0" w:color="auto"/>
        <w:bottom w:val="none" w:sz="0" w:space="0" w:color="auto"/>
        <w:right w:val="none" w:sz="0" w:space="0" w:color="auto"/>
      </w:divBdr>
    </w:div>
    <w:div w:id="1572305249">
      <w:bodyDiv w:val="1"/>
      <w:marLeft w:val="0"/>
      <w:marRight w:val="0"/>
      <w:marTop w:val="0"/>
      <w:marBottom w:val="0"/>
      <w:divBdr>
        <w:top w:val="none" w:sz="0" w:space="0" w:color="auto"/>
        <w:left w:val="none" w:sz="0" w:space="0" w:color="auto"/>
        <w:bottom w:val="none" w:sz="0" w:space="0" w:color="auto"/>
        <w:right w:val="none" w:sz="0" w:space="0" w:color="auto"/>
      </w:divBdr>
    </w:div>
    <w:div w:id="1607493453">
      <w:bodyDiv w:val="1"/>
      <w:marLeft w:val="0"/>
      <w:marRight w:val="0"/>
      <w:marTop w:val="0"/>
      <w:marBottom w:val="0"/>
      <w:divBdr>
        <w:top w:val="none" w:sz="0" w:space="0" w:color="auto"/>
        <w:left w:val="none" w:sz="0" w:space="0" w:color="auto"/>
        <w:bottom w:val="none" w:sz="0" w:space="0" w:color="auto"/>
        <w:right w:val="none" w:sz="0" w:space="0" w:color="auto"/>
      </w:divBdr>
    </w:div>
    <w:div w:id="1747025893">
      <w:bodyDiv w:val="1"/>
      <w:marLeft w:val="0"/>
      <w:marRight w:val="0"/>
      <w:marTop w:val="0"/>
      <w:marBottom w:val="0"/>
      <w:divBdr>
        <w:top w:val="none" w:sz="0" w:space="0" w:color="auto"/>
        <w:left w:val="none" w:sz="0" w:space="0" w:color="auto"/>
        <w:bottom w:val="none" w:sz="0" w:space="0" w:color="auto"/>
        <w:right w:val="none" w:sz="0" w:space="0" w:color="auto"/>
      </w:divBdr>
    </w:div>
    <w:div w:id="1947421370">
      <w:bodyDiv w:val="1"/>
      <w:marLeft w:val="0"/>
      <w:marRight w:val="0"/>
      <w:marTop w:val="0"/>
      <w:marBottom w:val="0"/>
      <w:divBdr>
        <w:top w:val="none" w:sz="0" w:space="0" w:color="auto"/>
        <w:left w:val="none" w:sz="0" w:space="0" w:color="auto"/>
        <w:bottom w:val="none" w:sz="0" w:space="0" w:color="auto"/>
        <w:right w:val="none" w:sz="0" w:space="0" w:color="auto"/>
      </w:divBdr>
    </w:div>
    <w:div w:id="2065255611">
      <w:bodyDiv w:val="1"/>
      <w:marLeft w:val="0"/>
      <w:marRight w:val="0"/>
      <w:marTop w:val="0"/>
      <w:marBottom w:val="0"/>
      <w:divBdr>
        <w:top w:val="none" w:sz="0" w:space="0" w:color="auto"/>
        <w:left w:val="none" w:sz="0" w:space="0" w:color="auto"/>
        <w:bottom w:val="none" w:sz="0" w:space="0" w:color="auto"/>
        <w:right w:val="none" w:sz="0" w:space="0" w:color="auto"/>
      </w:divBdr>
    </w:div>
    <w:div w:id="2111267512">
      <w:bodyDiv w:val="1"/>
      <w:marLeft w:val="0"/>
      <w:marRight w:val="0"/>
      <w:marTop w:val="0"/>
      <w:marBottom w:val="0"/>
      <w:divBdr>
        <w:top w:val="none" w:sz="0" w:space="0" w:color="auto"/>
        <w:left w:val="none" w:sz="0" w:space="0" w:color="auto"/>
        <w:bottom w:val="none" w:sz="0" w:space="0" w:color="auto"/>
        <w:right w:val="none" w:sz="0" w:space="0" w:color="auto"/>
      </w:divBdr>
      <w:divsChild>
        <w:div w:id="1698266429">
          <w:marLeft w:val="346"/>
          <w:marRight w:val="0"/>
          <w:marTop w:val="0"/>
          <w:marBottom w:val="0"/>
          <w:divBdr>
            <w:top w:val="none" w:sz="0" w:space="0" w:color="auto"/>
            <w:left w:val="none" w:sz="0" w:space="0" w:color="auto"/>
            <w:bottom w:val="none" w:sz="0" w:space="0" w:color="auto"/>
            <w:right w:val="none" w:sz="0" w:space="0" w:color="auto"/>
          </w:divBdr>
        </w:div>
        <w:div w:id="686367890">
          <w:marLeft w:val="3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TS%20bold%20classic%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90CEF4-07C7-4C0C-A6BB-7328017E8EDA}">
  <ds:schemaRefs>
    <ds:schemaRef ds:uri="http://schemas.openxmlformats.org/officeDocument/2006/bibliography"/>
  </ds:schemaRefs>
</ds:datastoreItem>
</file>

<file path=customXml/itemProps2.xml><?xml version="1.0" encoding="utf-8"?>
<ds:datastoreItem xmlns:ds="http://schemas.openxmlformats.org/officeDocument/2006/customXml" ds:itemID="{A9893E80-0AB2-4C42-8D6E-F0C64251EDE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ABE5AEB-BD32-46FB-B4E8-5C314C3FA503}">
  <ds:schemaRefs>
    <ds:schemaRef ds:uri="http://schemas.microsoft.com/sharepoint/v3/contenttype/forms"/>
  </ds:schemaRefs>
</ds:datastoreItem>
</file>

<file path=customXml/itemProps4.xml><?xml version="1.0" encoding="utf-8"?>
<ds:datastoreItem xmlns:ds="http://schemas.openxmlformats.org/officeDocument/2006/customXml" ds:itemID="{46268ACC-32FC-4261-BF80-5F6DE34E1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classic resume</Template>
  <TotalTime>0</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2024-04-11T14:12:00Z</dcterms:created>
  <dcterms:modified xsi:type="dcterms:W3CDTF">2025-05-24T10:35:00Z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
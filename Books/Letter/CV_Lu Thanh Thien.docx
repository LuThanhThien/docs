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245"/>
      </w:tblGrid>
      <w:tr w:rsidR="00024C71" w:rsidRPr="00A46AE0" w14:paraId="1BD7EC29" w14:textId="77777777" w:rsidTr="00B1779E">
        <w:tc>
          <w:tcPr>
            <w:tcW w:w="5387" w:type="dxa"/>
          </w:tcPr>
          <w:p w14:paraId="4DF6C53E" w14:textId="5B618BD2" w:rsidR="00024C71" w:rsidRPr="00D36AF6" w:rsidRDefault="00024C71" w:rsidP="00B22DE3">
            <w:pPr>
              <w:pStyle w:val="Title"/>
              <w:ind w:hanging="112"/>
              <w:rPr>
                <w:rFonts w:ascii="Times New Roman" w:hAnsi="Times New Roman" w:cs="Times New Roman"/>
                <w:sz w:val="56"/>
                <w:szCs w:val="56"/>
              </w:rPr>
            </w:pPr>
            <w:r w:rsidRPr="00D36AF6">
              <w:rPr>
                <w:rFonts w:ascii="Times New Roman" w:hAnsi="Times New Roman" w:cs="Times New Roman"/>
                <w:sz w:val="56"/>
                <w:szCs w:val="56"/>
              </w:rPr>
              <w:t>L</w:t>
            </w:r>
            <w:r w:rsidR="00A30ACB" w:rsidRPr="00D36AF6">
              <w:rPr>
                <w:rFonts w:ascii="Times New Roman" w:hAnsi="Times New Roman" w:cs="Times New Roman"/>
                <w:sz w:val="56"/>
                <w:szCs w:val="56"/>
              </w:rPr>
              <w:t xml:space="preserve">u </w:t>
            </w:r>
            <w:r w:rsidRPr="00D36AF6">
              <w:rPr>
                <w:rFonts w:ascii="Times New Roman" w:hAnsi="Times New Roman" w:cs="Times New Roman"/>
                <w:sz w:val="56"/>
                <w:szCs w:val="56"/>
              </w:rPr>
              <w:t>Th</w:t>
            </w:r>
            <w:r w:rsidR="00097DA2" w:rsidRPr="00D36AF6">
              <w:rPr>
                <w:rFonts w:ascii="Times New Roman" w:hAnsi="Times New Roman" w:cs="Times New Roman"/>
                <w:sz w:val="56"/>
                <w:szCs w:val="56"/>
              </w:rPr>
              <w:t>a</w:t>
            </w:r>
            <w:r w:rsidRPr="00D36AF6">
              <w:rPr>
                <w:rFonts w:ascii="Times New Roman" w:hAnsi="Times New Roman" w:cs="Times New Roman"/>
                <w:sz w:val="56"/>
                <w:szCs w:val="56"/>
              </w:rPr>
              <w:t>nh</w:t>
            </w:r>
            <w:r w:rsidR="00CD4B0F" w:rsidRPr="00D36AF6">
              <w:rPr>
                <w:rFonts w:ascii="Times New Roman" w:hAnsi="Times New Roman" w:cs="Times New Roman"/>
                <w:sz w:val="56"/>
                <w:szCs w:val="56"/>
              </w:rPr>
              <w:t xml:space="preserve"> </w:t>
            </w:r>
            <w:r w:rsidRPr="00D36AF6">
              <w:rPr>
                <w:rFonts w:ascii="Times New Roman" w:hAnsi="Times New Roman" w:cs="Times New Roman"/>
                <w:sz w:val="56"/>
                <w:szCs w:val="56"/>
              </w:rPr>
              <w:t>Thi</w:t>
            </w:r>
            <w:r w:rsidR="00AE342C" w:rsidRPr="00D36AF6">
              <w:rPr>
                <w:rFonts w:ascii="Times New Roman" w:hAnsi="Times New Roman" w:cs="Times New Roman"/>
                <w:sz w:val="56"/>
                <w:szCs w:val="56"/>
              </w:rPr>
              <w:t>e</w:t>
            </w:r>
            <w:r w:rsidRPr="00D36AF6">
              <w:rPr>
                <w:rFonts w:ascii="Times New Roman" w:hAnsi="Times New Roman" w:cs="Times New Roman"/>
                <w:sz w:val="56"/>
                <w:szCs w:val="56"/>
              </w:rPr>
              <w:t xml:space="preserve">n </w:t>
            </w:r>
          </w:p>
        </w:tc>
        <w:tc>
          <w:tcPr>
            <w:tcW w:w="5245" w:type="dxa"/>
          </w:tcPr>
          <w:p w14:paraId="0EF9AFBF" w14:textId="169B58E3" w:rsidR="00024C71" w:rsidRPr="005F6919" w:rsidRDefault="00024C71" w:rsidP="000E650B">
            <w:pPr>
              <w:pStyle w:val="Heading1"/>
              <w:spacing w:before="60" w:after="0"/>
              <w:jc w:val="right"/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</w:pP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HCMC,</w:t>
            </w:r>
            <w:r w:rsidR="003864F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Vietnam</w:t>
            </w:r>
            <w:r w:rsidR="008D4A2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Pr="005F6919">
              <w:rPr>
                <w:rFonts w:ascii="Times New Roman" w:hAnsi="Times New Roman" w:cs="Times New Roman"/>
                <w:sz w:val="20"/>
                <w:szCs w:val="28"/>
              </w:rPr>
              <w:t>|</w:t>
            </w:r>
            <w:r w:rsidR="008D4A2D" w:rsidRPr="005F6919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r w:rsidR="00D72F34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(</w:t>
            </w:r>
            <w:r w:rsidR="0031108E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+84</w:t>
            </w:r>
            <w:r w:rsidR="00D72F34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)</w:t>
            </w:r>
            <w:r w:rsidR="006B3B3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942</w:t>
            </w:r>
            <w:r w:rsidR="00831E5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899</w:t>
            </w:r>
            <w:r w:rsidR="00831E5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>228</w:t>
            </w:r>
            <w:r w:rsidR="008D4A2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="005D6E8D" w:rsidRPr="005F6919">
              <w:rPr>
                <w:rFonts w:ascii="Times New Roman" w:hAnsi="Times New Roman" w:cs="Times New Roman"/>
                <w:sz w:val="20"/>
                <w:szCs w:val="28"/>
              </w:rPr>
              <w:t>|</w:t>
            </w: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luthien5921@gmail.com</w:t>
            </w:r>
            <w:r w:rsidR="009636BD"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 </w:t>
            </w:r>
            <w:r w:rsidRPr="005F6919">
              <w:rPr>
                <w:rFonts w:ascii="Times New Roman" w:hAnsi="Times New Roman" w:cs="Times New Roman"/>
                <w:b w:val="0"/>
                <w:bCs/>
                <w:sz w:val="20"/>
                <w:szCs w:val="28"/>
              </w:rPr>
              <w:t xml:space="preserve">https://www.linkedin.com/in/ltthien2001/ </w:t>
            </w:r>
          </w:p>
        </w:tc>
      </w:tr>
    </w:tbl>
    <w:p w14:paraId="0AA28199" w14:textId="2D1A52ED" w:rsidR="00F41BEE" w:rsidRPr="00F46BD8" w:rsidRDefault="0060367D" w:rsidP="002552F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r w:rsidRPr="00F46BD8">
        <w:rPr>
          <w:rFonts w:ascii="Times New Roman" w:hAnsi="Times New Roman" w:cs="Times New Roman"/>
          <w:sz w:val="32"/>
          <w:szCs w:val="40"/>
        </w:rPr>
        <w:t>Profile</w:t>
      </w:r>
    </w:p>
    <w:p w14:paraId="17526E07" w14:textId="77777777" w:rsidR="00003455" w:rsidRPr="00A46AE0" w:rsidRDefault="00003455" w:rsidP="000E650B">
      <w:pPr>
        <w:spacing w:before="60" w:after="0"/>
        <w:rPr>
          <w:rFonts w:ascii="Times New Roman" w:hAnsi="Times New Roman" w:cs="Times New Roman"/>
          <w:sz w:val="6"/>
          <w:szCs w:val="8"/>
        </w:rPr>
      </w:pPr>
      <w:r w:rsidRPr="00A46AE0">
        <w:rPr>
          <w:rFonts w:ascii="Times New Roman" w:hAnsi="Times New Roman" w:cs="Times New Roman"/>
          <w:noProof/>
          <w:sz w:val="6"/>
          <w:szCs w:val="8"/>
        </w:rPr>
        <mc:AlternateContent>
          <mc:Choice Requires="wps">
            <w:drawing>
              <wp:inline distT="0" distB="0" distL="0" distR="0" wp14:anchorId="50103E1C" wp14:editId="696F9E76">
                <wp:extent cx="6751320" cy="15240"/>
                <wp:effectExtent l="0" t="0" r="30480" b="2286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214F3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5FF150D" w14:textId="1AF3059E" w:rsidR="00003455" w:rsidRPr="005248A0" w:rsidRDefault="005F01F6" w:rsidP="009A55B4">
      <w:pPr>
        <w:spacing w:before="60" w:after="0"/>
        <w:jc w:val="both"/>
        <w:rPr>
          <w:rFonts w:ascii="Times New Roman" w:hAnsi="Times New Roman" w:cs="Times New Roman"/>
          <w:b/>
          <w:bCs/>
        </w:rPr>
      </w:pPr>
      <w:r w:rsidRPr="005F01F6">
        <w:rPr>
          <w:rFonts w:ascii="Times New Roman" w:hAnsi="Times New Roman" w:cs="Times New Roman"/>
        </w:rPr>
        <w:t xml:space="preserve">Innovative and driven Chemical Engineering </w:t>
      </w:r>
      <w:proofErr w:type="gramStart"/>
      <w:r w:rsidRPr="005F01F6">
        <w:rPr>
          <w:rFonts w:ascii="Times New Roman" w:hAnsi="Times New Roman" w:cs="Times New Roman"/>
        </w:rPr>
        <w:t>graduate</w:t>
      </w:r>
      <w:proofErr w:type="gramEnd"/>
      <w:r w:rsidRPr="005F01F6">
        <w:rPr>
          <w:rFonts w:ascii="Times New Roman" w:hAnsi="Times New Roman" w:cs="Times New Roman"/>
        </w:rPr>
        <w:t xml:space="preserve"> with strong interdisciplinary experience in AI model optimization, deep learning, and materials development for environmental applications. Recognized for bridging the gap between experimental chemistry and computational intelligence, with hands-on expertise in machine perception, model deployment on edge NPUs, and the synthesis of functional materials for CO₂ capture and sensing. Skilled in Python, C++, and CUDA, with a deep understanding inference efficiency, and embedded AI systems. Demonstrated ability to lead research projects, publish in peer-reviewed journals, and deliver real-world applications</w:t>
      </w:r>
      <w:r w:rsidR="00746606">
        <w:rPr>
          <w:rFonts w:ascii="Times New Roman" w:hAnsi="Times New Roman" w:cs="Times New Roman"/>
        </w:rPr>
        <w:t xml:space="preserve"> - </w:t>
      </w:r>
      <w:r w:rsidRPr="005F01F6">
        <w:rPr>
          <w:rFonts w:ascii="Times New Roman" w:hAnsi="Times New Roman" w:cs="Times New Roman"/>
        </w:rPr>
        <w:t>from deep learning pipelines to sustainable engineering solutions. Seeking to contribute to cutting-edge research in digital chemistry, robotics, and intelligent materials.</w:t>
      </w:r>
    </w:p>
    <w:p w14:paraId="083EEA01" w14:textId="77777777" w:rsidR="004F2E60" w:rsidRPr="009B48B4" w:rsidRDefault="00000000" w:rsidP="002552F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sdt>
        <w:sdtPr>
          <w:rPr>
            <w:rFonts w:ascii="Times New Roman" w:hAnsi="Times New Roman" w:cs="Times New Roman"/>
            <w:sz w:val="32"/>
            <w:szCs w:val="40"/>
          </w:rPr>
          <w:id w:val="1513793667"/>
          <w:placeholder>
            <w:docPart w:val="AE4A6EBC56654F529BF2891FE8D9EB6B"/>
          </w:placeholder>
          <w:temporary/>
          <w:showingPlcHdr/>
          <w15:appearance w15:val="hidden"/>
        </w:sdtPr>
        <w:sdtContent>
          <w:r w:rsidR="004F2E60" w:rsidRPr="009B48B4">
            <w:rPr>
              <w:rFonts w:ascii="Times New Roman" w:hAnsi="Times New Roman" w:cs="Times New Roman"/>
              <w:sz w:val="32"/>
              <w:szCs w:val="40"/>
            </w:rPr>
            <w:t>Education</w:t>
          </w:r>
        </w:sdtContent>
      </w:sdt>
    </w:p>
    <w:p w14:paraId="70A3E487" w14:textId="1A53E27F" w:rsidR="004F2E60" w:rsidRPr="00A46AE0" w:rsidRDefault="00722375" w:rsidP="000E650B">
      <w:pPr>
        <w:spacing w:before="60" w:after="0"/>
        <w:rPr>
          <w:rFonts w:ascii="Times New Roman" w:hAnsi="Times New Roman" w:cs="Times New Roman"/>
          <w:sz w:val="6"/>
          <w:szCs w:val="8"/>
        </w:rPr>
      </w:pPr>
      <w:r w:rsidRPr="00A46AE0">
        <w:rPr>
          <w:rFonts w:ascii="Times New Roman" w:hAnsi="Times New Roman" w:cs="Times New Roman"/>
          <w:noProof/>
          <w:sz w:val="6"/>
          <w:szCs w:val="8"/>
        </w:rPr>
        <mc:AlternateContent>
          <mc:Choice Requires="wps">
            <w:drawing>
              <wp:inline distT="0" distB="0" distL="0" distR="0" wp14:anchorId="1F24E3C7" wp14:editId="7FF8ED4A">
                <wp:extent cx="6750685" cy="15239"/>
                <wp:effectExtent l="0" t="0" r="31115" b="23495"/>
                <wp:docPr id="73218726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685" cy="152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1023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96FB5F" w14:textId="2220898B" w:rsidR="008D0D97" w:rsidRDefault="00095DCA" w:rsidP="00EE0C31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Chemical Engineering</w:t>
      </w:r>
      <w:r w:rsidR="000B3BCD">
        <w:rPr>
          <w:rFonts w:ascii="Times New Roman" w:hAnsi="Times New Roman" w:cs="Times New Roman"/>
          <w:szCs w:val="28"/>
        </w:rPr>
        <w:t>, BSE</w:t>
      </w:r>
    </w:p>
    <w:p w14:paraId="5A8309C6" w14:textId="16AA78AF" w:rsidR="004F2E60" w:rsidRPr="00AD0BD4" w:rsidRDefault="008D0D97" w:rsidP="00EE0C31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b w:val="0"/>
          <w:bCs/>
          <w:i/>
          <w:iCs/>
          <w:szCs w:val="28"/>
        </w:rPr>
      </w:pPr>
      <w:r w:rsidRPr="00AD0BD4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Ho Chi Minh City University of Technology </w:t>
      </w:r>
      <w:r w:rsidR="004F2E60" w:rsidRPr="00AD0BD4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9A3770">
        <w:rPr>
          <w:rFonts w:ascii="Times New Roman" w:hAnsi="Times New Roman" w:cs="Times New Roman"/>
          <w:b w:val="0"/>
          <w:bCs/>
          <w:i/>
          <w:iCs/>
          <w:szCs w:val="28"/>
        </w:rPr>
        <w:t>October</w:t>
      </w:r>
      <w:r w:rsidR="002872E2" w:rsidRPr="00AD0BD4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4F2E60" w:rsidRPr="00AD0BD4">
        <w:rPr>
          <w:rFonts w:ascii="Times New Roman" w:hAnsi="Times New Roman" w:cs="Times New Roman"/>
          <w:b w:val="0"/>
          <w:bCs/>
          <w:i/>
          <w:iCs/>
          <w:szCs w:val="28"/>
        </w:rPr>
        <w:t>2019 -</w:t>
      </w:r>
      <w:r w:rsidR="002872E2" w:rsidRPr="00AD0BD4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7E5643">
        <w:rPr>
          <w:rFonts w:ascii="Times New Roman" w:hAnsi="Times New Roman" w:cs="Times New Roman"/>
          <w:b w:val="0"/>
          <w:bCs/>
          <w:i/>
          <w:iCs/>
          <w:szCs w:val="28"/>
        </w:rPr>
        <w:t>November</w:t>
      </w:r>
      <w:r w:rsidR="004F2E60" w:rsidRPr="00AD0BD4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2023</w:t>
      </w:r>
    </w:p>
    <w:p w14:paraId="1FC29E48" w14:textId="67BF4359" w:rsidR="004F2E60" w:rsidRPr="003768D5" w:rsidRDefault="004F2E60" w:rsidP="00285169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3768D5">
        <w:rPr>
          <w:rFonts w:ascii="Times New Roman" w:hAnsi="Times New Roman" w:cs="Times New Roman"/>
        </w:rPr>
        <w:t xml:space="preserve">GPA: </w:t>
      </w:r>
      <w:r w:rsidR="00892E42" w:rsidRPr="00A4762A">
        <w:rPr>
          <w:rFonts w:ascii="Times New Roman" w:hAnsi="Times New Roman" w:cs="Times New Roman"/>
          <w:b/>
          <w:bCs/>
        </w:rPr>
        <w:t>8.7/10</w:t>
      </w:r>
      <w:r w:rsidR="00DB5BAE" w:rsidRPr="001A1BB7">
        <w:rPr>
          <w:rFonts w:ascii="Times New Roman" w:hAnsi="Times New Roman" w:cs="Times New Roman"/>
        </w:rPr>
        <w:t xml:space="preserve"> (</w:t>
      </w:r>
      <w:r w:rsidR="00B73611" w:rsidRPr="001A1BB7">
        <w:rPr>
          <w:rFonts w:ascii="Times New Roman" w:hAnsi="Times New Roman" w:cs="Times New Roman"/>
        </w:rPr>
        <w:t xml:space="preserve">Top </w:t>
      </w:r>
      <w:r w:rsidR="00B73611" w:rsidRPr="00A4762A">
        <w:rPr>
          <w:rFonts w:ascii="Times New Roman" w:hAnsi="Times New Roman" w:cs="Times New Roman"/>
          <w:b/>
          <w:bCs/>
        </w:rPr>
        <w:t>10%</w:t>
      </w:r>
      <w:r w:rsidR="00B73611" w:rsidRPr="003768D5">
        <w:rPr>
          <w:rFonts w:ascii="Times New Roman" w:hAnsi="Times New Roman" w:cs="Times New Roman"/>
        </w:rPr>
        <w:t xml:space="preserve"> of </w:t>
      </w:r>
      <w:r w:rsidR="000D5851" w:rsidRPr="003768D5">
        <w:rPr>
          <w:rFonts w:ascii="Times New Roman" w:hAnsi="Times New Roman" w:cs="Times New Roman"/>
        </w:rPr>
        <w:t>c</w:t>
      </w:r>
      <w:r w:rsidR="00B73611" w:rsidRPr="003768D5">
        <w:rPr>
          <w:rFonts w:ascii="Times New Roman" w:hAnsi="Times New Roman" w:cs="Times New Roman"/>
        </w:rPr>
        <w:t xml:space="preserve">lass, </w:t>
      </w:r>
      <w:r w:rsidR="00DB5BAE" w:rsidRPr="003768D5">
        <w:rPr>
          <w:rFonts w:ascii="Times New Roman" w:hAnsi="Times New Roman" w:cs="Times New Roman"/>
        </w:rPr>
        <w:t xml:space="preserve">First Class </w:t>
      </w:r>
      <w:r w:rsidR="004355D2" w:rsidRPr="003768D5">
        <w:rPr>
          <w:rFonts w:ascii="Times New Roman" w:hAnsi="Times New Roman" w:cs="Times New Roman"/>
        </w:rPr>
        <w:t>Honors</w:t>
      </w:r>
      <w:r w:rsidR="00DB5BAE" w:rsidRPr="003768D5">
        <w:rPr>
          <w:rFonts w:ascii="Times New Roman" w:hAnsi="Times New Roman" w:cs="Times New Roman"/>
        </w:rPr>
        <w:t xml:space="preserve"> equivalent)</w:t>
      </w:r>
      <w:r w:rsidRPr="003768D5">
        <w:rPr>
          <w:rFonts w:ascii="Times New Roman" w:hAnsi="Times New Roman" w:cs="Times New Roman"/>
        </w:rPr>
        <w:t xml:space="preserve"> </w:t>
      </w:r>
    </w:p>
    <w:p w14:paraId="15D75E81" w14:textId="3EDB6109" w:rsidR="00F41BEE" w:rsidRPr="006B00EB" w:rsidRDefault="001D2ED5" w:rsidP="002552F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r w:rsidRPr="006B00EB">
        <w:rPr>
          <w:rFonts w:ascii="Times New Roman" w:hAnsi="Times New Roman" w:cs="Times New Roman"/>
          <w:sz w:val="32"/>
          <w:szCs w:val="40"/>
        </w:rPr>
        <w:t>Employment</w:t>
      </w:r>
    </w:p>
    <w:p w14:paraId="025138FC" w14:textId="06A969FA" w:rsidR="00003455" w:rsidRPr="00A46AE0" w:rsidRDefault="00AA0FA4" w:rsidP="000E650B">
      <w:pPr>
        <w:spacing w:before="60" w:after="0"/>
        <w:rPr>
          <w:rFonts w:ascii="Times New Roman" w:hAnsi="Times New Roman" w:cs="Times New Roman"/>
          <w:sz w:val="6"/>
          <w:szCs w:val="8"/>
        </w:rPr>
      </w:pPr>
      <w:r w:rsidRPr="00A46AE0">
        <w:rPr>
          <w:rFonts w:ascii="Times New Roman" w:hAnsi="Times New Roman" w:cs="Times New Roman"/>
          <w:noProof/>
          <w:sz w:val="6"/>
          <w:szCs w:val="8"/>
        </w:rPr>
        <mc:AlternateContent>
          <mc:Choice Requires="wps">
            <w:drawing>
              <wp:inline distT="0" distB="0" distL="0" distR="0" wp14:anchorId="2C5345EE" wp14:editId="2B251318">
                <wp:extent cx="6750685" cy="15239"/>
                <wp:effectExtent l="0" t="0" r="31115" b="23495"/>
                <wp:docPr id="119262655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685" cy="152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BF60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BF3EB6C" w14:textId="77777777" w:rsidR="008B4D3B" w:rsidRDefault="00487533" w:rsidP="00EE0C31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 w:rsidRPr="005248A0">
        <w:rPr>
          <w:rFonts w:ascii="Times New Roman" w:hAnsi="Times New Roman" w:cs="Times New Roman"/>
          <w:szCs w:val="28"/>
        </w:rPr>
        <w:t xml:space="preserve">AI </w:t>
      </w:r>
      <w:r w:rsidR="00596E11" w:rsidRPr="005248A0">
        <w:rPr>
          <w:rFonts w:ascii="Times New Roman" w:hAnsi="Times New Roman" w:cs="Times New Roman"/>
          <w:szCs w:val="28"/>
        </w:rPr>
        <w:t>Compiler</w:t>
      </w:r>
      <w:r w:rsidRPr="005248A0">
        <w:rPr>
          <w:rFonts w:ascii="Times New Roman" w:hAnsi="Times New Roman" w:cs="Times New Roman"/>
          <w:szCs w:val="28"/>
        </w:rPr>
        <w:t xml:space="preserve"> Engineer </w:t>
      </w:r>
    </w:p>
    <w:p w14:paraId="22449859" w14:textId="6DDADCC4" w:rsidR="00CE115B" w:rsidRDefault="00465218" w:rsidP="00EE0C31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 w:rsidRPr="00296BC1">
        <w:rPr>
          <w:rFonts w:ascii="Times New Roman" w:hAnsi="Times New Roman" w:cs="Times New Roman"/>
          <w:b w:val="0"/>
          <w:bCs/>
          <w:i/>
          <w:iCs/>
          <w:szCs w:val="28"/>
        </w:rPr>
        <w:t>BOS Semiconductor (</w:t>
      </w:r>
      <w:hyperlink r:id="rId11" w:history="1">
        <w:r w:rsidRPr="00296BC1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LinkedIn</w:t>
        </w:r>
      </w:hyperlink>
      <w:r w:rsidRPr="00296BC1">
        <w:rPr>
          <w:rFonts w:ascii="Times New Roman" w:hAnsi="Times New Roman" w:cs="Times New Roman"/>
          <w:b w:val="0"/>
          <w:bCs/>
          <w:i/>
          <w:iCs/>
          <w:szCs w:val="28"/>
        </w:rPr>
        <w:t>)</w:t>
      </w:r>
      <w:r w:rsidR="00CE115B" w:rsidRPr="00681F87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A8744A">
        <w:rPr>
          <w:rFonts w:ascii="Times New Roman" w:hAnsi="Times New Roman" w:cs="Times New Roman"/>
          <w:b w:val="0"/>
          <w:bCs/>
          <w:i/>
          <w:iCs/>
          <w:szCs w:val="28"/>
        </w:rPr>
        <w:t>July</w:t>
      </w:r>
      <w:r w:rsidR="00CE115B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</w:t>
      </w:r>
      <w:r w:rsidR="00CE115B">
        <w:rPr>
          <w:rFonts w:ascii="Times New Roman" w:hAnsi="Times New Roman" w:cs="Times New Roman"/>
          <w:b w:val="0"/>
          <w:bCs/>
          <w:i/>
          <w:iCs/>
          <w:szCs w:val="28"/>
        </w:rPr>
        <w:t>4</w:t>
      </w:r>
      <w:r w:rsidR="00CE115B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–</w:t>
      </w:r>
      <w:r w:rsidR="00CE115B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9613AD">
        <w:rPr>
          <w:rFonts w:ascii="Times New Roman" w:hAnsi="Times New Roman" w:cs="Times New Roman"/>
          <w:b w:val="0"/>
          <w:bCs/>
          <w:i/>
          <w:iCs/>
          <w:szCs w:val="28"/>
        </w:rPr>
        <w:t>Present</w:t>
      </w:r>
    </w:p>
    <w:p w14:paraId="51E271A4" w14:textId="1CD28B79" w:rsidR="005B6EC0" w:rsidRPr="00433BC4" w:rsidRDefault="007068FF" w:rsidP="004F1E99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433BC4">
        <w:rPr>
          <w:rFonts w:ascii="Times New Roman" w:hAnsi="Times New Roman" w:cs="Times New Roman"/>
        </w:rPr>
        <w:t xml:space="preserve">Designed and optimized compiler algorithms for deploying </w:t>
      </w:r>
      <w:r w:rsidR="00D11200">
        <w:rPr>
          <w:rFonts w:ascii="Times New Roman" w:hAnsi="Times New Roman" w:cs="Times New Roman"/>
        </w:rPr>
        <w:t>deep learning</w:t>
      </w:r>
      <w:r w:rsidRPr="00433BC4">
        <w:rPr>
          <w:rFonts w:ascii="Times New Roman" w:hAnsi="Times New Roman" w:cs="Times New Roman"/>
        </w:rPr>
        <w:t xml:space="preserve"> models on RISC-V-based NPU hardware for </w:t>
      </w:r>
      <w:r w:rsidR="00D25985" w:rsidRPr="00D25985">
        <w:rPr>
          <w:rFonts w:ascii="Times New Roman" w:hAnsi="Times New Roman" w:cs="Times New Roman"/>
        </w:rPr>
        <w:t>Advanced Driver Assistance Systems (ADAS)</w:t>
      </w:r>
      <w:r w:rsidR="000B1572">
        <w:rPr>
          <w:rFonts w:ascii="Times New Roman" w:hAnsi="Times New Roman" w:cs="Times New Roman"/>
        </w:rPr>
        <w:t>.</w:t>
      </w:r>
    </w:p>
    <w:p w14:paraId="22DDAAFA" w14:textId="6538B96E" w:rsidR="00DD63FE" w:rsidRPr="00A02965" w:rsidRDefault="00DD63FE" w:rsidP="00B31071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A02965">
        <w:rPr>
          <w:rFonts w:ascii="Times New Roman" w:hAnsi="Times New Roman" w:cs="Times New Roman"/>
        </w:rPr>
        <w:t xml:space="preserve">Developed efficient inference </w:t>
      </w:r>
      <w:r w:rsidR="001933EC" w:rsidRPr="00A02965">
        <w:rPr>
          <w:rFonts w:ascii="Times New Roman" w:hAnsi="Times New Roman" w:cs="Times New Roman"/>
        </w:rPr>
        <w:t xml:space="preserve">implementation </w:t>
      </w:r>
      <w:r w:rsidRPr="00A02965">
        <w:rPr>
          <w:rFonts w:ascii="Times New Roman" w:hAnsi="Times New Roman" w:cs="Times New Roman"/>
        </w:rPr>
        <w:t xml:space="preserve">of </w:t>
      </w:r>
      <w:proofErr w:type="spellStart"/>
      <w:r w:rsidRPr="00A02965">
        <w:rPr>
          <w:rFonts w:ascii="Times New Roman" w:hAnsi="Times New Roman" w:cs="Times New Roman"/>
        </w:rPr>
        <w:t>ResNet</w:t>
      </w:r>
      <w:proofErr w:type="spellEnd"/>
      <w:r w:rsidRPr="00A02965">
        <w:rPr>
          <w:rFonts w:ascii="Times New Roman" w:hAnsi="Times New Roman" w:cs="Times New Roman"/>
        </w:rPr>
        <w:t>,</w:t>
      </w:r>
      <w:r w:rsidR="005F611E" w:rsidRPr="00A02965">
        <w:rPr>
          <w:rFonts w:ascii="Times New Roman" w:hAnsi="Times New Roman" w:cs="Times New Roman"/>
        </w:rPr>
        <w:t xml:space="preserve"> YOLOv7, YOLOv8,</w:t>
      </w:r>
      <w:r w:rsidRPr="00A02965">
        <w:rPr>
          <w:rFonts w:ascii="Times New Roman" w:hAnsi="Times New Roman" w:cs="Times New Roman"/>
        </w:rPr>
        <w:t xml:space="preserve"> and </w:t>
      </w:r>
      <w:proofErr w:type="spellStart"/>
      <w:r w:rsidRPr="00A02965">
        <w:rPr>
          <w:rFonts w:ascii="Times New Roman" w:hAnsi="Times New Roman" w:cs="Times New Roman"/>
        </w:rPr>
        <w:t>UniAD</w:t>
      </w:r>
      <w:proofErr w:type="spellEnd"/>
      <w:r w:rsidRPr="00A02965">
        <w:rPr>
          <w:rFonts w:ascii="Times New Roman" w:hAnsi="Times New Roman" w:cs="Times New Roman"/>
        </w:rPr>
        <w:t xml:space="preserve"> models.</w:t>
      </w:r>
    </w:p>
    <w:p w14:paraId="5B711863" w14:textId="0997BC1E" w:rsidR="00F04ED9" w:rsidRPr="00433BC4" w:rsidRDefault="00F04ED9" w:rsidP="004F1E99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433BC4">
        <w:rPr>
          <w:rFonts w:ascii="Times New Roman" w:hAnsi="Times New Roman" w:cs="Times New Roman"/>
        </w:rPr>
        <w:t>Implemented and tuned high-performance C++ kernels for complex operations (e.g., deformable convolution, attention</w:t>
      </w:r>
      <w:r w:rsidR="00F22607">
        <w:rPr>
          <w:rFonts w:ascii="Times New Roman" w:hAnsi="Times New Roman" w:cs="Times New Roman"/>
        </w:rPr>
        <w:t>)</w:t>
      </w:r>
      <w:r w:rsidRPr="00433BC4">
        <w:rPr>
          <w:rFonts w:ascii="Times New Roman" w:hAnsi="Times New Roman" w:cs="Times New Roman"/>
        </w:rPr>
        <w:t>.</w:t>
      </w:r>
    </w:p>
    <w:p w14:paraId="5E1926AE" w14:textId="653C385F" w:rsidR="00EC2F8D" w:rsidRPr="00433BC4" w:rsidRDefault="00F04ED9" w:rsidP="000543D3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433BC4">
        <w:rPr>
          <w:rFonts w:ascii="Times New Roman" w:hAnsi="Times New Roman" w:cs="Times New Roman"/>
        </w:rPr>
        <w:t xml:space="preserve">Mentored 6 </w:t>
      </w:r>
      <w:r w:rsidR="00D45718" w:rsidRPr="00433BC4">
        <w:rPr>
          <w:rFonts w:ascii="Times New Roman" w:hAnsi="Times New Roman" w:cs="Times New Roman"/>
        </w:rPr>
        <w:t>fresher</w:t>
      </w:r>
      <w:r w:rsidRPr="00433BC4">
        <w:rPr>
          <w:rFonts w:ascii="Times New Roman" w:hAnsi="Times New Roman" w:cs="Times New Roman"/>
        </w:rPr>
        <w:t xml:space="preserve"> engineers and documented workflows to ensure code reproducibility and maintainability.</w:t>
      </w:r>
    </w:p>
    <w:p w14:paraId="1C5CED85" w14:textId="4A26787F" w:rsidR="00AB61C3" w:rsidRDefault="00D2479C" w:rsidP="00190EC0">
      <w:pPr>
        <w:pStyle w:val="Heading2"/>
        <w:tabs>
          <w:tab w:val="clear" w:pos="9360"/>
          <w:tab w:val="left" w:pos="8967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 w:rsidRPr="005248A0">
        <w:rPr>
          <w:rFonts w:ascii="Times New Roman" w:hAnsi="Times New Roman" w:cs="Times New Roman"/>
          <w:szCs w:val="28"/>
        </w:rPr>
        <w:t>Machine Learning Engineer</w:t>
      </w:r>
    </w:p>
    <w:p w14:paraId="593A7845" w14:textId="4D3C018F" w:rsidR="00F62465" w:rsidRDefault="00527274" w:rsidP="00F62465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 w:val="0"/>
          <w:bCs/>
          <w:i/>
          <w:iCs/>
          <w:szCs w:val="28"/>
        </w:rPr>
        <w:t>Graystone Data Systems Vietnam</w:t>
      </w:r>
      <w:r w:rsidR="00F62465" w:rsidRPr="00681F87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C63D38">
        <w:rPr>
          <w:rFonts w:ascii="Times New Roman" w:hAnsi="Times New Roman" w:cs="Times New Roman"/>
          <w:b w:val="0"/>
          <w:bCs/>
          <w:i/>
          <w:iCs/>
          <w:szCs w:val="28"/>
        </w:rPr>
        <w:t>February</w:t>
      </w:r>
      <w:r w:rsidR="00F62465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</w:t>
      </w:r>
      <w:r w:rsidR="00C63D38">
        <w:rPr>
          <w:rFonts w:ascii="Times New Roman" w:hAnsi="Times New Roman" w:cs="Times New Roman"/>
          <w:b w:val="0"/>
          <w:bCs/>
          <w:i/>
          <w:iCs/>
          <w:szCs w:val="28"/>
        </w:rPr>
        <w:t>4</w:t>
      </w:r>
      <w:r w:rsidR="00F62465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–</w:t>
      </w:r>
      <w:r w:rsidR="00DB509A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April </w:t>
      </w:r>
      <w:r w:rsidR="00F62465" w:rsidRPr="00681F87">
        <w:rPr>
          <w:rFonts w:ascii="Times New Roman" w:hAnsi="Times New Roman" w:cs="Times New Roman"/>
          <w:b w:val="0"/>
          <w:bCs/>
          <w:i/>
          <w:iCs/>
          <w:szCs w:val="28"/>
        </w:rPr>
        <w:t>2024</w:t>
      </w:r>
    </w:p>
    <w:p w14:paraId="6F2A61C9" w14:textId="77777777" w:rsidR="000A557A" w:rsidRDefault="000A557A" w:rsidP="006541CB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0A557A">
        <w:rPr>
          <w:rFonts w:ascii="Times New Roman" w:hAnsi="Times New Roman" w:cs="Times New Roman"/>
        </w:rPr>
        <w:t xml:space="preserve">Applied computer vision techniques to real-world industrial challenges (detection, segmentation, tracking). </w:t>
      </w:r>
    </w:p>
    <w:p w14:paraId="6E6930DA" w14:textId="522CD6FE" w:rsidR="006541CB" w:rsidRPr="00444D46" w:rsidRDefault="009415DE" w:rsidP="00444D46">
      <w:pPr>
        <w:pStyle w:val="ListBullet"/>
        <w:spacing w:before="60" w:after="0"/>
        <w:ind w:hanging="146"/>
        <w:jc w:val="both"/>
        <w:rPr>
          <w:rFonts w:ascii="Times New Roman" w:hAnsi="Times New Roman" w:cs="Times New Roman"/>
        </w:rPr>
      </w:pPr>
      <w:r w:rsidRPr="009415DE">
        <w:rPr>
          <w:rFonts w:ascii="Times New Roman" w:hAnsi="Times New Roman" w:cs="Times New Roman"/>
        </w:rPr>
        <w:t>Fine-tuned</w:t>
      </w:r>
      <w:r w:rsidR="0090166F">
        <w:rPr>
          <w:rFonts w:ascii="Times New Roman" w:hAnsi="Times New Roman" w:cs="Times New Roman"/>
        </w:rPr>
        <w:t xml:space="preserve">, </w:t>
      </w:r>
      <w:r w:rsidRPr="009415DE">
        <w:rPr>
          <w:rFonts w:ascii="Times New Roman" w:hAnsi="Times New Roman" w:cs="Times New Roman"/>
        </w:rPr>
        <w:t xml:space="preserve">evaluated </w:t>
      </w:r>
      <w:r w:rsidR="0090166F">
        <w:rPr>
          <w:rFonts w:ascii="Times New Roman" w:hAnsi="Times New Roman" w:cs="Times New Roman"/>
        </w:rPr>
        <w:t xml:space="preserve">and train </w:t>
      </w:r>
      <w:r w:rsidRPr="009415DE">
        <w:rPr>
          <w:rFonts w:ascii="Times New Roman" w:hAnsi="Times New Roman" w:cs="Times New Roman"/>
        </w:rPr>
        <w:t xml:space="preserve">CNN models using </w:t>
      </w:r>
      <w:proofErr w:type="spellStart"/>
      <w:r w:rsidRPr="009415DE">
        <w:rPr>
          <w:rFonts w:ascii="Times New Roman" w:hAnsi="Times New Roman" w:cs="Times New Roman"/>
        </w:rPr>
        <w:t>PyTorch</w:t>
      </w:r>
      <w:proofErr w:type="spellEnd"/>
      <w:r w:rsidRPr="009415DE">
        <w:rPr>
          <w:rFonts w:ascii="Times New Roman" w:hAnsi="Times New Roman" w:cs="Times New Roman"/>
        </w:rPr>
        <w:t xml:space="preserve"> and OpenCV.</w:t>
      </w:r>
    </w:p>
    <w:p w14:paraId="6BFF7FE5" w14:textId="1DCE4EAD" w:rsidR="00AD73C5" w:rsidRPr="006B00EB" w:rsidRDefault="00413A71" w:rsidP="002552F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r w:rsidRPr="006B00EB">
        <w:rPr>
          <w:rFonts w:ascii="Times New Roman" w:hAnsi="Times New Roman" w:cs="Times New Roman"/>
          <w:sz w:val="32"/>
          <w:szCs w:val="40"/>
        </w:rPr>
        <w:t>Projects</w:t>
      </w:r>
    </w:p>
    <w:p w14:paraId="43DA5CB7" w14:textId="1AE66B4D" w:rsidR="00AD73C5" w:rsidRPr="005248A0" w:rsidRDefault="00925CBB" w:rsidP="000E650B">
      <w:pPr>
        <w:spacing w:before="60" w:after="0"/>
        <w:rPr>
          <w:rFonts w:ascii="Times New Roman" w:hAnsi="Times New Roman" w:cs="Times New Roman"/>
          <w:sz w:val="10"/>
          <w:szCs w:val="12"/>
        </w:rPr>
      </w:pPr>
      <w:r w:rsidRPr="005248A0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4AF2897" wp14:editId="323C13BF">
                <wp:extent cx="6750685" cy="15239"/>
                <wp:effectExtent l="0" t="0" r="31115" b="23495"/>
                <wp:docPr id="5349214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685" cy="152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8D93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E698D9" w14:textId="7AC0AB08" w:rsidR="002F651B" w:rsidRDefault="006B504F" w:rsidP="006B504F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 w:rsidRPr="005248A0">
        <w:rPr>
          <w:rFonts w:ascii="Times New Roman" w:hAnsi="Times New Roman" w:cs="Times New Roman"/>
          <w:szCs w:val="28"/>
        </w:rPr>
        <w:t>Food Ordering Web Application</w:t>
      </w:r>
      <w:r w:rsidRPr="005248A0">
        <w:rPr>
          <w:rFonts w:ascii="Times New Roman" w:hAnsi="Times New Roman" w:cs="Times New Roman"/>
          <w:b w:val="0"/>
          <w:bCs/>
          <w:szCs w:val="28"/>
        </w:rPr>
        <w:t xml:space="preserve"> </w:t>
      </w:r>
      <w:r w:rsidRPr="000D0453">
        <w:rPr>
          <w:rFonts w:ascii="Times New Roman" w:hAnsi="Times New Roman" w:cs="Times New Roman"/>
          <w:b w:val="0"/>
          <w:bCs/>
          <w:i/>
          <w:iCs/>
          <w:szCs w:val="28"/>
        </w:rPr>
        <w:t>(</w:t>
      </w:r>
      <w:proofErr w:type="spellStart"/>
      <w:r w:rsidRPr="000D0453">
        <w:rPr>
          <w:b w:val="0"/>
          <w:bCs/>
          <w:i/>
          <w:iCs/>
          <w:sz w:val="24"/>
          <w:szCs w:val="30"/>
        </w:rPr>
        <w:fldChar w:fldCharType="begin"/>
      </w:r>
      <w:r w:rsidRPr="000D0453">
        <w:rPr>
          <w:b w:val="0"/>
          <w:bCs/>
          <w:i/>
          <w:iCs/>
          <w:sz w:val="24"/>
          <w:szCs w:val="30"/>
        </w:rPr>
        <w:instrText>HYPERLINK "https://github.com/danh-fptaptech/Project_ATC-Food-Listing"</w:instrText>
      </w:r>
      <w:r w:rsidRPr="000D0453">
        <w:rPr>
          <w:b w:val="0"/>
          <w:bCs/>
          <w:i/>
          <w:iCs/>
          <w:sz w:val="24"/>
          <w:szCs w:val="30"/>
        </w:rPr>
      </w:r>
      <w:r w:rsidRPr="000D0453">
        <w:rPr>
          <w:b w:val="0"/>
          <w:bCs/>
          <w:i/>
          <w:iCs/>
          <w:sz w:val="24"/>
          <w:szCs w:val="30"/>
        </w:rPr>
        <w:fldChar w:fldCharType="separate"/>
      </w:r>
      <w:r w:rsidRPr="000D0453">
        <w:rPr>
          <w:rStyle w:val="Hyperlink"/>
          <w:rFonts w:ascii="Times New Roman" w:hAnsi="Times New Roman" w:cs="Times New Roman"/>
          <w:b w:val="0"/>
          <w:bCs/>
          <w:i/>
          <w:iCs/>
          <w:szCs w:val="28"/>
        </w:rPr>
        <w:t>Github</w:t>
      </w:r>
      <w:proofErr w:type="spellEnd"/>
      <w:r w:rsidRPr="000D0453">
        <w:rPr>
          <w:b w:val="0"/>
          <w:bCs/>
          <w:i/>
          <w:iCs/>
          <w:sz w:val="24"/>
          <w:szCs w:val="30"/>
        </w:rPr>
        <w:fldChar w:fldCharType="end"/>
      </w:r>
      <w:r w:rsidRPr="000D0453">
        <w:rPr>
          <w:rFonts w:ascii="Times New Roman" w:hAnsi="Times New Roman" w:cs="Times New Roman"/>
          <w:b w:val="0"/>
          <w:bCs/>
          <w:i/>
          <w:iCs/>
          <w:szCs w:val="28"/>
        </w:rPr>
        <w:t>)</w:t>
      </w:r>
      <w:r w:rsidRPr="005248A0">
        <w:rPr>
          <w:rFonts w:ascii="Times New Roman" w:hAnsi="Times New Roman" w:cs="Times New Roman"/>
          <w:szCs w:val="28"/>
        </w:rPr>
        <w:tab/>
      </w:r>
    </w:p>
    <w:p w14:paraId="5081ED0F" w14:textId="5E4DD032" w:rsidR="006B504F" w:rsidRPr="00681F87" w:rsidRDefault="002F651B" w:rsidP="006B504F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b w:val="0"/>
          <w:bCs/>
          <w:i/>
          <w:iCs/>
          <w:szCs w:val="28"/>
        </w:rPr>
      </w:pPr>
      <w:r w:rsidRPr="00681F87">
        <w:rPr>
          <w:rFonts w:ascii="Times New Roman" w:hAnsi="Times New Roman" w:cs="Times New Roman"/>
          <w:b w:val="0"/>
          <w:bCs/>
          <w:i/>
          <w:iCs/>
          <w:szCs w:val="28"/>
        </w:rPr>
        <w:t>ATCOLLABO Hackathon</w:t>
      </w:r>
      <w:r w:rsidR="003C1F5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(</w:t>
      </w:r>
      <w:hyperlink r:id="rId12" w:history="1">
        <w:r w:rsidR="00A836DE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Website</w:t>
        </w:r>
      </w:hyperlink>
      <w:r w:rsidR="003C1F5F">
        <w:rPr>
          <w:rFonts w:ascii="Times New Roman" w:hAnsi="Times New Roman" w:cs="Times New Roman"/>
          <w:b w:val="0"/>
          <w:bCs/>
          <w:i/>
          <w:iCs/>
          <w:szCs w:val="28"/>
        </w:rPr>
        <w:t>)</w:t>
      </w:r>
      <w:r w:rsidRPr="00681F87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740F7A" w:rsidRPr="00740F7A">
        <w:rPr>
          <w:rFonts w:ascii="Times New Roman" w:hAnsi="Times New Roman" w:cs="Times New Roman"/>
          <w:b w:val="0"/>
          <w:bCs/>
          <w:i/>
          <w:iCs/>
          <w:szCs w:val="28"/>
        </w:rPr>
        <w:t>December</w:t>
      </w:r>
      <w:r w:rsidR="006B504F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</w:t>
      </w:r>
      <w:r w:rsidR="00EC50C6" w:rsidRPr="00681F87">
        <w:rPr>
          <w:rFonts w:ascii="Times New Roman" w:hAnsi="Times New Roman" w:cs="Times New Roman"/>
          <w:b w:val="0"/>
          <w:bCs/>
          <w:i/>
          <w:iCs/>
          <w:szCs w:val="28"/>
        </w:rPr>
        <w:t>3</w:t>
      </w:r>
      <w:r w:rsidR="006B504F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– </w:t>
      </w:r>
      <w:r w:rsidR="0065475C">
        <w:rPr>
          <w:rFonts w:ascii="Times New Roman" w:hAnsi="Times New Roman" w:cs="Times New Roman"/>
          <w:b w:val="0"/>
          <w:bCs/>
          <w:i/>
          <w:iCs/>
          <w:szCs w:val="28"/>
        </w:rPr>
        <w:t>January</w:t>
      </w:r>
      <w:r w:rsidR="006B504F" w:rsidRPr="00681F87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2024</w:t>
      </w:r>
    </w:p>
    <w:p w14:paraId="2370379D" w14:textId="7228C4B4" w:rsidR="006B504F" w:rsidRPr="002552F9" w:rsidRDefault="008C034C" w:rsidP="006B504F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 w:rsidRPr="002552F9">
        <w:rPr>
          <w:rFonts w:ascii="Times New Roman" w:hAnsi="Times New Roman" w:cs="Times New Roman"/>
        </w:rPr>
        <w:t xml:space="preserve">Build </w:t>
      </w:r>
      <w:r w:rsidR="006409DB" w:rsidRPr="002552F9">
        <w:rPr>
          <w:rFonts w:ascii="Times New Roman" w:hAnsi="Times New Roman" w:cs="Times New Roman"/>
        </w:rPr>
        <w:t>a backend</w:t>
      </w:r>
      <w:r w:rsidRPr="002552F9">
        <w:rPr>
          <w:rFonts w:ascii="Times New Roman" w:hAnsi="Times New Roman" w:cs="Times New Roman"/>
        </w:rPr>
        <w:t xml:space="preserve"> for a food ordering website (Spring Boot, MySQL, JWT) in a team of 6.</w:t>
      </w:r>
    </w:p>
    <w:p w14:paraId="01E2FC93" w14:textId="490B2E5F" w:rsidR="00C44509" w:rsidRPr="002552F9" w:rsidRDefault="00CC48A6" w:rsidP="006B504F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D4610A">
        <w:rPr>
          <w:rFonts w:ascii="Times New Roman" w:hAnsi="Times New Roman" w:cs="Times New Roman"/>
          <w:b/>
          <w:bCs/>
          <w:vertAlign w:val="superscript"/>
        </w:rPr>
        <w:t>nd</w:t>
      </w:r>
      <w:r w:rsidR="00C44509" w:rsidRPr="005C1405">
        <w:rPr>
          <w:rFonts w:ascii="Times New Roman" w:hAnsi="Times New Roman" w:cs="Times New Roman"/>
          <w:b/>
          <w:bCs/>
        </w:rPr>
        <w:t xml:space="preserve"> prize</w:t>
      </w:r>
      <w:r w:rsidR="00C44509" w:rsidRPr="002552F9">
        <w:rPr>
          <w:rFonts w:ascii="Times New Roman" w:hAnsi="Times New Roman" w:cs="Times New Roman"/>
        </w:rPr>
        <w:t>, ATCOLLABO Hackathon 2023.</w:t>
      </w:r>
    </w:p>
    <w:p w14:paraId="7EADEC5E" w14:textId="433FFCEE" w:rsidR="00EB6303" w:rsidRDefault="006E7F84" w:rsidP="006E7F84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 w:rsidRPr="005248A0">
        <w:rPr>
          <w:rFonts w:ascii="Times New Roman" w:hAnsi="Times New Roman" w:cs="Times New Roman"/>
          <w:szCs w:val="28"/>
        </w:rPr>
        <w:t>Novel zeolite-based composite preparation for CO</w:t>
      </w:r>
      <w:r w:rsidRPr="005248A0">
        <w:rPr>
          <w:rFonts w:ascii="Times New Roman" w:hAnsi="Times New Roman" w:cs="Times New Roman"/>
          <w:szCs w:val="28"/>
          <w:vertAlign w:val="subscript"/>
        </w:rPr>
        <w:t>2</w:t>
      </w:r>
      <w:r w:rsidRPr="005248A0">
        <w:rPr>
          <w:rFonts w:ascii="Times New Roman" w:hAnsi="Times New Roman" w:cs="Times New Roman"/>
          <w:szCs w:val="28"/>
        </w:rPr>
        <w:t xml:space="preserve"> adsorption </w:t>
      </w:r>
      <w:r w:rsidRPr="00667CE9">
        <w:rPr>
          <w:rFonts w:ascii="Times New Roman" w:hAnsi="Times New Roman" w:cs="Times New Roman"/>
          <w:b w:val="0"/>
          <w:bCs/>
          <w:i/>
          <w:iCs/>
          <w:szCs w:val="28"/>
        </w:rPr>
        <w:t>(</w:t>
      </w:r>
      <w:r w:rsidR="00B66805" w:rsidRPr="00667CE9">
        <w:rPr>
          <w:rFonts w:ascii="Times New Roman" w:hAnsi="Times New Roman" w:cs="Times New Roman"/>
          <w:b w:val="0"/>
          <w:bCs/>
          <w:i/>
          <w:iCs/>
          <w:szCs w:val="28"/>
        </w:rPr>
        <w:t>Published in Chemosphere,</w:t>
      </w:r>
      <w:r w:rsidR="00D844BC" w:rsidRPr="00667CE9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hyperlink r:id="rId13" w:history="1">
        <w:r w:rsidR="00D844BC" w:rsidRPr="00667CE9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DOI</w:t>
        </w:r>
      </w:hyperlink>
      <w:r w:rsidRPr="00667CE9">
        <w:rPr>
          <w:rFonts w:ascii="Times New Roman" w:hAnsi="Times New Roman" w:cs="Times New Roman"/>
          <w:b w:val="0"/>
          <w:bCs/>
          <w:i/>
          <w:iCs/>
          <w:szCs w:val="28"/>
        </w:rPr>
        <w:t>)</w:t>
      </w:r>
      <w:r w:rsidRPr="005248A0">
        <w:rPr>
          <w:rFonts w:ascii="Times New Roman" w:hAnsi="Times New Roman" w:cs="Times New Roman"/>
          <w:szCs w:val="28"/>
        </w:rPr>
        <w:tab/>
      </w:r>
    </w:p>
    <w:p w14:paraId="35033CC9" w14:textId="664CBA8F" w:rsidR="006E7F84" w:rsidRPr="006F320F" w:rsidRDefault="00083E4A" w:rsidP="006E7F84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b w:val="0"/>
          <w:bCs/>
          <w:i/>
          <w:iCs/>
          <w:szCs w:val="28"/>
        </w:rPr>
      </w:pPr>
      <w:r>
        <w:rPr>
          <w:rFonts w:ascii="Times New Roman" w:hAnsi="Times New Roman" w:cs="Times New Roman"/>
          <w:b w:val="0"/>
          <w:bCs/>
          <w:i/>
          <w:iCs/>
          <w:szCs w:val="28"/>
        </w:rPr>
        <w:t>Ho Chi Minh City University of Technology</w:t>
      </w:r>
      <w:r w:rsidR="00EB6303" w:rsidRPr="006F320F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6E7F84" w:rsidRPr="006F320F">
        <w:rPr>
          <w:rFonts w:ascii="Times New Roman" w:hAnsi="Times New Roman" w:cs="Times New Roman"/>
          <w:b w:val="0"/>
          <w:bCs/>
          <w:i/>
          <w:iCs/>
          <w:szCs w:val="28"/>
        </w:rPr>
        <w:t>Dec</w:t>
      </w:r>
      <w:r w:rsidR="007359A2">
        <w:rPr>
          <w:rFonts w:ascii="Times New Roman" w:hAnsi="Times New Roman" w:cs="Times New Roman"/>
          <w:b w:val="0"/>
          <w:bCs/>
          <w:i/>
          <w:iCs/>
          <w:szCs w:val="28"/>
        </w:rPr>
        <w:t>ember</w:t>
      </w:r>
      <w:r w:rsidR="006E7F84" w:rsidRPr="006F320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2022 – Jun</w:t>
      </w:r>
      <w:r w:rsidR="005A67D0">
        <w:rPr>
          <w:rFonts w:ascii="Times New Roman" w:hAnsi="Times New Roman" w:cs="Times New Roman"/>
          <w:b w:val="0"/>
          <w:bCs/>
          <w:i/>
          <w:iCs/>
          <w:szCs w:val="28"/>
        </w:rPr>
        <w:t>e</w:t>
      </w:r>
      <w:r w:rsidR="006E7F84" w:rsidRPr="006F320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2023</w:t>
      </w:r>
    </w:p>
    <w:p w14:paraId="0A2DFF04" w14:textId="3506702D" w:rsidR="00FA4C36" w:rsidRDefault="0036105D" w:rsidP="00FA4C36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 w:rsidRPr="0036105D">
        <w:rPr>
          <w:rFonts w:ascii="Times New Roman" w:hAnsi="Times New Roman" w:cs="Times New Roman"/>
        </w:rPr>
        <w:t>Co-developed a novel bead-like zeolite</w:t>
      </w:r>
      <w:r w:rsidR="00A8302B">
        <w:rPr>
          <w:rFonts w:ascii="Times New Roman" w:hAnsi="Times New Roman" w:cs="Times New Roman"/>
        </w:rPr>
        <w:t>-</w:t>
      </w:r>
      <w:r w:rsidRPr="0036105D">
        <w:rPr>
          <w:rFonts w:ascii="Times New Roman" w:hAnsi="Times New Roman" w:cs="Times New Roman"/>
        </w:rPr>
        <w:t>chitosan composite via phase inversion and solvent exchange techniques</w:t>
      </w:r>
      <w:r w:rsidR="006E7F84" w:rsidRPr="005248A0">
        <w:rPr>
          <w:rFonts w:ascii="Times New Roman" w:hAnsi="Times New Roman" w:cs="Times New Roman"/>
        </w:rPr>
        <w:t>.</w:t>
      </w:r>
      <w:r w:rsidR="00C70634">
        <w:rPr>
          <w:rFonts w:ascii="Times New Roman" w:hAnsi="Times New Roman" w:cs="Times New Roman"/>
        </w:rPr>
        <w:t xml:space="preserve"> </w:t>
      </w:r>
    </w:p>
    <w:p w14:paraId="410E77DC" w14:textId="2F6AC152" w:rsidR="004C5AA5" w:rsidRPr="00036EFC" w:rsidRDefault="00C036C0" w:rsidP="008D78C1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 w:rsidRPr="00036EFC">
        <w:rPr>
          <w:rFonts w:ascii="Times New Roman" w:hAnsi="Times New Roman" w:cs="Times New Roman"/>
        </w:rPr>
        <w:t xml:space="preserve">Characterized material using SEM, XRD, and adsorption </w:t>
      </w:r>
      <w:proofErr w:type="gramStart"/>
      <w:r w:rsidRPr="00036EFC">
        <w:rPr>
          <w:rFonts w:ascii="Times New Roman" w:hAnsi="Times New Roman" w:cs="Times New Roman"/>
        </w:rPr>
        <w:t>isotherms</w:t>
      </w:r>
      <w:r w:rsidR="002B1182" w:rsidRPr="00036EFC">
        <w:rPr>
          <w:rFonts w:ascii="Times New Roman" w:hAnsi="Times New Roman" w:cs="Times New Roman"/>
        </w:rPr>
        <w:t>,</w:t>
      </w:r>
      <w:proofErr w:type="gramEnd"/>
      <w:r w:rsidRPr="00036EFC">
        <w:rPr>
          <w:rFonts w:ascii="Times New Roman" w:hAnsi="Times New Roman" w:cs="Times New Roman"/>
        </w:rPr>
        <w:t xml:space="preserve"> demonstrated </w:t>
      </w:r>
      <w:r w:rsidRPr="00A03650">
        <w:rPr>
          <w:rFonts w:ascii="Times New Roman" w:hAnsi="Times New Roman" w:cs="Times New Roman"/>
          <w:b/>
          <w:bCs/>
        </w:rPr>
        <w:t>9</w:t>
      </w:r>
      <w:r w:rsidR="00190A34" w:rsidRPr="00A03650">
        <w:rPr>
          <w:rFonts w:ascii="Times New Roman" w:hAnsi="Times New Roman" w:cs="Times New Roman"/>
          <w:b/>
          <w:bCs/>
        </w:rPr>
        <w:t>8</w:t>
      </w:r>
      <w:r w:rsidRPr="00A03650">
        <w:rPr>
          <w:rFonts w:ascii="Times New Roman" w:hAnsi="Times New Roman" w:cs="Times New Roman"/>
          <w:b/>
          <w:bCs/>
        </w:rPr>
        <w:t>% regeneration efficiency</w:t>
      </w:r>
      <w:r w:rsidRPr="00036EFC">
        <w:rPr>
          <w:rFonts w:ascii="Times New Roman" w:hAnsi="Times New Roman" w:cs="Times New Roman"/>
        </w:rPr>
        <w:t>.</w:t>
      </w:r>
    </w:p>
    <w:p w14:paraId="4D0B6A87" w14:textId="5C0FCDE9" w:rsidR="00CE2359" w:rsidRDefault="00E44541" w:rsidP="00CE2359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Rechar</w:t>
      </w:r>
      <w:r w:rsidR="00A3722C">
        <w:rPr>
          <w:rFonts w:ascii="Times New Roman" w:hAnsi="Times New Roman" w:cs="Times New Roman"/>
          <w:szCs w:val="28"/>
        </w:rPr>
        <w:t>ge</w:t>
      </w:r>
      <w:r>
        <w:rPr>
          <w:rFonts w:ascii="Times New Roman" w:hAnsi="Times New Roman" w:cs="Times New Roman"/>
          <w:szCs w:val="28"/>
        </w:rPr>
        <w:t>able</w:t>
      </w:r>
      <w:r w:rsidR="00DA5FA0">
        <w:rPr>
          <w:rFonts w:ascii="Times New Roman" w:hAnsi="Times New Roman" w:cs="Times New Roman"/>
          <w:szCs w:val="28"/>
        </w:rPr>
        <w:t xml:space="preserve"> </w:t>
      </w:r>
      <w:r w:rsidR="00A50906">
        <w:rPr>
          <w:rFonts w:ascii="Times New Roman" w:hAnsi="Times New Roman" w:cs="Times New Roman"/>
          <w:szCs w:val="28"/>
        </w:rPr>
        <w:t xml:space="preserve">Oxygen </w:t>
      </w:r>
      <w:r w:rsidR="00D025BC">
        <w:rPr>
          <w:rFonts w:ascii="Times New Roman" w:hAnsi="Times New Roman" w:cs="Times New Roman"/>
          <w:szCs w:val="28"/>
        </w:rPr>
        <w:t>Sensor</w:t>
      </w:r>
      <w:r>
        <w:rPr>
          <w:rFonts w:ascii="Times New Roman" w:hAnsi="Times New Roman" w:cs="Times New Roman"/>
          <w:szCs w:val="28"/>
        </w:rPr>
        <w:t xml:space="preserve"> Research</w:t>
      </w:r>
      <w:r w:rsidR="00CE2359" w:rsidRPr="005248A0">
        <w:rPr>
          <w:rFonts w:ascii="Times New Roman" w:hAnsi="Times New Roman" w:cs="Times New Roman"/>
          <w:szCs w:val="28"/>
        </w:rPr>
        <w:tab/>
      </w:r>
    </w:p>
    <w:p w14:paraId="4A02A664" w14:textId="0D0E6655" w:rsidR="00CE2359" w:rsidRPr="006F320F" w:rsidRDefault="006E2EFD" w:rsidP="00CE2359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b w:val="0"/>
          <w:bCs/>
          <w:i/>
          <w:iCs/>
          <w:szCs w:val="28"/>
        </w:rPr>
      </w:pPr>
      <w:r w:rsidRPr="006E2EFD">
        <w:rPr>
          <w:rFonts w:ascii="Times New Roman" w:hAnsi="Times New Roman" w:cs="Times New Roman"/>
          <w:b w:val="0"/>
          <w:bCs/>
          <w:i/>
          <w:iCs/>
          <w:szCs w:val="28"/>
        </w:rPr>
        <w:t>T</w:t>
      </w:r>
      <w:r w:rsidR="00960108">
        <w:rPr>
          <w:rFonts w:ascii="Times New Roman" w:hAnsi="Times New Roman" w:cs="Times New Roman"/>
          <w:b w:val="0"/>
          <w:bCs/>
          <w:i/>
          <w:iCs/>
          <w:szCs w:val="28"/>
        </w:rPr>
        <w:t>he</w:t>
      </w:r>
      <w:r w:rsidRPr="006E2EFD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10</w:t>
      </w:r>
      <w:r w:rsidR="00960108">
        <w:rPr>
          <w:rFonts w:ascii="Times New Roman" w:hAnsi="Times New Roman" w:cs="Times New Roman"/>
          <w:b w:val="0"/>
          <w:bCs/>
          <w:i/>
          <w:iCs/>
          <w:szCs w:val="28"/>
        </w:rPr>
        <w:t>th</w:t>
      </w:r>
      <w:r w:rsidRPr="006E2EFD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960108">
        <w:rPr>
          <w:rFonts w:ascii="Times New Roman" w:hAnsi="Times New Roman" w:cs="Times New Roman"/>
          <w:b w:val="0"/>
          <w:bCs/>
          <w:i/>
          <w:iCs/>
          <w:szCs w:val="28"/>
        </w:rPr>
        <w:t>Science and</w:t>
      </w:r>
      <w:r w:rsidRPr="006E2EFD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T</w:t>
      </w:r>
      <w:r w:rsidR="00960108">
        <w:rPr>
          <w:rFonts w:ascii="Times New Roman" w:hAnsi="Times New Roman" w:cs="Times New Roman"/>
          <w:b w:val="0"/>
          <w:bCs/>
          <w:i/>
          <w:iCs/>
          <w:szCs w:val="28"/>
        </w:rPr>
        <w:t>echnology</w:t>
      </w:r>
      <w:r w:rsidRPr="006E2EFD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6D6720" w:rsidRPr="006E2EFD">
        <w:rPr>
          <w:rFonts w:ascii="Times New Roman" w:hAnsi="Times New Roman" w:cs="Times New Roman"/>
          <w:b w:val="0"/>
          <w:bCs/>
          <w:i/>
          <w:iCs/>
          <w:szCs w:val="28"/>
        </w:rPr>
        <w:t>S</w:t>
      </w:r>
      <w:r w:rsidR="006D6720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ymposium, </w:t>
      </w:r>
      <w:r>
        <w:rPr>
          <w:rFonts w:ascii="Times New Roman" w:hAnsi="Times New Roman" w:cs="Times New Roman"/>
          <w:b w:val="0"/>
          <w:bCs/>
          <w:i/>
          <w:iCs/>
          <w:szCs w:val="28"/>
        </w:rPr>
        <w:t>HCMUT</w:t>
      </w:r>
      <w:r w:rsidR="00CE2359" w:rsidRPr="006F320F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922941">
        <w:rPr>
          <w:rFonts w:ascii="Times New Roman" w:hAnsi="Times New Roman" w:cs="Times New Roman"/>
          <w:b w:val="0"/>
          <w:bCs/>
          <w:i/>
          <w:iCs/>
          <w:szCs w:val="28"/>
        </w:rPr>
        <w:t>Sep</w:t>
      </w:r>
      <w:r w:rsidR="0042112E">
        <w:rPr>
          <w:rFonts w:ascii="Times New Roman" w:hAnsi="Times New Roman" w:cs="Times New Roman"/>
          <w:b w:val="0"/>
          <w:bCs/>
          <w:i/>
          <w:iCs/>
          <w:szCs w:val="28"/>
        </w:rPr>
        <w:t>tember</w:t>
      </w:r>
      <w:r w:rsidR="00CE2359" w:rsidRPr="006F320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</w:t>
      </w:r>
      <w:r w:rsidR="00CB6744">
        <w:rPr>
          <w:rFonts w:ascii="Times New Roman" w:hAnsi="Times New Roman" w:cs="Times New Roman"/>
          <w:b w:val="0"/>
          <w:bCs/>
          <w:i/>
          <w:iCs/>
          <w:szCs w:val="28"/>
        </w:rPr>
        <w:t>1</w:t>
      </w:r>
      <w:r w:rsidR="00CE2359" w:rsidRPr="006F320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–</w:t>
      </w:r>
      <w:r w:rsidR="004C2D2C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June</w:t>
      </w:r>
      <w:r w:rsidR="0008028D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CE2359" w:rsidRPr="006F320F">
        <w:rPr>
          <w:rFonts w:ascii="Times New Roman" w:hAnsi="Times New Roman" w:cs="Times New Roman"/>
          <w:b w:val="0"/>
          <w:bCs/>
          <w:i/>
          <w:iCs/>
          <w:szCs w:val="28"/>
        </w:rPr>
        <w:t>202</w:t>
      </w:r>
      <w:r w:rsidR="00E213AF">
        <w:rPr>
          <w:rFonts w:ascii="Times New Roman" w:hAnsi="Times New Roman" w:cs="Times New Roman"/>
          <w:b w:val="0"/>
          <w:bCs/>
          <w:i/>
          <w:iCs/>
          <w:szCs w:val="28"/>
        </w:rPr>
        <w:t>2</w:t>
      </w:r>
    </w:p>
    <w:p w14:paraId="769E83B4" w14:textId="346C1D32" w:rsidR="00B638FA" w:rsidRPr="00A73F73" w:rsidRDefault="002C4CFF" w:rsidP="008621E5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638FA" w:rsidRPr="00B638FA">
        <w:rPr>
          <w:rFonts w:ascii="Times New Roman" w:hAnsi="Times New Roman" w:cs="Times New Roman"/>
        </w:rPr>
        <w:t>eveloped zeolite-based material</w:t>
      </w:r>
      <w:r w:rsidR="00B63BB4">
        <w:rPr>
          <w:rFonts w:ascii="Times New Roman" w:hAnsi="Times New Roman" w:cs="Times New Roman"/>
        </w:rPr>
        <w:t xml:space="preserve"> with </w:t>
      </w:r>
      <w:r w:rsidR="00B63BB4" w:rsidRPr="0085207A">
        <w:rPr>
          <w:rFonts w:ascii="Times New Roman" w:hAnsi="Times New Roman" w:cs="Times New Roman"/>
          <w:i/>
          <w:iCs/>
        </w:rPr>
        <w:t>2-Hydroxymethyl Anthraquinone</w:t>
      </w:r>
      <w:r w:rsidR="00B638FA" w:rsidRPr="00B638FA">
        <w:rPr>
          <w:rFonts w:ascii="Times New Roman" w:hAnsi="Times New Roman" w:cs="Times New Roman"/>
        </w:rPr>
        <w:t xml:space="preserve"> for gas-phase oxygen sensing applications.</w:t>
      </w:r>
    </w:p>
    <w:p w14:paraId="495FD5E7" w14:textId="7E5FA643" w:rsidR="00745026" w:rsidRPr="00745026" w:rsidRDefault="00B14C4B" w:rsidP="00745026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90B9F" w:rsidRPr="005E4DF4">
        <w:rPr>
          <w:rFonts w:ascii="Times New Roman" w:hAnsi="Times New Roman" w:cs="Times New Roman"/>
        </w:rPr>
        <w:t xml:space="preserve">chieved </w:t>
      </w:r>
      <w:r w:rsidR="00B90B9F" w:rsidRPr="003E6C48">
        <w:rPr>
          <w:rFonts w:ascii="Times New Roman" w:hAnsi="Times New Roman" w:cs="Times New Roman"/>
          <w:b/>
          <w:bCs/>
        </w:rPr>
        <w:t>3</w:t>
      </w:r>
      <w:r w:rsidR="00B90B9F" w:rsidRPr="00FE3069">
        <w:rPr>
          <w:rFonts w:ascii="Times New Roman" w:hAnsi="Times New Roman" w:cs="Times New Roman"/>
          <w:b/>
          <w:bCs/>
          <w:vertAlign w:val="superscript"/>
        </w:rPr>
        <w:t>rd</w:t>
      </w:r>
      <w:r w:rsidR="00B90B9F" w:rsidRPr="003E6C48">
        <w:rPr>
          <w:rFonts w:ascii="Times New Roman" w:hAnsi="Times New Roman" w:cs="Times New Roman"/>
          <w:b/>
          <w:bCs/>
        </w:rPr>
        <w:t xml:space="preserve"> prize</w:t>
      </w:r>
      <w:r w:rsidR="00B90B9F" w:rsidRPr="005E4DF4">
        <w:rPr>
          <w:rFonts w:ascii="Times New Roman" w:hAnsi="Times New Roman" w:cs="Times New Roman"/>
        </w:rPr>
        <w:t xml:space="preserve"> in university-level research competition.</w:t>
      </w:r>
      <w:r w:rsidR="00CE2359" w:rsidRPr="005E4DF4">
        <w:rPr>
          <w:rFonts w:ascii="Times New Roman" w:hAnsi="Times New Roman" w:cs="Times New Roman"/>
        </w:rPr>
        <w:t xml:space="preserve"> </w:t>
      </w:r>
    </w:p>
    <w:p w14:paraId="46CD2593" w14:textId="4F59F8B6" w:rsidR="003A078D" w:rsidRDefault="00842261" w:rsidP="003A078D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Deplastify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56405B">
        <w:rPr>
          <w:rFonts w:ascii="Times New Roman" w:hAnsi="Times New Roman" w:cs="Times New Roman"/>
          <w:szCs w:val="28"/>
        </w:rPr>
        <w:t>t</w:t>
      </w:r>
      <w:r>
        <w:rPr>
          <w:rFonts w:ascii="Times New Roman" w:hAnsi="Times New Roman" w:cs="Times New Roman"/>
          <w:szCs w:val="28"/>
        </w:rPr>
        <w:t>he Campus</w:t>
      </w:r>
      <w:r w:rsidR="00B5160E">
        <w:rPr>
          <w:rFonts w:ascii="Times New Roman" w:hAnsi="Times New Roman" w:cs="Times New Roman"/>
          <w:szCs w:val="28"/>
        </w:rPr>
        <w:t xml:space="preserve"> </w:t>
      </w:r>
      <w:r w:rsidR="007B0DA6">
        <w:rPr>
          <w:rFonts w:ascii="Times New Roman" w:hAnsi="Times New Roman" w:cs="Times New Roman"/>
          <w:szCs w:val="28"/>
        </w:rPr>
        <w:t>–</w:t>
      </w:r>
      <w:r w:rsidR="00B5160E">
        <w:rPr>
          <w:rFonts w:ascii="Times New Roman" w:hAnsi="Times New Roman" w:cs="Times New Roman"/>
          <w:szCs w:val="28"/>
        </w:rPr>
        <w:t xml:space="preserve"> </w:t>
      </w:r>
      <w:r w:rsidR="007B0DA6">
        <w:rPr>
          <w:rFonts w:ascii="Times New Roman" w:hAnsi="Times New Roman" w:cs="Times New Roman"/>
          <w:szCs w:val="28"/>
        </w:rPr>
        <w:t xml:space="preserve">BK </w:t>
      </w:r>
      <w:proofErr w:type="spellStart"/>
      <w:r w:rsidR="007B0DA6">
        <w:rPr>
          <w:rFonts w:ascii="Times New Roman" w:hAnsi="Times New Roman" w:cs="Times New Roman"/>
          <w:szCs w:val="28"/>
        </w:rPr>
        <w:t>CyCup</w:t>
      </w:r>
      <w:proofErr w:type="spellEnd"/>
      <w:r w:rsidR="007B0DA6">
        <w:rPr>
          <w:rFonts w:ascii="Times New Roman" w:hAnsi="Times New Roman" w:cs="Times New Roman"/>
          <w:szCs w:val="28"/>
        </w:rPr>
        <w:t xml:space="preserve"> </w:t>
      </w:r>
      <w:r w:rsidR="007B0DA6" w:rsidRPr="00D559D8">
        <w:rPr>
          <w:rFonts w:ascii="Times New Roman" w:hAnsi="Times New Roman" w:cs="Times New Roman"/>
          <w:b w:val="0"/>
          <w:bCs/>
          <w:i/>
          <w:iCs/>
          <w:szCs w:val="28"/>
        </w:rPr>
        <w:t>(</w:t>
      </w:r>
      <w:hyperlink r:id="rId14" w:history="1">
        <w:r w:rsidR="00F03F84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Link</w:t>
        </w:r>
      </w:hyperlink>
      <w:r w:rsidR="007B0DA6" w:rsidRPr="00D559D8">
        <w:rPr>
          <w:rFonts w:ascii="Times New Roman" w:hAnsi="Times New Roman" w:cs="Times New Roman"/>
          <w:b w:val="0"/>
          <w:bCs/>
          <w:i/>
          <w:iCs/>
          <w:szCs w:val="28"/>
        </w:rPr>
        <w:t>)</w:t>
      </w:r>
      <w:r w:rsidR="003A078D" w:rsidRPr="005248A0">
        <w:rPr>
          <w:rFonts w:ascii="Times New Roman" w:hAnsi="Times New Roman" w:cs="Times New Roman"/>
          <w:szCs w:val="28"/>
        </w:rPr>
        <w:tab/>
      </w:r>
    </w:p>
    <w:p w14:paraId="47274401" w14:textId="3C28014C" w:rsidR="003A078D" w:rsidRPr="006F320F" w:rsidRDefault="00F16B04" w:rsidP="003A078D">
      <w:pPr>
        <w:pStyle w:val="Heading2"/>
        <w:tabs>
          <w:tab w:val="clear" w:pos="9360"/>
          <w:tab w:val="right" w:pos="10631"/>
        </w:tabs>
        <w:spacing w:before="60" w:after="0"/>
        <w:rPr>
          <w:rFonts w:ascii="Times New Roman" w:hAnsi="Times New Roman" w:cs="Times New Roman"/>
          <w:b w:val="0"/>
          <w:bCs/>
          <w:i/>
          <w:iCs/>
          <w:szCs w:val="28"/>
        </w:rPr>
      </w:pPr>
      <w:proofErr w:type="spellStart"/>
      <w:r>
        <w:rPr>
          <w:rFonts w:ascii="Times New Roman" w:hAnsi="Times New Roman" w:cs="Times New Roman"/>
          <w:b w:val="0"/>
          <w:bCs/>
          <w:i/>
          <w:iCs/>
          <w:szCs w:val="28"/>
        </w:rPr>
        <w:t>Schoolab</w:t>
      </w:r>
      <w:proofErr w:type="spellEnd"/>
      <w:r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Asia</w:t>
      </w:r>
      <w:r w:rsidR="005B1E5A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(</w:t>
      </w:r>
      <w:hyperlink r:id="rId15" w:history="1">
        <w:r w:rsidR="005B1E5A" w:rsidRPr="009906C2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Link</w:t>
        </w:r>
        <w:r w:rsidR="002B0942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e</w:t>
        </w:r>
        <w:r w:rsidR="005B1E5A" w:rsidRPr="009906C2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d</w:t>
        </w:r>
        <w:r w:rsidR="002B0942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I</w:t>
        </w:r>
        <w:r w:rsidR="005B1E5A" w:rsidRPr="009906C2">
          <w:rPr>
            <w:rStyle w:val="Hyperlink"/>
            <w:rFonts w:ascii="Times New Roman" w:hAnsi="Times New Roman" w:cs="Times New Roman"/>
            <w:b w:val="0"/>
            <w:bCs/>
            <w:i/>
            <w:iCs/>
            <w:szCs w:val="28"/>
          </w:rPr>
          <w:t>n</w:t>
        </w:r>
      </w:hyperlink>
      <w:r w:rsidR="005B1E5A">
        <w:rPr>
          <w:rFonts w:ascii="Times New Roman" w:hAnsi="Times New Roman" w:cs="Times New Roman"/>
          <w:b w:val="0"/>
          <w:bCs/>
          <w:i/>
          <w:iCs/>
          <w:szCs w:val="28"/>
        </w:rPr>
        <w:t>)</w:t>
      </w:r>
      <w:r w:rsidR="003A078D" w:rsidRPr="006F320F">
        <w:rPr>
          <w:rFonts w:ascii="Times New Roman" w:hAnsi="Times New Roman" w:cs="Times New Roman"/>
          <w:b w:val="0"/>
          <w:bCs/>
          <w:i/>
          <w:iCs/>
          <w:szCs w:val="28"/>
        </w:rPr>
        <w:tab/>
      </w:r>
      <w:r w:rsidR="00082B1B">
        <w:rPr>
          <w:rFonts w:ascii="Times New Roman" w:hAnsi="Times New Roman" w:cs="Times New Roman"/>
          <w:b w:val="0"/>
          <w:bCs/>
          <w:i/>
          <w:iCs/>
          <w:szCs w:val="28"/>
        </w:rPr>
        <w:t>Oct</w:t>
      </w:r>
      <w:r w:rsidR="006A7BBA">
        <w:rPr>
          <w:rFonts w:ascii="Times New Roman" w:hAnsi="Times New Roman" w:cs="Times New Roman"/>
          <w:b w:val="0"/>
          <w:bCs/>
          <w:i/>
          <w:iCs/>
          <w:szCs w:val="28"/>
        </w:rPr>
        <w:t>ober</w:t>
      </w:r>
      <w:r w:rsidR="003A078D" w:rsidRPr="006F320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202</w:t>
      </w:r>
      <w:r w:rsidR="00082B1B">
        <w:rPr>
          <w:rFonts w:ascii="Times New Roman" w:hAnsi="Times New Roman" w:cs="Times New Roman"/>
          <w:b w:val="0"/>
          <w:bCs/>
          <w:i/>
          <w:iCs/>
          <w:szCs w:val="28"/>
        </w:rPr>
        <w:t>0</w:t>
      </w:r>
      <w:r w:rsidR="003A078D" w:rsidRPr="006F320F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– </w:t>
      </w:r>
      <w:r w:rsidR="00DD27FD">
        <w:rPr>
          <w:rFonts w:ascii="Times New Roman" w:hAnsi="Times New Roman" w:cs="Times New Roman"/>
          <w:b w:val="0"/>
          <w:bCs/>
          <w:i/>
          <w:iCs/>
          <w:szCs w:val="28"/>
        </w:rPr>
        <w:t>Mar</w:t>
      </w:r>
      <w:r w:rsidR="0039265D">
        <w:rPr>
          <w:rFonts w:ascii="Times New Roman" w:hAnsi="Times New Roman" w:cs="Times New Roman"/>
          <w:b w:val="0"/>
          <w:bCs/>
          <w:i/>
          <w:iCs/>
          <w:szCs w:val="28"/>
        </w:rPr>
        <w:t>ch</w:t>
      </w:r>
      <w:r w:rsidR="00DD27FD">
        <w:rPr>
          <w:rFonts w:ascii="Times New Roman" w:hAnsi="Times New Roman" w:cs="Times New Roman"/>
          <w:b w:val="0"/>
          <w:bCs/>
          <w:i/>
          <w:iCs/>
          <w:szCs w:val="28"/>
        </w:rPr>
        <w:t xml:space="preserve"> </w:t>
      </w:r>
      <w:r w:rsidR="003A078D" w:rsidRPr="006F320F">
        <w:rPr>
          <w:rFonts w:ascii="Times New Roman" w:hAnsi="Times New Roman" w:cs="Times New Roman"/>
          <w:b w:val="0"/>
          <w:bCs/>
          <w:i/>
          <w:iCs/>
          <w:szCs w:val="28"/>
        </w:rPr>
        <w:t>202</w:t>
      </w:r>
      <w:r w:rsidR="009E3671">
        <w:rPr>
          <w:rFonts w:ascii="Times New Roman" w:hAnsi="Times New Roman" w:cs="Times New Roman"/>
          <w:b w:val="0"/>
          <w:bCs/>
          <w:i/>
          <w:iCs/>
          <w:szCs w:val="28"/>
        </w:rPr>
        <w:t>1</w:t>
      </w:r>
    </w:p>
    <w:p w14:paraId="4868BEC4" w14:textId="3B747254" w:rsidR="00BF75A5" w:rsidRPr="00C036C0" w:rsidRDefault="00800EE4" w:rsidP="005B366C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</w:t>
      </w:r>
      <w:r w:rsidRPr="00800EE4">
        <w:rPr>
          <w:rFonts w:ascii="Times New Roman" w:hAnsi="Times New Roman" w:cs="Times New Roman"/>
        </w:rPr>
        <w:t xml:space="preserve">a campus initiative to </w:t>
      </w:r>
      <w:r w:rsidRPr="00997FA7">
        <w:rPr>
          <w:rFonts w:ascii="Times New Roman" w:hAnsi="Times New Roman" w:cs="Times New Roman"/>
          <w:b/>
          <w:bCs/>
        </w:rPr>
        <w:t>reduce single-use plasti</w:t>
      </w:r>
      <w:r w:rsidRPr="00BD6E1B">
        <w:rPr>
          <w:rFonts w:ascii="Times New Roman" w:hAnsi="Times New Roman" w:cs="Times New Roman"/>
          <w:b/>
          <w:bCs/>
        </w:rPr>
        <w:t>c</w:t>
      </w:r>
      <w:r w:rsidRPr="00800EE4">
        <w:rPr>
          <w:rFonts w:ascii="Times New Roman" w:hAnsi="Times New Roman" w:cs="Times New Roman"/>
        </w:rPr>
        <w:t xml:space="preserve"> at HCMUT through a reusable cup system</w:t>
      </w:r>
      <w:r w:rsidR="00E1353E">
        <w:rPr>
          <w:rFonts w:ascii="Times New Roman" w:hAnsi="Times New Roman" w:cs="Times New Roman"/>
        </w:rPr>
        <w:t>.</w:t>
      </w:r>
    </w:p>
    <w:p w14:paraId="44608B4F" w14:textId="1D394C79" w:rsidR="003A078D" w:rsidRPr="00066786" w:rsidRDefault="004E2A71" w:rsidP="005B366C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</w:rPr>
      </w:pPr>
      <w:r w:rsidRPr="004E2A71">
        <w:rPr>
          <w:rFonts w:ascii="Times New Roman" w:hAnsi="Times New Roman" w:cs="Times New Roman"/>
        </w:rPr>
        <w:t xml:space="preserve">Designed, tested, and launched BK </w:t>
      </w:r>
      <w:proofErr w:type="spellStart"/>
      <w:r w:rsidRPr="004E2A71">
        <w:rPr>
          <w:rFonts w:ascii="Times New Roman" w:hAnsi="Times New Roman" w:cs="Times New Roman"/>
        </w:rPr>
        <w:t>Cycup</w:t>
      </w:r>
      <w:proofErr w:type="spellEnd"/>
      <w:r w:rsidRPr="004E2A71">
        <w:rPr>
          <w:rFonts w:ascii="Times New Roman" w:hAnsi="Times New Roman" w:cs="Times New Roman"/>
        </w:rPr>
        <w:t xml:space="preserve">, a borrow-return cup </w:t>
      </w:r>
      <w:r w:rsidR="00A02ADE">
        <w:rPr>
          <w:rFonts w:ascii="Times New Roman" w:hAnsi="Times New Roman" w:cs="Times New Roman"/>
        </w:rPr>
        <w:t>prototype</w:t>
      </w:r>
      <w:r w:rsidRPr="004E2A71">
        <w:rPr>
          <w:rFonts w:ascii="Times New Roman" w:hAnsi="Times New Roman" w:cs="Times New Roman"/>
        </w:rPr>
        <w:t xml:space="preserve">, with support from </w:t>
      </w:r>
      <w:proofErr w:type="spellStart"/>
      <w:r w:rsidRPr="004E2A71">
        <w:rPr>
          <w:rFonts w:ascii="Times New Roman" w:hAnsi="Times New Roman" w:cs="Times New Roman"/>
        </w:rPr>
        <w:t>Schoolab</w:t>
      </w:r>
      <w:proofErr w:type="spellEnd"/>
      <w:r w:rsidRPr="004E2A71">
        <w:rPr>
          <w:rFonts w:ascii="Times New Roman" w:hAnsi="Times New Roman" w:cs="Times New Roman"/>
        </w:rPr>
        <w:t xml:space="preserve"> and AYA Cup</w:t>
      </w:r>
      <w:r w:rsidR="00AF6261">
        <w:rPr>
          <w:rFonts w:ascii="Times New Roman" w:hAnsi="Times New Roman" w:cs="Times New Roman"/>
        </w:rPr>
        <w:t>.</w:t>
      </w:r>
    </w:p>
    <w:p w14:paraId="7FDBD006" w14:textId="31E7AB49" w:rsidR="00395658" w:rsidRPr="006B00EB" w:rsidRDefault="000178E4" w:rsidP="00662C5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>Publications</w:t>
      </w:r>
    </w:p>
    <w:p w14:paraId="2CDE87E3" w14:textId="58E89223" w:rsidR="00C0125D" w:rsidRPr="00880192" w:rsidRDefault="00395658" w:rsidP="009721B0">
      <w:pPr>
        <w:spacing w:before="60" w:after="0"/>
        <w:jc w:val="both"/>
        <w:rPr>
          <w:rFonts w:ascii="Times New Roman" w:hAnsi="Times New Roman" w:cs="Times New Roman"/>
          <w:sz w:val="10"/>
          <w:szCs w:val="12"/>
        </w:rPr>
      </w:pPr>
      <w:r w:rsidRPr="005248A0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03077AA3" wp14:editId="50F8614E">
                <wp:extent cx="6750685" cy="15239"/>
                <wp:effectExtent l="0" t="0" r="31115" b="23495"/>
                <wp:docPr id="7613023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685" cy="152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B62E4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  <w:r w:rsidR="00C0125D" w:rsidRPr="00C0125D">
        <w:rPr>
          <w:rFonts w:ascii="Times New Roman" w:hAnsi="Times New Roman" w:cs="Times New Roman"/>
          <w:bCs/>
          <w:szCs w:val="28"/>
        </w:rPr>
        <w:t>1.</w:t>
      </w:r>
      <w:r w:rsidR="00C0125D" w:rsidRPr="00C0125D">
        <w:rPr>
          <w:rFonts w:ascii="Times New Roman" w:hAnsi="Times New Roman" w:cs="Times New Roman"/>
          <w:szCs w:val="28"/>
        </w:rPr>
        <w:t xml:space="preserve"> Nguyen Minh Phuoc, </w:t>
      </w:r>
      <w:r w:rsidR="00C0125D" w:rsidRPr="00EA115C">
        <w:rPr>
          <w:rFonts w:ascii="Times New Roman" w:hAnsi="Times New Roman" w:cs="Times New Roman"/>
          <w:b/>
          <w:szCs w:val="28"/>
        </w:rPr>
        <w:t>Lu Thanh Thien</w:t>
      </w:r>
      <w:r w:rsidR="00C0125D" w:rsidRPr="00C0125D">
        <w:rPr>
          <w:rFonts w:ascii="Times New Roman" w:hAnsi="Times New Roman" w:cs="Times New Roman"/>
          <w:szCs w:val="28"/>
        </w:rPr>
        <w:t>, Nguyen Thi Truc Phuong, Ngo Tran Hoang Duong, Nguyen Van Dung, Nguyen Quang Long.</w:t>
      </w:r>
      <w:r w:rsidR="005A1123">
        <w:rPr>
          <w:rFonts w:ascii="Times New Roman" w:hAnsi="Times New Roman" w:cs="Times New Roman"/>
          <w:szCs w:val="28"/>
        </w:rPr>
        <w:t xml:space="preserve"> </w:t>
      </w:r>
      <w:r w:rsidR="00C0125D" w:rsidRPr="00C0125D">
        <w:rPr>
          <w:rFonts w:ascii="Times New Roman" w:hAnsi="Times New Roman" w:cs="Times New Roman"/>
          <w:bCs/>
          <w:szCs w:val="28"/>
        </w:rPr>
        <w:t>"Novel chitosan</w:t>
      </w:r>
      <w:r w:rsidR="00AF6E92">
        <w:rPr>
          <w:rFonts w:ascii="Times New Roman" w:hAnsi="Times New Roman" w:cs="Times New Roman"/>
          <w:bCs/>
          <w:szCs w:val="28"/>
        </w:rPr>
        <w:t>-</w:t>
      </w:r>
      <w:r w:rsidR="00C0125D" w:rsidRPr="00C0125D">
        <w:rPr>
          <w:rFonts w:ascii="Times New Roman" w:hAnsi="Times New Roman" w:cs="Times New Roman"/>
          <w:bCs/>
          <w:szCs w:val="28"/>
        </w:rPr>
        <w:t>zeolite X composite beads prepared by phase-inversion method for CO₂ adsorptive capture."</w:t>
      </w:r>
      <w:r w:rsidR="003116E3">
        <w:rPr>
          <w:rFonts w:ascii="Times New Roman" w:hAnsi="Times New Roman" w:cs="Times New Roman"/>
          <w:bCs/>
          <w:szCs w:val="28"/>
        </w:rPr>
        <w:t>.</w:t>
      </w:r>
      <w:r w:rsidR="00725C62">
        <w:rPr>
          <w:rFonts w:ascii="Times New Roman" w:hAnsi="Times New Roman" w:cs="Times New Roman"/>
          <w:bCs/>
          <w:szCs w:val="28"/>
        </w:rPr>
        <w:t xml:space="preserve"> </w:t>
      </w:r>
      <w:r w:rsidR="00C0125D" w:rsidRPr="00C0125D">
        <w:rPr>
          <w:rFonts w:ascii="Times New Roman" w:hAnsi="Times New Roman" w:cs="Times New Roman"/>
          <w:i/>
          <w:iCs/>
          <w:szCs w:val="28"/>
        </w:rPr>
        <w:t>Chemosphere</w:t>
      </w:r>
      <w:r w:rsidR="00C0125D" w:rsidRPr="00C0125D">
        <w:rPr>
          <w:rFonts w:ascii="Times New Roman" w:hAnsi="Times New Roman" w:cs="Times New Roman"/>
          <w:szCs w:val="28"/>
        </w:rPr>
        <w:t xml:space="preserve">, 2024. </w:t>
      </w:r>
      <w:hyperlink r:id="rId16" w:history="1">
        <w:r w:rsidR="00E05281" w:rsidRPr="00432436">
          <w:rPr>
            <w:rStyle w:val="Hyperlink"/>
            <w:rFonts w:ascii="Times New Roman" w:hAnsi="Times New Roman" w:cs="Times New Roman"/>
            <w:szCs w:val="28"/>
          </w:rPr>
          <w:t>https://doi.org/10.1016/j.chemosphere.2024.141538</w:t>
        </w:r>
      </w:hyperlink>
    </w:p>
    <w:p w14:paraId="74F1EF87" w14:textId="4DA8529E" w:rsidR="00E05281" w:rsidRPr="00567674" w:rsidRDefault="00647A3C" w:rsidP="009721B0">
      <w:pPr>
        <w:spacing w:before="60" w:after="0"/>
        <w:jc w:val="both"/>
        <w:rPr>
          <w:rFonts w:ascii="Times New Roman" w:hAnsi="Times New Roman" w:cs="Times New Roman"/>
          <w:sz w:val="10"/>
          <w:szCs w:val="12"/>
        </w:rPr>
      </w:pPr>
      <w:r w:rsidRPr="00C0125D">
        <w:rPr>
          <w:rFonts w:ascii="Times New Roman" w:hAnsi="Times New Roman" w:cs="Times New Roman"/>
          <w:bCs/>
          <w:szCs w:val="28"/>
        </w:rPr>
        <w:t>1.</w:t>
      </w:r>
      <w:r w:rsidRPr="00C0125D">
        <w:rPr>
          <w:rFonts w:ascii="Times New Roman" w:hAnsi="Times New Roman" w:cs="Times New Roman"/>
          <w:szCs w:val="28"/>
        </w:rPr>
        <w:t xml:space="preserve"> </w:t>
      </w:r>
      <w:r w:rsidR="00A67EBD">
        <w:rPr>
          <w:rFonts w:ascii="Times New Roman" w:hAnsi="Times New Roman" w:cs="Times New Roman"/>
          <w:szCs w:val="28"/>
        </w:rPr>
        <w:t>C</w:t>
      </w:r>
      <w:r w:rsidR="00995723" w:rsidRPr="00995723">
        <w:rPr>
          <w:rFonts w:ascii="Times New Roman" w:hAnsi="Times New Roman" w:cs="Times New Roman"/>
          <w:szCs w:val="28"/>
        </w:rPr>
        <w:t xml:space="preserve">uong D.T., Phuong N.T.T., Phuoc N.M., </w:t>
      </w:r>
      <w:r w:rsidR="00995723" w:rsidRPr="003269AB">
        <w:rPr>
          <w:rFonts w:ascii="Times New Roman" w:hAnsi="Times New Roman" w:cs="Times New Roman"/>
          <w:b/>
          <w:bCs/>
          <w:szCs w:val="28"/>
        </w:rPr>
        <w:t>Thien L.T.</w:t>
      </w:r>
      <w:r w:rsidR="00995723" w:rsidRPr="00995723">
        <w:rPr>
          <w:rFonts w:ascii="Times New Roman" w:hAnsi="Times New Roman" w:cs="Times New Roman"/>
          <w:szCs w:val="28"/>
        </w:rPr>
        <w:t>, Duong N.T.H., Van Dung N., Long N.Q.</w:t>
      </w:r>
      <w:r w:rsidR="009F52BD">
        <w:rPr>
          <w:rFonts w:ascii="Times New Roman" w:hAnsi="Times New Roman" w:cs="Times New Roman"/>
          <w:szCs w:val="28"/>
        </w:rPr>
        <w:t xml:space="preserve"> </w:t>
      </w:r>
      <w:r w:rsidR="009F52BD" w:rsidRPr="009F52BD">
        <w:rPr>
          <w:rFonts w:ascii="Times New Roman" w:hAnsi="Times New Roman" w:cs="Times New Roman"/>
          <w:bCs/>
          <w:szCs w:val="28"/>
        </w:rPr>
        <w:t>"Synthesize and Investigate the Applicability of Carbon Dioxide Capture of Zeolite-based Geopolymer Materials."</w:t>
      </w:r>
      <w:r w:rsidR="00BC37AC">
        <w:rPr>
          <w:rFonts w:ascii="Times New Roman" w:hAnsi="Times New Roman" w:cs="Times New Roman"/>
          <w:bCs/>
          <w:szCs w:val="28"/>
        </w:rPr>
        <w:t xml:space="preserve">. </w:t>
      </w:r>
      <w:r w:rsidR="00BC37AC" w:rsidRPr="00BC37AC">
        <w:rPr>
          <w:rFonts w:ascii="Times New Roman" w:hAnsi="Times New Roman" w:cs="Times New Roman"/>
          <w:bCs/>
          <w:i/>
          <w:iCs/>
          <w:szCs w:val="28"/>
        </w:rPr>
        <w:t>Chemical Engineering Transactions</w:t>
      </w:r>
      <w:r w:rsidR="00BC37AC" w:rsidRPr="00BC37AC">
        <w:rPr>
          <w:rFonts w:ascii="Times New Roman" w:hAnsi="Times New Roman" w:cs="Times New Roman"/>
          <w:bCs/>
          <w:szCs w:val="28"/>
        </w:rPr>
        <w:t>, 2023.</w:t>
      </w:r>
      <w:r w:rsidR="008F4E8B">
        <w:t xml:space="preserve"> </w:t>
      </w:r>
      <w:hyperlink r:id="rId17" w:history="1">
        <w:r w:rsidR="00B5044C" w:rsidRPr="003F7240">
          <w:rPr>
            <w:rStyle w:val="Hyperlink"/>
            <w:rFonts w:ascii="Times New Roman" w:hAnsi="Times New Roman" w:cs="Times New Roman"/>
            <w:bCs/>
            <w:szCs w:val="28"/>
          </w:rPr>
          <w:t>Scopus Record</w:t>
        </w:r>
      </w:hyperlink>
    </w:p>
    <w:p w14:paraId="1AAE4C53" w14:textId="77777777" w:rsidR="008071B0" w:rsidRPr="00662C59" w:rsidRDefault="008071B0" w:rsidP="00662C5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r w:rsidRPr="00662C59">
        <w:rPr>
          <w:rFonts w:ascii="Times New Roman" w:hAnsi="Times New Roman" w:cs="Times New Roman"/>
          <w:sz w:val="32"/>
          <w:szCs w:val="40"/>
        </w:rPr>
        <w:t>Skills</w:t>
      </w:r>
    </w:p>
    <w:p w14:paraId="2BB2BEF5" w14:textId="77777777" w:rsidR="008071B0" w:rsidRPr="005248A0" w:rsidRDefault="008071B0" w:rsidP="008071B0">
      <w:pPr>
        <w:spacing w:before="60" w:after="0"/>
        <w:rPr>
          <w:rFonts w:ascii="Times New Roman" w:hAnsi="Times New Roman" w:cs="Times New Roman"/>
          <w:sz w:val="10"/>
          <w:szCs w:val="12"/>
        </w:rPr>
      </w:pPr>
      <w:r w:rsidRPr="005248A0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59550CD2" wp14:editId="2ED9B732">
                <wp:extent cx="6750685" cy="15239"/>
                <wp:effectExtent l="0" t="0" r="31115" b="23495"/>
                <wp:docPr id="59215348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685" cy="152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CDBAA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547654" w14:textId="33EFC365" w:rsidR="008071B0" w:rsidRPr="00C84C41" w:rsidRDefault="008071B0" w:rsidP="00C73747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  <w:szCs w:val="20"/>
        </w:rPr>
      </w:pPr>
      <w:r w:rsidRPr="00C84C41">
        <w:rPr>
          <w:rFonts w:ascii="Times New Roman" w:hAnsi="Times New Roman" w:cs="Times New Roman"/>
          <w:b/>
          <w:bCs/>
          <w:szCs w:val="20"/>
        </w:rPr>
        <w:t>Programing Languages:</w:t>
      </w:r>
      <w:r w:rsidRPr="00C84C41">
        <w:rPr>
          <w:rFonts w:ascii="Times New Roman" w:hAnsi="Times New Roman" w:cs="Times New Roman"/>
          <w:szCs w:val="20"/>
        </w:rPr>
        <w:t xml:space="preserve"> Python, C++, Java</w:t>
      </w:r>
    </w:p>
    <w:p w14:paraId="5A4C2644" w14:textId="25652DC4" w:rsidR="008071B0" w:rsidRPr="00C84C41" w:rsidRDefault="008071B0" w:rsidP="00C73747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  <w:szCs w:val="20"/>
        </w:rPr>
      </w:pPr>
      <w:r w:rsidRPr="00C84C41">
        <w:rPr>
          <w:rFonts w:ascii="Times New Roman" w:hAnsi="Times New Roman" w:cs="Times New Roman"/>
          <w:b/>
          <w:bCs/>
          <w:szCs w:val="20"/>
        </w:rPr>
        <w:t xml:space="preserve">Libraries and Frameworks: </w:t>
      </w:r>
      <w:proofErr w:type="spellStart"/>
      <w:r w:rsidRPr="00C84C41">
        <w:rPr>
          <w:rFonts w:ascii="Times New Roman" w:hAnsi="Times New Roman" w:cs="Times New Roman"/>
          <w:szCs w:val="20"/>
        </w:rPr>
        <w:t>PyTorch</w:t>
      </w:r>
      <w:proofErr w:type="spellEnd"/>
      <w:r w:rsidRPr="00C84C41">
        <w:rPr>
          <w:rFonts w:ascii="Times New Roman" w:hAnsi="Times New Roman" w:cs="Times New Roman"/>
          <w:szCs w:val="20"/>
        </w:rPr>
        <w:t>, OpenCV, CUDA, Spring Boot.</w:t>
      </w:r>
    </w:p>
    <w:p w14:paraId="40D3DC11" w14:textId="64CE38AC" w:rsidR="008071B0" w:rsidRPr="00C84C41" w:rsidRDefault="008071B0" w:rsidP="00C73747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  <w:szCs w:val="20"/>
        </w:rPr>
      </w:pPr>
      <w:r w:rsidRPr="00C84C41">
        <w:rPr>
          <w:rFonts w:ascii="Times New Roman" w:hAnsi="Times New Roman" w:cs="Times New Roman"/>
          <w:b/>
          <w:bCs/>
          <w:szCs w:val="20"/>
        </w:rPr>
        <w:t>Deep learning:</w:t>
      </w:r>
      <w:r w:rsidRPr="00C84C41">
        <w:rPr>
          <w:rFonts w:ascii="Times New Roman" w:hAnsi="Times New Roman" w:cs="Times New Roman"/>
          <w:szCs w:val="20"/>
        </w:rPr>
        <w:t xml:space="preserve"> CNNs, </w:t>
      </w:r>
      <w:r w:rsidR="00EE20E3" w:rsidRPr="00C84C41">
        <w:rPr>
          <w:rFonts w:ascii="Times New Roman" w:hAnsi="Times New Roman" w:cs="Times New Roman"/>
          <w:szCs w:val="20"/>
        </w:rPr>
        <w:t>Attention</w:t>
      </w:r>
      <w:r w:rsidR="0014286E" w:rsidRPr="00C84C41">
        <w:rPr>
          <w:rFonts w:ascii="Times New Roman" w:hAnsi="Times New Roman" w:cs="Times New Roman"/>
          <w:szCs w:val="20"/>
        </w:rPr>
        <w:t xml:space="preserve"> Mechanism</w:t>
      </w:r>
      <w:r w:rsidR="00155B37" w:rsidRPr="00C84C41">
        <w:rPr>
          <w:rFonts w:ascii="Times New Roman" w:hAnsi="Times New Roman" w:cs="Times New Roman"/>
          <w:szCs w:val="20"/>
        </w:rPr>
        <w:t>,</w:t>
      </w:r>
      <w:r w:rsidRPr="00C84C41">
        <w:rPr>
          <w:rFonts w:ascii="Times New Roman" w:hAnsi="Times New Roman" w:cs="Times New Roman"/>
          <w:szCs w:val="20"/>
        </w:rPr>
        <w:t xml:space="preserve"> </w:t>
      </w:r>
      <w:r w:rsidR="00DC6EA7" w:rsidRPr="00C84C41">
        <w:rPr>
          <w:rFonts w:ascii="Times New Roman" w:hAnsi="Times New Roman" w:cs="Times New Roman"/>
          <w:szCs w:val="20"/>
        </w:rPr>
        <w:t>Machine Perception</w:t>
      </w:r>
      <w:r w:rsidR="00977A25">
        <w:rPr>
          <w:rFonts w:ascii="Times New Roman" w:hAnsi="Times New Roman" w:cs="Times New Roman"/>
          <w:szCs w:val="20"/>
        </w:rPr>
        <w:t xml:space="preserve"> and </w:t>
      </w:r>
      <w:r w:rsidR="00307E6D" w:rsidRPr="00C84C41">
        <w:rPr>
          <w:rFonts w:ascii="Times New Roman" w:hAnsi="Times New Roman" w:cs="Times New Roman"/>
          <w:szCs w:val="20"/>
        </w:rPr>
        <w:t>Plannin</w:t>
      </w:r>
      <w:r w:rsidR="00B31D23" w:rsidRPr="00C84C41">
        <w:rPr>
          <w:rFonts w:ascii="Times New Roman" w:hAnsi="Times New Roman" w:cs="Times New Roman"/>
          <w:szCs w:val="20"/>
        </w:rPr>
        <w:t xml:space="preserve">g, Model Optimization for Edge </w:t>
      </w:r>
      <w:r w:rsidR="00F85A06" w:rsidRPr="00C84C41">
        <w:rPr>
          <w:rFonts w:ascii="Times New Roman" w:hAnsi="Times New Roman" w:cs="Times New Roman"/>
          <w:szCs w:val="20"/>
        </w:rPr>
        <w:t>D</w:t>
      </w:r>
      <w:r w:rsidR="00B31D23" w:rsidRPr="00C84C41">
        <w:rPr>
          <w:rFonts w:ascii="Times New Roman" w:hAnsi="Times New Roman" w:cs="Times New Roman"/>
          <w:szCs w:val="20"/>
        </w:rPr>
        <w:t>evices</w:t>
      </w:r>
      <w:r w:rsidR="008B503C" w:rsidRPr="00C84C41">
        <w:rPr>
          <w:rFonts w:ascii="Times New Roman" w:hAnsi="Times New Roman" w:cs="Times New Roman"/>
          <w:szCs w:val="20"/>
        </w:rPr>
        <w:t>.</w:t>
      </w:r>
    </w:p>
    <w:p w14:paraId="01B6239C" w14:textId="05DF68B4" w:rsidR="00FC2251" w:rsidRPr="00C84C41" w:rsidRDefault="00FC2251" w:rsidP="00C73747">
      <w:pPr>
        <w:pStyle w:val="ListBullet"/>
        <w:spacing w:before="60" w:after="0"/>
        <w:ind w:left="426" w:hanging="219"/>
        <w:jc w:val="both"/>
        <w:rPr>
          <w:rFonts w:ascii="Times New Roman" w:hAnsi="Times New Roman" w:cs="Times New Roman"/>
          <w:szCs w:val="20"/>
        </w:rPr>
      </w:pPr>
      <w:r w:rsidRPr="00C84C41">
        <w:rPr>
          <w:rFonts w:ascii="Times New Roman" w:hAnsi="Times New Roman" w:cs="Times New Roman"/>
          <w:b/>
          <w:bCs/>
          <w:szCs w:val="20"/>
        </w:rPr>
        <w:t>Chemi</w:t>
      </w:r>
      <w:r w:rsidR="004C39F1">
        <w:rPr>
          <w:rFonts w:ascii="Times New Roman" w:hAnsi="Times New Roman" w:cs="Times New Roman"/>
          <w:b/>
          <w:bCs/>
          <w:szCs w:val="20"/>
        </w:rPr>
        <w:t>stry</w:t>
      </w:r>
      <w:r w:rsidRPr="00C84C41">
        <w:rPr>
          <w:rFonts w:ascii="Times New Roman" w:hAnsi="Times New Roman" w:cs="Times New Roman"/>
          <w:szCs w:val="20"/>
        </w:rPr>
        <w:t>:</w:t>
      </w:r>
      <w:r w:rsidR="00C84C41" w:rsidRPr="00C84C41">
        <w:rPr>
          <w:rFonts w:ascii="Times New Roman" w:hAnsi="Times New Roman" w:cs="Times New Roman"/>
          <w:szCs w:val="20"/>
        </w:rPr>
        <w:t xml:space="preserve"> </w:t>
      </w:r>
      <w:r w:rsidR="00A34F09" w:rsidRPr="00A34F09">
        <w:rPr>
          <w:rFonts w:ascii="Times New Roman" w:hAnsi="Times New Roman" w:cs="Times New Roman"/>
          <w:szCs w:val="20"/>
        </w:rPr>
        <w:t xml:space="preserve">Materials synthesis and </w:t>
      </w:r>
      <w:proofErr w:type="spellStart"/>
      <w:r w:rsidR="00E66D9D">
        <w:rPr>
          <w:rFonts w:ascii="Times New Roman" w:hAnsi="Times New Roman" w:cs="Times New Roman"/>
          <w:szCs w:val="20"/>
        </w:rPr>
        <w:t>physico</w:t>
      </w:r>
      <w:proofErr w:type="spellEnd"/>
      <w:r w:rsidR="00E66D9D">
        <w:rPr>
          <w:rFonts w:ascii="Times New Roman" w:hAnsi="Times New Roman" w:cs="Times New Roman"/>
          <w:szCs w:val="20"/>
        </w:rPr>
        <w:t xml:space="preserve">-chemical </w:t>
      </w:r>
      <w:r w:rsidR="00A34F09" w:rsidRPr="00A34F09">
        <w:rPr>
          <w:rFonts w:ascii="Times New Roman" w:hAnsi="Times New Roman" w:cs="Times New Roman"/>
          <w:szCs w:val="20"/>
        </w:rPr>
        <w:t>characterization</w:t>
      </w:r>
      <w:r w:rsidR="00A007CA">
        <w:rPr>
          <w:rFonts w:ascii="Times New Roman" w:hAnsi="Times New Roman" w:cs="Times New Roman"/>
          <w:szCs w:val="20"/>
        </w:rPr>
        <w:t xml:space="preserve"> (phase-inversion, adsorption isotherms, XRD, SEM)</w:t>
      </w:r>
      <w:r w:rsidR="001667DA">
        <w:rPr>
          <w:rFonts w:ascii="Times New Roman" w:hAnsi="Times New Roman" w:cs="Times New Roman"/>
          <w:szCs w:val="20"/>
        </w:rPr>
        <w:t xml:space="preserve">, </w:t>
      </w:r>
      <w:r w:rsidR="00F2193D">
        <w:rPr>
          <w:rFonts w:ascii="Times New Roman" w:hAnsi="Times New Roman" w:cs="Times New Roman"/>
          <w:szCs w:val="20"/>
        </w:rPr>
        <w:t>S</w:t>
      </w:r>
      <w:r w:rsidR="001667DA" w:rsidRPr="001667DA">
        <w:rPr>
          <w:rFonts w:ascii="Times New Roman" w:hAnsi="Times New Roman" w:cs="Times New Roman"/>
          <w:szCs w:val="20"/>
        </w:rPr>
        <w:t xml:space="preserve">ustainable and </w:t>
      </w:r>
      <w:r w:rsidR="00101537">
        <w:rPr>
          <w:rFonts w:ascii="Times New Roman" w:hAnsi="Times New Roman" w:cs="Times New Roman"/>
          <w:szCs w:val="20"/>
        </w:rPr>
        <w:t>S</w:t>
      </w:r>
      <w:r w:rsidR="001667DA" w:rsidRPr="001667DA">
        <w:rPr>
          <w:rFonts w:ascii="Times New Roman" w:hAnsi="Times New Roman" w:cs="Times New Roman"/>
          <w:szCs w:val="20"/>
        </w:rPr>
        <w:t>calable materials for environmental applications</w:t>
      </w:r>
      <w:r w:rsidR="009D1601">
        <w:rPr>
          <w:rFonts w:ascii="Times New Roman" w:hAnsi="Times New Roman" w:cs="Times New Roman"/>
          <w:szCs w:val="20"/>
        </w:rPr>
        <w:t>.</w:t>
      </w:r>
    </w:p>
    <w:p w14:paraId="5496D15F" w14:textId="747D0C34" w:rsidR="00F41BEE" w:rsidRPr="00376983" w:rsidRDefault="0098412D" w:rsidP="00662C59">
      <w:pPr>
        <w:pStyle w:val="Heading1"/>
        <w:spacing w:before="120" w:after="0"/>
        <w:rPr>
          <w:rFonts w:ascii="Times New Roman" w:hAnsi="Times New Roman" w:cs="Times New Roman"/>
          <w:sz w:val="32"/>
          <w:szCs w:val="40"/>
        </w:rPr>
      </w:pPr>
      <w:r w:rsidRPr="00376983">
        <w:rPr>
          <w:rFonts w:ascii="Times New Roman" w:hAnsi="Times New Roman" w:cs="Times New Roman"/>
          <w:sz w:val="32"/>
          <w:szCs w:val="40"/>
        </w:rPr>
        <w:t xml:space="preserve">Course Work and </w:t>
      </w:r>
      <w:r w:rsidR="009B1283" w:rsidRPr="00376983">
        <w:rPr>
          <w:rFonts w:ascii="Times New Roman" w:hAnsi="Times New Roman" w:cs="Times New Roman"/>
          <w:sz w:val="32"/>
          <w:szCs w:val="40"/>
        </w:rPr>
        <w:t>Certificates</w:t>
      </w:r>
    </w:p>
    <w:p w14:paraId="72660D11" w14:textId="66772D57" w:rsidR="00F41BEE" w:rsidRPr="005248A0" w:rsidRDefault="00206798" w:rsidP="000E650B">
      <w:pPr>
        <w:spacing w:before="60" w:after="0"/>
        <w:rPr>
          <w:rFonts w:ascii="Times New Roman" w:hAnsi="Times New Roman" w:cs="Times New Roman"/>
          <w:sz w:val="10"/>
          <w:szCs w:val="12"/>
        </w:rPr>
      </w:pPr>
      <w:r w:rsidRPr="005248A0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05134849" wp14:editId="03679E45">
                <wp:extent cx="6750685" cy="15239"/>
                <wp:effectExtent l="0" t="0" r="31115" b="23495"/>
                <wp:docPr id="62848125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685" cy="152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395C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tbl>
      <w:tblPr>
        <w:tblStyle w:val="TableGrid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103"/>
      </w:tblGrid>
      <w:tr w:rsidR="00F92772" w:rsidRPr="005248A0" w14:paraId="22C48AB4" w14:textId="77777777" w:rsidTr="008E130F">
        <w:tc>
          <w:tcPr>
            <w:tcW w:w="5671" w:type="dxa"/>
          </w:tcPr>
          <w:p w14:paraId="60156A68" w14:textId="190E71DE" w:rsidR="00A92FFF" w:rsidRPr="00A92FFF" w:rsidRDefault="00A92FFF" w:rsidP="000E650B">
            <w:pPr>
              <w:pStyle w:val="ListBullet"/>
              <w:spacing w:before="60" w:after="0"/>
              <w:ind w:left="426" w:hanging="142"/>
              <w:rPr>
                <w:rFonts w:ascii="Times New Roman" w:hAnsi="Times New Roman" w:cs="Times New Roman"/>
              </w:rPr>
            </w:pPr>
            <w:r w:rsidRPr="005248A0">
              <w:rPr>
                <w:rFonts w:ascii="Times New Roman" w:hAnsi="Times New Roman" w:cs="Times New Roman"/>
                <w:b/>
                <w:bCs/>
              </w:rPr>
              <w:t xml:space="preserve">CUDA Programming </w:t>
            </w:r>
            <w:r w:rsidRPr="005248A0">
              <w:rPr>
                <w:rFonts w:ascii="Times New Roman" w:hAnsi="Times New Roman" w:cs="Times New Roman"/>
              </w:rPr>
              <w:t xml:space="preserve">– </w:t>
            </w:r>
            <w:r w:rsidR="004936D2">
              <w:rPr>
                <w:rFonts w:ascii="Times New Roman" w:hAnsi="Times New Roman" w:cs="Times New Roman"/>
              </w:rPr>
              <w:t xml:space="preserve">University of </w:t>
            </w:r>
            <w:r w:rsidRPr="005248A0">
              <w:rPr>
                <w:rFonts w:ascii="Times New Roman" w:hAnsi="Times New Roman" w:cs="Times New Roman"/>
              </w:rPr>
              <w:t xml:space="preserve">Illinois </w:t>
            </w:r>
            <w:r w:rsidR="00AB5F26" w:rsidRPr="00AB5F26">
              <w:rPr>
                <w:rFonts w:ascii="Times New Roman" w:hAnsi="Times New Roman" w:cs="Times New Roman"/>
                <w:i/>
                <w:iCs/>
              </w:rPr>
              <w:t>(</w:t>
            </w:r>
            <w:r w:rsidRPr="00AB5F26">
              <w:rPr>
                <w:rFonts w:ascii="Times New Roman" w:hAnsi="Times New Roman" w:cs="Times New Roman"/>
                <w:i/>
                <w:iCs/>
              </w:rPr>
              <w:t>Summer 2024</w:t>
            </w:r>
            <w:r w:rsidR="00AB5F26" w:rsidRPr="00AB5F26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2601A491" w14:textId="2840FC22" w:rsidR="00F92772" w:rsidRPr="005248A0" w:rsidRDefault="00F92772" w:rsidP="000E650B">
            <w:pPr>
              <w:pStyle w:val="ListBullet"/>
              <w:spacing w:before="60" w:after="0"/>
              <w:ind w:left="426" w:hanging="142"/>
              <w:rPr>
                <w:rFonts w:ascii="Times New Roman" w:hAnsi="Times New Roman" w:cs="Times New Roman"/>
              </w:rPr>
            </w:pPr>
            <w:r w:rsidRPr="005248A0">
              <w:rPr>
                <w:rFonts w:ascii="Times New Roman" w:hAnsi="Times New Roman" w:cs="Times New Roman"/>
                <w:b/>
                <w:bCs/>
              </w:rPr>
              <w:t>Machine Learning Specialization</w:t>
            </w:r>
            <w:r w:rsidRPr="005248A0">
              <w:rPr>
                <w:rFonts w:ascii="Times New Roman" w:hAnsi="Times New Roman" w:cs="Times New Roman"/>
              </w:rPr>
              <w:t xml:space="preserve"> – Andrew Ng</w:t>
            </w:r>
          </w:p>
        </w:tc>
        <w:tc>
          <w:tcPr>
            <w:tcW w:w="5103" w:type="dxa"/>
          </w:tcPr>
          <w:p w14:paraId="28132705" w14:textId="77777777" w:rsidR="00F92772" w:rsidRDefault="00F92772" w:rsidP="000E650B">
            <w:pPr>
              <w:pStyle w:val="ListBullet"/>
              <w:spacing w:before="60" w:after="0"/>
              <w:ind w:left="426" w:hanging="142"/>
              <w:rPr>
                <w:rFonts w:ascii="Times New Roman" w:hAnsi="Times New Roman" w:cs="Times New Roman"/>
              </w:rPr>
            </w:pPr>
            <w:r w:rsidRPr="005248A0">
              <w:rPr>
                <w:rFonts w:ascii="Times New Roman" w:hAnsi="Times New Roman" w:cs="Times New Roman"/>
                <w:b/>
                <w:bCs/>
              </w:rPr>
              <w:t>Deep Learning Specialization</w:t>
            </w:r>
            <w:r w:rsidRPr="005248A0">
              <w:rPr>
                <w:rFonts w:ascii="Times New Roman" w:hAnsi="Times New Roman" w:cs="Times New Roman"/>
              </w:rPr>
              <w:t xml:space="preserve"> – Andrew Ng</w:t>
            </w:r>
          </w:p>
          <w:p w14:paraId="01CCA437" w14:textId="5B735B40" w:rsidR="00F92772" w:rsidRPr="00A92FFF" w:rsidRDefault="00A92FFF" w:rsidP="00A92FFF">
            <w:pPr>
              <w:pStyle w:val="ListBullet"/>
              <w:spacing w:before="60" w:after="0"/>
              <w:ind w:left="426" w:hanging="142"/>
              <w:rPr>
                <w:rFonts w:ascii="Times New Roman" w:hAnsi="Times New Roman" w:cs="Times New Roman"/>
              </w:rPr>
            </w:pPr>
            <w:r w:rsidRPr="005248A0">
              <w:rPr>
                <w:rFonts w:ascii="Times New Roman" w:hAnsi="Times New Roman" w:cs="Times New Roman"/>
                <w:b/>
                <w:bCs/>
              </w:rPr>
              <w:t>IELTS</w:t>
            </w:r>
            <w:r w:rsidRPr="005248A0">
              <w:rPr>
                <w:rFonts w:ascii="Times New Roman" w:hAnsi="Times New Roman" w:cs="Times New Roman"/>
              </w:rPr>
              <w:t xml:space="preserve">: 6.5 Overall </w:t>
            </w:r>
            <w:r w:rsidRPr="00AD2B4A">
              <w:rPr>
                <w:rFonts w:ascii="Times New Roman" w:hAnsi="Times New Roman" w:cs="Times New Roman"/>
                <w:i/>
                <w:iCs/>
              </w:rPr>
              <w:t>(</w:t>
            </w:r>
            <w:r w:rsidRPr="009E0C13">
              <w:rPr>
                <w:rFonts w:ascii="Times New Roman" w:hAnsi="Times New Roman" w:cs="Times New Roman"/>
                <w:i/>
                <w:iCs/>
              </w:rPr>
              <w:t>May 2021</w:t>
            </w:r>
            <w:r w:rsidRPr="00AD2B4A">
              <w:rPr>
                <w:rFonts w:ascii="Times New Roman" w:hAnsi="Times New Roman" w:cs="Times New Roman"/>
                <w:i/>
                <w:iCs/>
              </w:rPr>
              <w:t>)</w:t>
            </w:r>
            <w:r w:rsidRPr="005248A0">
              <w:rPr>
                <w:rFonts w:ascii="Times New Roman" w:hAnsi="Times New Roman" w:cs="Times New Roman"/>
              </w:rPr>
              <w:tab/>
            </w:r>
            <w:r w:rsidRPr="005248A0">
              <w:rPr>
                <w:rFonts w:ascii="Times New Roman" w:hAnsi="Times New Roman" w:cs="Times New Roman"/>
              </w:rPr>
              <w:tab/>
            </w:r>
          </w:p>
        </w:tc>
      </w:tr>
    </w:tbl>
    <w:p w14:paraId="14426FC0" w14:textId="21A0C3B4" w:rsidR="00EC42EA" w:rsidRPr="00A46AE0" w:rsidRDefault="00EC42EA" w:rsidP="008071B0">
      <w:pPr>
        <w:pStyle w:val="Heading1"/>
        <w:spacing w:before="60" w:after="0"/>
        <w:rPr>
          <w:rFonts w:ascii="Times New Roman" w:hAnsi="Times New Roman" w:cs="Times New Roman"/>
          <w:sz w:val="16"/>
          <w:szCs w:val="18"/>
        </w:rPr>
      </w:pPr>
    </w:p>
    <w:sectPr w:rsidR="00EC42EA" w:rsidRPr="00A46AE0" w:rsidSect="00713D8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84" w:right="616" w:bottom="851" w:left="993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F577A" w14:textId="77777777" w:rsidR="00A65D58" w:rsidRDefault="00A65D58">
      <w:pPr>
        <w:spacing w:after="0"/>
      </w:pPr>
      <w:r>
        <w:separator/>
      </w:r>
    </w:p>
  </w:endnote>
  <w:endnote w:type="continuationSeparator" w:id="0">
    <w:p w14:paraId="059CCD35" w14:textId="77777777" w:rsidR="00A65D58" w:rsidRDefault="00A65D58">
      <w:pPr>
        <w:spacing w:after="0"/>
      </w:pPr>
      <w:r>
        <w:continuationSeparator/>
      </w:r>
    </w:p>
  </w:endnote>
  <w:endnote w:type="continuationNotice" w:id="1">
    <w:p w14:paraId="1EEF7232" w14:textId="77777777" w:rsidR="00A65D58" w:rsidRDefault="00A65D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1EE2D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2154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80F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74571" w14:textId="77777777" w:rsidR="00A65D58" w:rsidRDefault="00A65D58">
      <w:pPr>
        <w:spacing w:after="0"/>
      </w:pPr>
      <w:r>
        <w:separator/>
      </w:r>
    </w:p>
  </w:footnote>
  <w:footnote w:type="continuationSeparator" w:id="0">
    <w:p w14:paraId="55172885" w14:textId="77777777" w:rsidR="00A65D58" w:rsidRDefault="00A65D58">
      <w:pPr>
        <w:spacing w:after="0"/>
      </w:pPr>
      <w:r>
        <w:continuationSeparator/>
      </w:r>
    </w:p>
  </w:footnote>
  <w:footnote w:type="continuationNotice" w:id="1">
    <w:p w14:paraId="1402D8F7" w14:textId="77777777" w:rsidR="00A65D58" w:rsidRDefault="00A65D5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E4425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E39AF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937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68CB8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1F074D6"/>
    <w:multiLevelType w:val="multilevel"/>
    <w:tmpl w:val="FCA4C7CA"/>
    <w:lvl w:ilvl="0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648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37F2C3E"/>
    <w:multiLevelType w:val="hybridMultilevel"/>
    <w:tmpl w:val="370C12B2"/>
    <w:lvl w:ilvl="0" w:tplc="50BE220A">
      <w:numFmt w:val="bullet"/>
      <w:lvlText w:val="-"/>
      <w:lvlJc w:val="left"/>
      <w:pPr>
        <w:ind w:left="648" w:hanging="360"/>
      </w:pPr>
      <w:rPr>
        <w:rFonts w:ascii="Poppins Light" w:eastAsiaTheme="minorHAnsi" w:hAnsi="Poppins Light" w:cs="Poppins Light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8709DE"/>
    <w:multiLevelType w:val="multilevel"/>
    <w:tmpl w:val="960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12C16"/>
    <w:multiLevelType w:val="multilevel"/>
    <w:tmpl w:val="5A607DCC"/>
    <w:lvl w:ilvl="0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700C4432"/>
    <w:multiLevelType w:val="hybridMultilevel"/>
    <w:tmpl w:val="0D24938C"/>
    <w:lvl w:ilvl="0" w:tplc="0464BF30">
      <w:numFmt w:val="bullet"/>
      <w:lvlText w:val="-"/>
      <w:lvlJc w:val="left"/>
      <w:pPr>
        <w:ind w:left="720" w:hanging="360"/>
      </w:pPr>
      <w:rPr>
        <w:rFonts w:ascii="Poppins Light" w:eastAsiaTheme="minorHAnsi" w:hAnsi="Poppins Light" w:cs="Poppi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44764140">
    <w:abstractNumId w:val="16"/>
  </w:num>
  <w:num w:numId="21" w16cid:durableId="1168254865">
    <w:abstractNumId w:val="14"/>
  </w:num>
  <w:num w:numId="22" w16cid:durableId="41638584">
    <w:abstractNumId w:val="10"/>
  </w:num>
  <w:num w:numId="23" w16cid:durableId="319384463">
    <w:abstractNumId w:val="15"/>
  </w:num>
  <w:num w:numId="24" w16cid:durableId="589388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1B"/>
    <w:rsid w:val="0000022F"/>
    <w:rsid w:val="000008F3"/>
    <w:rsid w:val="00001213"/>
    <w:rsid w:val="00002E38"/>
    <w:rsid w:val="00002F26"/>
    <w:rsid w:val="00003455"/>
    <w:rsid w:val="000035EF"/>
    <w:rsid w:val="000045BA"/>
    <w:rsid w:val="00005275"/>
    <w:rsid w:val="00005EA4"/>
    <w:rsid w:val="00006D4F"/>
    <w:rsid w:val="00010175"/>
    <w:rsid w:val="00011696"/>
    <w:rsid w:val="00012AF4"/>
    <w:rsid w:val="0001305E"/>
    <w:rsid w:val="0001382B"/>
    <w:rsid w:val="0001514B"/>
    <w:rsid w:val="0001646E"/>
    <w:rsid w:val="000167A4"/>
    <w:rsid w:val="00017827"/>
    <w:rsid w:val="000178E4"/>
    <w:rsid w:val="000179FD"/>
    <w:rsid w:val="0002074F"/>
    <w:rsid w:val="00021B38"/>
    <w:rsid w:val="00021C10"/>
    <w:rsid w:val="00022451"/>
    <w:rsid w:val="00023467"/>
    <w:rsid w:val="00024008"/>
    <w:rsid w:val="00024C71"/>
    <w:rsid w:val="00025678"/>
    <w:rsid w:val="00025A6D"/>
    <w:rsid w:val="00025B05"/>
    <w:rsid w:val="00026209"/>
    <w:rsid w:val="0002725B"/>
    <w:rsid w:val="00030739"/>
    <w:rsid w:val="00032277"/>
    <w:rsid w:val="00032383"/>
    <w:rsid w:val="00032982"/>
    <w:rsid w:val="00033F54"/>
    <w:rsid w:val="00034132"/>
    <w:rsid w:val="00035358"/>
    <w:rsid w:val="00035D95"/>
    <w:rsid w:val="000365C1"/>
    <w:rsid w:val="00036EFC"/>
    <w:rsid w:val="00037A3D"/>
    <w:rsid w:val="00037A80"/>
    <w:rsid w:val="0004081D"/>
    <w:rsid w:val="000436EA"/>
    <w:rsid w:val="00046A7D"/>
    <w:rsid w:val="00046BD5"/>
    <w:rsid w:val="00047720"/>
    <w:rsid w:val="00047C0B"/>
    <w:rsid w:val="00050518"/>
    <w:rsid w:val="00050976"/>
    <w:rsid w:val="00050A80"/>
    <w:rsid w:val="0005194E"/>
    <w:rsid w:val="00051FCE"/>
    <w:rsid w:val="00053091"/>
    <w:rsid w:val="0005368A"/>
    <w:rsid w:val="000539BD"/>
    <w:rsid w:val="000545DF"/>
    <w:rsid w:val="000547DA"/>
    <w:rsid w:val="000555B5"/>
    <w:rsid w:val="000561BE"/>
    <w:rsid w:val="00056381"/>
    <w:rsid w:val="00056B3A"/>
    <w:rsid w:val="000574B0"/>
    <w:rsid w:val="00057892"/>
    <w:rsid w:val="00060339"/>
    <w:rsid w:val="000612D2"/>
    <w:rsid w:val="000653D0"/>
    <w:rsid w:val="00065694"/>
    <w:rsid w:val="00065EEF"/>
    <w:rsid w:val="00066014"/>
    <w:rsid w:val="00066301"/>
    <w:rsid w:val="000663E1"/>
    <w:rsid w:val="00066786"/>
    <w:rsid w:val="00066E2A"/>
    <w:rsid w:val="00067572"/>
    <w:rsid w:val="00067EB9"/>
    <w:rsid w:val="00070751"/>
    <w:rsid w:val="00070CB0"/>
    <w:rsid w:val="00071618"/>
    <w:rsid w:val="00074941"/>
    <w:rsid w:val="000765D1"/>
    <w:rsid w:val="000765FA"/>
    <w:rsid w:val="00076DB4"/>
    <w:rsid w:val="0007733F"/>
    <w:rsid w:val="0008028D"/>
    <w:rsid w:val="000809A5"/>
    <w:rsid w:val="00081037"/>
    <w:rsid w:val="00081B21"/>
    <w:rsid w:val="0008206D"/>
    <w:rsid w:val="00082B1B"/>
    <w:rsid w:val="00083E4A"/>
    <w:rsid w:val="00091002"/>
    <w:rsid w:val="000912B0"/>
    <w:rsid w:val="0009195F"/>
    <w:rsid w:val="000922B3"/>
    <w:rsid w:val="00095DCA"/>
    <w:rsid w:val="000963DF"/>
    <w:rsid w:val="00097DA2"/>
    <w:rsid w:val="000A0FD8"/>
    <w:rsid w:val="000A191C"/>
    <w:rsid w:val="000A28F9"/>
    <w:rsid w:val="000A2986"/>
    <w:rsid w:val="000A3D92"/>
    <w:rsid w:val="000A5046"/>
    <w:rsid w:val="000A557A"/>
    <w:rsid w:val="000A55D9"/>
    <w:rsid w:val="000A5B37"/>
    <w:rsid w:val="000B037C"/>
    <w:rsid w:val="000B1572"/>
    <w:rsid w:val="000B2515"/>
    <w:rsid w:val="000B3BCD"/>
    <w:rsid w:val="000B41E4"/>
    <w:rsid w:val="000B484D"/>
    <w:rsid w:val="000B776D"/>
    <w:rsid w:val="000C1F6F"/>
    <w:rsid w:val="000C3C2D"/>
    <w:rsid w:val="000C4A74"/>
    <w:rsid w:val="000C5029"/>
    <w:rsid w:val="000C50A9"/>
    <w:rsid w:val="000C72A8"/>
    <w:rsid w:val="000D0453"/>
    <w:rsid w:val="000D1770"/>
    <w:rsid w:val="000D18EC"/>
    <w:rsid w:val="000D1CEC"/>
    <w:rsid w:val="000D2D0C"/>
    <w:rsid w:val="000D3048"/>
    <w:rsid w:val="000D355D"/>
    <w:rsid w:val="000D3D69"/>
    <w:rsid w:val="000D552B"/>
    <w:rsid w:val="000D5851"/>
    <w:rsid w:val="000D5D79"/>
    <w:rsid w:val="000D5F6F"/>
    <w:rsid w:val="000E0363"/>
    <w:rsid w:val="000E16AD"/>
    <w:rsid w:val="000E317E"/>
    <w:rsid w:val="000E5567"/>
    <w:rsid w:val="000E650B"/>
    <w:rsid w:val="000E7092"/>
    <w:rsid w:val="000E79E0"/>
    <w:rsid w:val="000F1308"/>
    <w:rsid w:val="000F2027"/>
    <w:rsid w:val="000F32B5"/>
    <w:rsid w:val="000F33ED"/>
    <w:rsid w:val="000F3C04"/>
    <w:rsid w:val="000F4F63"/>
    <w:rsid w:val="000F76C9"/>
    <w:rsid w:val="000F7AB1"/>
    <w:rsid w:val="0010078F"/>
    <w:rsid w:val="0010131F"/>
    <w:rsid w:val="00101368"/>
    <w:rsid w:val="00101537"/>
    <w:rsid w:val="001046AC"/>
    <w:rsid w:val="00104834"/>
    <w:rsid w:val="00105021"/>
    <w:rsid w:val="001052C5"/>
    <w:rsid w:val="00105CC0"/>
    <w:rsid w:val="00107BCA"/>
    <w:rsid w:val="00110005"/>
    <w:rsid w:val="0011008C"/>
    <w:rsid w:val="00110EB1"/>
    <w:rsid w:val="001112C9"/>
    <w:rsid w:val="00111371"/>
    <w:rsid w:val="001137BB"/>
    <w:rsid w:val="00113B47"/>
    <w:rsid w:val="00114D82"/>
    <w:rsid w:val="00114DA4"/>
    <w:rsid w:val="00115C45"/>
    <w:rsid w:val="0011718F"/>
    <w:rsid w:val="001172D7"/>
    <w:rsid w:val="001172E5"/>
    <w:rsid w:val="0011738E"/>
    <w:rsid w:val="00120618"/>
    <w:rsid w:val="001233E8"/>
    <w:rsid w:val="00123659"/>
    <w:rsid w:val="00124247"/>
    <w:rsid w:val="001244D1"/>
    <w:rsid w:val="0012584C"/>
    <w:rsid w:val="00125DC5"/>
    <w:rsid w:val="00126406"/>
    <w:rsid w:val="00126B61"/>
    <w:rsid w:val="001274B5"/>
    <w:rsid w:val="00127AF8"/>
    <w:rsid w:val="00131870"/>
    <w:rsid w:val="0013195D"/>
    <w:rsid w:val="00132318"/>
    <w:rsid w:val="001338F3"/>
    <w:rsid w:val="00135990"/>
    <w:rsid w:val="00135A63"/>
    <w:rsid w:val="00137056"/>
    <w:rsid w:val="001375BD"/>
    <w:rsid w:val="00140528"/>
    <w:rsid w:val="0014264F"/>
    <w:rsid w:val="0014286E"/>
    <w:rsid w:val="001433E3"/>
    <w:rsid w:val="00144AA5"/>
    <w:rsid w:val="001452F5"/>
    <w:rsid w:val="00145AB5"/>
    <w:rsid w:val="00145E21"/>
    <w:rsid w:val="00146194"/>
    <w:rsid w:val="0014641C"/>
    <w:rsid w:val="00147D88"/>
    <w:rsid w:val="001508D0"/>
    <w:rsid w:val="00150E31"/>
    <w:rsid w:val="00151890"/>
    <w:rsid w:val="0015222C"/>
    <w:rsid w:val="0015330D"/>
    <w:rsid w:val="00153493"/>
    <w:rsid w:val="0015592A"/>
    <w:rsid w:val="00155B37"/>
    <w:rsid w:val="001566DD"/>
    <w:rsid w:val="001568AE"/>
    <w:rsid w:val="00156FEF"/>
    <w:rsid w:val="00157DDE"/>
    <w:rsid w:val="0016014D"/>
    <w:rsid w:val="001608CC"/>
    <w:rsid w:val="00160D91"/>
    <w:rsid w:val="0016422D"/>
    <w:rsid w:val="00164F35"/>
    <w:rsid w:val="00165C21"/>
    <w:rsid w:val="00165E61"/>
    <w:rsid w:val="001667DA"/>
    <w:rsid w:val="00167338"/>
    <w:rsid w:val="00167A54"/>
    <w:rsid w:val="00167E86"/>
    <w:rsid w:val="00170506"/>
    <w:rsid w:val="001721FA"/>
    <w:rsid w:val="00173105"/>
    <w:rsid w:val="001736BB"/>
    <w:rsid w:val="00173BDD"/>
    <w:rsid w:val="001769E3"/>
    <w:rsid w:val="00176C35"/>
    <w:rsid w:val="00180FD3"/>
    <w:rsid w:val="0018191F"/>
    <w:rsid w:val="00181FE7"/>
    <w:rsid w:val="001829C6"/>
    <w:rsid w:val="00183884"/>
    <w:rsid w:val="001857D8"/>
    <w:rsid w:val="00185D10"/>
    <w:rsid w:val="00186230"/>
    <w:rsid w:val="001871AF"/>
    <w:rsid w:val="00190A34"/>
    <w:rsid w:val="00190EC0"/>
    <w:rsid w:val="001933EC"/>
    <w:rsid w:val="00195627"/>
    <w:rsid w:val="001A0A36"/>
    <w:rsid w:val="001A1BB7"/>
    <w:rsid w:val="001A2B05"/>
    <w:rsid w:val="001A5587"/>
    <w:rsid w:val="001A6942"/>
    <w:rsid w:val="001A75F7"/>
    <w:rsid w:val="001A7FDA"/>
    <w:rsid w:val="001B1A38"/>
    <w:rsid w:val="001B256B"/>
    <w:rsid w:val="001B3718"/>
    <w:rsid w:val="001B5E82"/>
    <w:rsid w:val="001B61D4"/>
    <w:rsid w:val="001C127F"/>
    <w:rsid w:val="001C1DCD"/>
    <w:rsid w:val="001C27E9"/>
    <w:rsid w:val="001C2974"/>
    <w:rsid w:val="001C3002"/>
    <w:rsid w:val="001C37AE"/>
    <w:rsid w:val="001C3E70"/>
    <w:rsid w:val="001C44A7"/>
    <w:rsid w:val="001C4D84"/>
    <w:rsid w:val="001C6611"/>
    <w:rsid w:val="001C67F4"/>
    <w:rsid w:val="001C67F6"/>
    <w:rsid w:val="001D0F30"/>
    <w:rsid w:val="001D15DE"/>
    <w:rsid w:val="001D2ED5"/>
    <w:rsid w:val="001D43B6"/>
    <w:rsid w:val="001D4643"/>
    <w:rsid w:val="001D4B58"/>
    <w:rsid w:val="001D5FDE"/>
    <w:rsid w:val="001D66E5"/>
    <w:rsid w:val="001D6B74"/>
    <w:rsid w:val="001D72B5"/>
    <w:rsid w:val="001D7432"/>
    <w:rsid w:val="001D79E6"/>
    <w:rsid w:val="001E13D1"/>
    <w:rsid w:val="001E1763"/>
    <w:rsid w:val="001E20EA"/>
    <w:rsid w:val="001E3D56"/>
    <w:rsid w:val="001E40C1"/>
    <w:rsid w:val="001E6389"/>
    <w:rsid w:val="001F0387"/>
    <w:rsid w:val="001F0E49"/>
    <w:rsid w:val="001F1359"/>
    <w:rsid w:val="001F1A1F"/>
    <w:rsid w:val="001F1E02"/>
    <w:rsid w:val="001F1E48"/>
    <w:rsid w:val="001F2978"/>
    <w:rsid w:val="001F3362"/>
    <w:rsid w:val="001F3B98"/>
    <w:rsid w:val="001F449D"/>
    <w:rsid w:val="001F66D2"/>
    <w:rsid w:val="001F67C8"/>
    <w:rsid w:val="001F6941"/>
    <w:rsid w:val="001F6BE7"/>
    <w:rsid w:val="001F6D15"/>
    <w:rsid w:val="00200572"/>
    <w:rsid w:val="002006F3"/>
    <w:rsid w:val="002021F4"/>
    <w:rsid w:val="00202C71"/>
    <w:rsid w:val="00204366"/>
    <w:rsid w:val="002057C5"/>
    <w:rsid w:val="00206709"/>
    <w:rsid w:val="00206798"/>
    <w:rsid w:val="00206928"/>
    <w:rsid w:val="002073E1"/>
    <w:rsid w:val="00207745"/>
    <w:rsid w:val="00210600"/>
    <w:rsid w:val="00211054"/>
    <w:rsid w:val="0021121F"/>
    <w:rsid w:val="002123C5"/>
    <w:rsid w:val="002125E3"/>
    <w:rsid w:val="002128DB"/>
    <w:rsid w:val="0021296D"/>
    <w:rsid w:val="00212E40"/>
    <w:rsid w:val="00215C07"/>
    <w:rsid w:val="002163A7"/>
    <w:rsid w:val="0021720A"/>
    <w:rsid w:val="00217A71"/>
    <w:rsid w:val="00217EDB"/>
    <w:rsid w:val="00220CAC"/>
    <w:rsid w:val="00221312"/>
    <w:rsid w:val="002218E5"/>
    <w:rsid w:val="00221A8D"/>
    <w:rsid w:val="00221F11"/>
    <w:rsid w:val="00224CE0"/>
    <w:rsid w:val="00225AB6"/>
    <w:rsid w:val="0022635D"/>
    <w:rsid w:val="002263DF"/>
    <w:rsid w:val="00226C40"/>
    <w:rsid w:val="00230483"/>
    <w:rsid w:val="00230BAD"/>
    <w:rsid w:val="00231EDE"/>
    <w:rsid w:val="00232413"/>
    <w:rsid w:val="00233515"/>
    <w:rsid w:val="00234203"/>
    <w:rsid w:val="00234CE5"/>
    <w:rsid w:val="00236560"/>
    <w:rsid w:val="00240232"/>
    <w:rsid w:val="0024152A"/>
    <w:rsid w:val="00242E9D"/>
    <w:rsid w:val="00243B4C"/>
    <w:rsid w:val="00243C98"/>
    <w:rsid w:val="002454DF"/>
    <w:rsid w:val="002459C2"/>
    <w:rsid w:val="00246185"/>
    <w:rsid w:val="00246E73"/>
    <w:rsid w:val="00247735"/>
    <w:rsid w:val="0024787A"/>
    <w:rsid w:val="00250615"/>
    <w:rsid w:val="00250B00"/>
    <w:rsid w:val="00251E2A"/>
    <w:rsid w:val="0025214F"/>
    <w:rsid w:val="00252DC9"/>
    <w:rsid w:val="0025325C"/>
    <w:rsid w:val="0025334C"/>
    <w:rsid w:val="00253761"/>
    <w:rsid w:val="00253FC6"/>
    <w:rsid w:val="0025495E"/>
    <w:rsid w:val="00254D4A"/>
    <w:rsid w:val="002552F9"/>
    <w:rsid w:val="002579D8"/>
    <w:rsid w:val="00262033"/>
    <w:rsid w:val="00264E54"/>
    <w:rsid w:val="0026502D"/>
    <w:rsid w:val="002656A4"/>
    <w:rsid w:val="002666A9"/>
    <w:rsid w:val="002677A8"/>
    <w:rsid w:val="00271453"/>
    <w:rsid w:val="00271630"/>
    <w:rsid w:val="002716FB"/>
    <w:rsid w:val="00276068"/>
    <w:rsid w:val="0027656F"/>
    <w:rsid w:val="00276E4F"/>
    <w:rsid w:val="00277B51"/>
    <w:rsid w:val="00277FDB"/>
    <w:rsid w:val="0028125B"/>
    <w:rsid w:val="0028130E"/>
    <w:rsid w:val="0028142D"/>
    <w:rsid w:val="00281F06"/>
    <w:rsid w:val="00282335"/>
    <w:rsid w:val="00283D65"/>
    <w:rsid w:val="0028493D"/>
    <w:rsid w:val="00285B7A"/>
    <w:rsid w:val="002864AD"/>
    <w:rsid w:val="002867C5"/>
    <w:rsid w:val="00286DB0"/>
    <w:rsid w:val="002872E2"/>
    <w:rsid w:val="0029115E"/>
    <w:rsid w:val="00291412"/>
    <w:rsid w:val="00292866"/>
    <w:rsid w:val="002930A2"/>
    <w:rsid w:val="00293D10"/>
    <w:rsid w:val="00295053"/>
    <w:rsid w:val="00295104"/>
    <w:rsid w:val="00295319"/>
    <w:rsid w:val="002956D0"/>
    <w:rsid w:val="00295953"/>
    <w:rsid w:val="00296BC1"/>
    <w:rsid w:val="002A016A"/>
    <w:rsid w:val="002A131C"/>
    <w:rsid w:val="002A1BBB"/>
    <w:rsid w:val="002A1FDF"/>
    <w:rsid w:val="002A4785"/>
    <w:rsid w:val="002A48F6"/>
    <w:rsid w:val="002A58CE"/>
    <w:rsid w:val="002A58E6"/>
    <w:rsid w:val="002A78C0"/>
    <w:rsid w:val="002A7FF5"/>
    <w:rsid w:val="002B023B"/>
    <w:rsid w:val="002B0942"/>
    <w:rsid w:val="002B0A82"/>
    <w:rsid w:val="002B0F6E"/>
    <w:rsid w:val="002B1182"/>
    <w:rsid w:val="002B17B1"/>
    <w:rsid w:val="002B30A6"/>
    <w:rsid w:val="002B4387"/>
    <w:rsid w:val="002B590A"/>
    <w:rsid w:val="002B5EB5"/>
    <w:rsid w:val="002B5F53"/>
    <w:rsid w:val="002B6611"/>
    <w:rsid w:val="002C0DDD"/>
    <w:rsid w:val="002C1F41"/>
    <w:rsid w:val="002C37B9"/>
    <w:rsid w:val="002C4CFF"/>
    <w:rsid w:val="002C628F"/>
    <w:rsid w:val="002C6813"/>
    <w:rsid w:val="002C6D3B"/>
    <w:rsid w:val="002C71FD"/>
    <w:rsid w:val="002D1575"/>
    <w:rsid w:val="002D194F"/>
    <w:rsid w:val="002D2B97"/>
    <w:rsid w:val="002D3020"/>
    <w:rsid w:val="002D53AE"/>
    <w:rsid w:val="002D58D7"/>
    <w:rsid w:val="002D59A2"/>
    <w:rsid w:val="002D61D2"/>
    <w:rsid w:val="002E0F3C"/>
    <w:rsid w:val="002E25B3"/>
    <w:rsid w:val="002E279F"/>
    <w:rsid w:val="002E3390"/>
    <w:rsid w:val="002E455D"/>
    <w:rsid w:val="002E64F3"/>
    <w:rsid w:val="002E6F6A"/>
    <w:rsid w:val="002F21C4"/>
    <w:rsid w:val="002F2DD0"/>
    <w:rsid w:val="002F3A1E"/>
    <w:rsid w:val="002F4F43"/>
    <w:rsid w:val="002F55B7"/>
    <w:rsid w:val="002F5F59"/>
    <w:rsid w:val="002F651B"/>
    <w:rsid w:val="002F718C"/>
    <w:rsid w:val="0030171D"/>
    <w:rsid w:val="00302371"/>
    <w:rsid w:val="00302F19"/>
    <w:rsid w:val="00303283"/>
    <w:rsid w:val="00303906"/>
    <w:rsid w:val="00304507"/>
    <w:rsid w:val="00305BCD"/>
    <w:rsid w:val="00307E6D"/>
    <w:rsid w:val="003108DB"/>
    <w:rsid w:val="00310D27"/>
    <w:rsid w:val="00310F1C"/>
    <w:rsid w:val="0031108E"/>
    <w:rsid w:val="003110FD"/>
    <w:rsid w:val="003116E3"/>
    <w:rsid w:val="00312291"/>
    <w:rsid w:val="00314D9B"/>
    <w:rsid w:val="003155F2"/>
    <w:rsid w:val="003162EF"/>
    <w:rsid w:val="00316D6B"/>
    <w:rsid w:val="0032206F"/>
    <w:rsid w:val="003232F2"/>
    <w:rsid w:val="0032368C"/>
    <w:rsid w:val="0032514D"/>
    <w:rsid w:val="0032547A"/>
    <w:rsid w:val="003257F2"/>
    <w:rsid w:val="00326209"/>
    <w:rsid w:val="003269AB"/>
    <w:rsid w:val="00327085"/>
    <w:rsid w:val="00327A05"/>
    <w:rsid w:val="00330880"/>
    <w:rsid w:val="00331246"/>
    <w:rsid w:val="003315B0"/>
    <w:rsid w:val="003319FB"/>
    <w:rsid w:val="00331A83"/>
    <w:rsid w:val="00332BCD"/>
    <w:rsid w:val="00332E1C"/>
    <w:rsid w:val="00337324"/>
    <w:rsid w:val="00340750"/>
    <w:rsid w:val="003407C7"/>
    <w:rsid w:val="00340A5E"/>
    <w:rsid w:val="00342614"/>
    <w:rsid w:val="00343F06"/>
    <w:rsid w:val="00344040"/>
    <w:rsid w:val="00345CBE"/>
    <w:rsid w:val="00351663"/>
    <w:rsid w:val="00351D1B"/>
    <w:rsid w:val="00351F08"/>
    <w:rsid w:val="00352197"/>
    <w:rsid w:val="003522B1"/>
    <w:rsid w:val="00353F02"/>
    <w:rsid w:val="00354D21"/>
    <w:rsid w:val="003556E9"/>
    <w:rsid w:val="00355FFA"/>
    <w:rsid w:val="00356601"/>
    <w:rsid w:val="003570AB"/>
    <w:rsid w:val="0035755A"/>
    <w:rsid w:val="00357FD0"/>
    <w:rsid w:val="00360F1B"/>
    <w:rsid w:val="0036105D"/>
    <w:rsid w:val="003627EE"/>
    <w:rsid w:val="00362BD9"/>
    <w:rsid w:val="003630D5"/>
    <w:rsid w:val="0036359F"/>
    <w:rsid w:val="00363AE1"/>
    <w:rsid w:val="00364F5B"/>
    <w:rsid w:val="00370F3D"/>
    <w:rsid w:val="00373635"/>
    <w:rsid w:val="0037396B"/>
    <w:rsid w:val="00373DC1"/>
    <w:rsid w:val="00374156"/>
    <w:rsid w:val="00374627"/>
    <w:rsid w:val="00374741"/>
    <w:rsid w:val="00374C32"/>
    <w:rsid w:val="003752F7"/>
    <w:rsid w:val="00375F19"/>
    <w:rsid w:val="003768D5"/>
    <w:rsid w:val="00376983"/>
    <w:rsid w:val="00376ED1"/>
    <w:rsid w:val="00380722"/>
    <w:rsid w:val="00380C1F"/>
    <w:rsid w:val="003832D2"/>
    <w:rsid w:val="003832E3"/>
    <w:rsid w:val="003847E3"/>
    <w:rsid w:val="00384958"/>
    <w:rsid w:val="00385687"/>
    <w:rsid w:val="003859F4"/>
    <w:rsid w:val="003864FD"/>
    <w:rsid w:val="00390F3B"/>
    <w:rsid w:val="0039211A"/>
    <w:rsid w:val="0039265D"/>
    <w:rsid w:val="00392F4D"/>
    <w:rsid w:val="00393D59"/>
    <w:rsid w:val="003944C8"/>
    <w:rsid w:val="0039496E"/>
    <w:rsid w:val="00394A6D"/>
    <w:rsid w:val="00395658"/>
    <w:rsid w:val="00395715"/>
    <w:rsid w:val="0039630C"/>
    <w:rsid w:val="00396EA7"/>
    <w:rsid w:val="003973C1"/>
    <w:rsid w:val="00397C27"/>
    <w:rsid w:val="00397CC5"/>
    <w:rsid w:val="003A078D"/>
    <w:rsid w:val="003A0A38"/>
    <w:rsid w:val="003A0AAD"/>
    <w:rsid w:val="003A1CFD"/>
    <w:rsid w:val="003A7B04"/>
    <w:rsid w:val="003B18A7"/>
    <w:rsid w:val="003B2143"/>
    <w:rsid w:val="003B37A4"/>
    <w:rsid w:val="003B3CDB"/>
    <w:rsid w:val="003B5F3F"/>
    <w:rsid w:val="003B614A"/>
    <w:rsid w:val="003B7124"/>
    <w:rsid w:val="003C0119"/>
    <w:rsid w:val="003C14A1"/>
    <w:rsid w:val="003C1F5F"/>
    <w:rsid w:val="003C2A14"/>
    <w:rsid w:val="003C2EC6"/>
    <w:rsid w:val="003C38F0"/>
    <w:rsid w:val="003C39BC"/>
    <w:rsid w:val="003C452B"/>
    <w:rsid w:val="003C7159"/>
    <w:rsid w:val="003C7AEE"/>
    <w:rsid w:val="003D1074"/>
    <w:rsid w:val="003D22EB"/>
    <w:rsid w:val="003D48F4"/>
    <w:rsid w:val="003D6D1D"/>
    <w:rsid w:val="003D753D"/>
    <w:rsid w:val="003E1536"/>
    <w:rsid w:val="003E24B8"/>
    <w:rsid w:val="003E2928"/>
    <w:rsid w:val="003E2DE3"/>
    <w:rsid w:val="003E3775"/>
    <w:rsid w:val="003E66B5"/>
    <w:rsid w:val="003E6BA3"/>
    <w:rsid w:val="003E6C48"/>
    <w:rsid w:val="003E78C7"/>
    <w:rsid w:val="003E7FEC"/>
    <w:rsid w:val="003F19B9"/>
    <w:rsid w:val="003F2C21"/>
    <w:rsid w:val="003F34F4"/>
    <w:rsid w:val="003F35E5"/>
    <w:rsid w:val="003F3EA5"/>
    <w:rsid w:val="003F6F8C"/>
    <w:rsid w:val="003F7240"/>
    <w:rsid w:val="003F7AB2"/>
    <w:rsid w:val="00400FD0"/>
    <w:rsid w:val="0040118E"/>
    <w:rsid w:val="00402E4F"/>
    <w:rsid w:val="004043D9"/>
    <w:rsid w:val="0040563E"/>
    <w:rsid w:val="0040605E"/>
    <w:rsid w:val="00406070"/>
    <w:rsid w:val="00406B53"/>
    <w:rsid w:val="004107C4"/>
    <w:rsid w:val="00413A71"/>
    <w:rsid w:val="00416571"/>
    <w:rsid w:val="00416AD0"/>
    <w:rsid w:val="004177B0"/>
    <w:rsid w:val="0042093C"/>
    <w:rsid w:val="00420C0C"/>
    <w:rsid w:val="00420DE9"/>
    <w:rsid w:val="0042112E"/>
    <w:rsid w:val="004244F1"/>
    <w:rsid w:val="00425B10"/>
    <w:rsid w:val="0042765F"/>
    <w:rsid w:val="00430E70"/>
    <w:rsid w:val="00431497"/>
    <w:rsid w:val="00432D92"/>
    <w:rsid w:val="00433BC4"/>
    <w:rsid w:val="00433CD1"/>
    <w:rsid w:val="00433D1B"/>
    <w:rsid w:val="004355D2"/>
    <w:rsid w:val="00436CDB"/>
    <w:rsid w:val="00436E98"/>
    <w:rsid w:val="004370FD"/>
    <w:rsid w:val="00440039"/>
    <w:rsid w:val="00443A99"/>
    <w:rsid w:val="0044446F"/>
    <w:rsid w:val="00444D46"/>
    <w:rsid w:val="00445933"/>
    <w:rsid w:val="00445B31"/>
    <w:rsid w:val="004476A1"/>
    <w:rsid w:val="004476B0"/>
    <w:rsid w:val="00450267"/>
    <w:rsid w:val="004516DB"/>
    <w:rsid w:val="004519F4"/>
    <w:rsid w:val="00453076"/>
    <w:rsid w:val="00454923"/>
    <w:rsid w:val="00456C1B"/>
    <w:rsid w:val="00456DB8"/>
    <w:rsid w:val="00456FDA"/>
    <w:rsid w:val="0046040C"/>
    <w:rsid w:val="0046160E"/>
    <w:rsid w:val="00462DEC"/>
    <w:rsid w:val="0046323E"/>
    <w:rsid w:val="00465218"/>
    <w:rsid w:val="00465C41"/>
    <w:rsid w:val="004662E7"/>
    <w:rsid w:val="00466DED"/>
    <w:rsid w:val="00470041"/>
    <w:rsid w:val="0047049C"/>
    <w:rsid w:val="00473825"/>
    <w:rsid w:val="00477F47"/>
    <w:rsid w:val="00481867"/>
    <w:rsid w:val="00482A50"/>
    <w:rsid w:val="0048312E"/>
    <w:rsid w:val="004831FD"/>
    <w:rsid w:val="004833E5"/>
    <w:rsid w:val="00483829"/>
    <w:rsid w:val="004850E6"/>
    <w:rsid w:val="00485532"/>
    <w:rsid w:val="00486714"/>
    <w:rsid w:val="00486817"/>
    <w:rsid w:val="00486EBC"/>
    <w:rsid w:val="00487533"/>
    <w:rsid w:val="00490DC4"/>
    <w:rsid w:val="00491331"/>
    <w:rsid w:val="00491A10"/>
    <w:rsid w:val="004923A1"/>
    <w:rsid w:val="0049280B"/>
    <w:rsid w:val="0049302D"/>
    <w:rsid w:val="004936D2"/>
    <w:rsid w:val="0049413E"/>
    <w:rsid w:val="00494EF8"/>
    <w:rsid w:val="00495062"/>
    <w:rsid w:val="0049674D"/>
    <w:rsid w:val="00497406"/>
    <w:rsid w:val="004979FE"/>
    <w:rsid w:val="004A0617"/>
    <w:rsid w:val="004A3713"/>
    <w:rsid w:val="004A4BFA"/>
    <w:rsid w:val="004A5B17"/>
    <w:rsid w:val="004B14ED"/>
    <w:rsid w:val="004B1C5D"/>
    <w:rsid w:val="004B2004"/>
    <w:rsid w:val="004B48C5"/>
    <w:rsid w:val="004B6D4C"/>
    <w:rsid w:val="004B6DFC"/>
    <w:rsid w:val="004B7377"/>
    <w:rsid w:val="004B7DCE"/>
    <w:rsid w:val="004C27C3"/>
    <w:rsid w:val="004C2D2C"/>
    <w:rsid w:val="004C3260"/>
    <w:rsid w:val="004C39F1"/>
    <w:rsid w:val="004C5AA5"/>
    <w:rsid w:val="004C7E2C"/>
    <w:rsid w:val="004C7ECC"/>
    <w:rsid w:val="004D00DF"/>
    <w:rsid w:val="004D07EB"/>
    <w:rsid w:val="004D08BD"/>
    <w:rsid w:val="004D3158"/>
    <w:rsid w:val="004D433E"/>
    <w:rsid w:val="004E268C"/>
    <w:rsid w:val="004E2A71"/>
    <w:rsid w:val="004E43C6"/>
    <w:rsid w:val="004E47F6"/>
    <w:rsid w:val="004E5CBB"/>
    <w:rsid w:val="004E5CD8"/>
    <w:rsid w:val="004E6381"/>
    <w:rsid w:val="004E6934"/>
    <w:rsid w:val="004E6B52"/>
    <w:rsid w:val="004E78B5"/>
    <w:rsid w:val="004F0E6A"/>
    <w:rsid w:val="004F11ED"/>
    <w:rsid w:val="004F1E99"/>
    <w:rsid w:val="004F2028"/>
    <w:rsid w:val="004F2E60"/>
    <w:rsid w:val="004F305A"/>
    <w:rsid w:val="004F376F"/>
    <w:rsid w:val="004F643B"/>
    <w:rsid w:val="004F7524"/>
    <w:rsid w:val="005006E0"/>
    <w:rsid w:val="00500D7A"/>
    <w:rsid w:val="00501639"/>
    <w:rsid w:val="00501CE6"/>
    <w:rsid w:val="00502116"/>
    <w:rsid w:val="00503784"/>
    <w:rsid w:val="00504675"/>
    <w:rsid w:val="00504FB9"/>
    <w:rsid w:val="005053CF"/>
    <w:rsid w:val="00505601"/>
    <w:rsid w:val="00510175"/>
    <w:rsid w:val="005107D2"/>
    <w:rsid w:val="0051094E"/>
    <w:rsid w:val="005114E7"/>
    <w:rsid w:val="00512FD2"/>
    <w:rsid w:val="00514E10"/>
    <w:rsid w:val="00514E7C"/>
    <w:rsid w:val="00516209"/>
    <w:rsid w:val="005164B3"/>
    <w:rsid w:val="00516C36"/>
    <w:rsid w:val="00521802"/>
    <w:rsid w:val="0052237C"/>
    <w:rsid w:val="00522499"/>
    <w:rsid w:val="0052318F"/>
    <w:rsid w:val="0052418D"/>
    <w:rsid w:val="00524486"/>
    <w:rsid w:val="005248A0"/>
    <w:rsid w:val="00524FF3"/>
    <w:rsid w:val="005263B4"/>
    <w:rsid w:val="00526FD3"/>
    <w:rsid w:val="00527274"/>
    <w:rsid w:val="00527E26"/>
    <w:rsid w:val="005306B4"/>
    <w:rsid w:val="00531395"/>
    <w:rsid w:val="005314B0"/>
    <w:rsid w:val="005338E9"/>
    <w:rsid w:val="0053442D"/>
    <w:rsid w:val="00535736"/>
    <w:rsid w:val="00536083"/>
    <w:rsid w:val="005371D3"/>
    <w:rsid w:val="00537CEB"/>
    <w:rsid w:val="00540D47"/>
    <w:rsid w:val="00541527"/>
    <w:rsid w:val="00542008"/>
    <w:rsid w:val="00542309"/>
    <w:rsid w:val="00542E6F"/>
    <w:rsid w:val="00543B4B"/>
    <w:rsid w:val="005456FC"/>
    <w:rsid w:val="005463C0"/>
    <w:rsid w:val="0054691E"/>
    <w:rsid w:val="005470D3"/>
    <w:rsid w:val="00547DC2"/>
    <w:rsid w:val="005513AD"/>
    <w:rsid w:val="00552FF2"/>
    <w:rsid w:val="00553C61"/>
    <w:rsid w:val="005540B2"/>
    <w:rsid w:val="00556956"/>
    <w:rsid w:val="00556C88"/>
    <w:rsid w:val="005570E3"/>
    <w:rsid w:val="00560335"/>
    <w:rsid w:val="005603A8"/>
    <w:rsid w:val="0056078F"/>
    <w:rsid w:val="00560CC2"/>
    <w:rsid w:val="00561905"/>
    <w:rsid w:val="0056213E"/>
    <w:rsid w:val="0056379F"/>
    <w:rsid w:val="0056405B"/>
    <w:rsid w:val="00565EFE"/>
    <w:rsid w:val="0056746E"/>
    <w:rsid w:val="00567674"/>
    <w:rsid w:val="00567B3A"/>
    <w:rsid w:val="00570946"/>
    <w:rsid w:val="0057173F"/>
    <w:rsid w:val="00571834"/>
    <w:rsid w:val="005723A7"/>
    <w:rsid w:val="00574F65"/>
    <w:rsid w:val="0057507A"/>
    <w:rsid w:val="0057627B"/>
    <w:rsid w:val="005778DD"/>
    <w:rsid w:val="00580A28"/>
    <w:rsid w:val="005816A6"/>
    <w:rsid w:val="005816EE"/>
    <w:rsid w:val="00581B7B"/>
    <w:rsid w:val="00582E2D"/>
    <w:rsid w:val="00583F52"/>
    <w:rsid w:val="00584A6F"/>
    <w:rsid w:val="005876B5"/>
    <w:rsid w:val="005912DF"/>
    <w:rsid w:val="00592A4A"/>
    <w:rsid w:val="00594698"/>
    <w:rsid w:val="00595213"/>
    <w:rsid w:val="00595A1C"/>
    <w:rsid w:val="00595AA6"/>
    <w:rsid w:val="00596AA2"/>
    <w:rsid w:val="00596E11"/>
    <w:rsid w:val="005A01EF"/>
    <w:rsid w:val="005A0948"/>
    <w:rsid w:val="005A0BB3"/>
    <w:rsid w:val="005A1123"/>
    <w:rsid w:val="005A1735"/>
    <w:rsid w:val="005A18B4"/>
    <w:rsid w:val="005A1CE4"/>
    <w:rsid w:val="005A20CE"/>
    <w:rsid w:val="005A24F9"/>
    <w:rsid w:val="005A2678"/>
    <w:rsid w:val="005A2878"/>
    <w:rsid w:val="005A29F5"/>
    <w:rsid w:val="005A31CD"/>
    <w:rsid w:val="005A4936"/>
    <w:rsid w:val="005A4C2D"/>
    <w:rsid w:val="005A67D0"/>
    <w:rsid w:val="005A6A7A"/>
    <w:rsid w:val="005A77FC"/>
    <w:rsid w:val="005A7D8A"/>
    <w:rsid w:val="005B0F50"/>
    <w:rsid w:val="005B1E5A"/>
    <w:rsid w:val="005B2FE5"/>
    <w:rsid w:val="005B366C"/>
    <w:rsid w:val="005B4745"/>
    <w:rsid w:val="005B54A6"/>
    <w:rsid w:val="005B6B07"/>
    <w:rsid w:val="005B6E9C"/>
    <w:rsid w:val="005B6EC0"/>
    <w:rsid w:val="005C02F1"/>
    <w:rsid w:val="005C0355"/>
    <w:rsid w:val="005C07A3"/>
    <w:rsid w:val="005C0D43"/>
    <w:rsid w:val="005C1405"/>
    <w:rsid w:val="005C2BF4"/>
    <w:rsid w:val="005C58C9"/>
    <w:rsid w:val="005C5D66"/>
    <w:rsid w:val="005C62CF"/>
    <w:rsid w:val="005C6714"/>
    <w:rsid w:val="005C7F0F"/>
    <w:rsid w:val="005D1125"/>
    <w:rsid w:val="005D23FF"/>
    <w:rsid w:val="005D38C0"/>
    <w:rsid w:val="005D3BFB"/>
    <w:rsid w:val="005D416E"/>
    <w:rsid w:val="005D475F"/>
    <w:rsid w:val="005D49B2"/>
    <w:rsid w:val="005D506E"/>
    <w:rsid w:val="005D57A1"/>
    <w:rsid w:val="005D5D10"/>
    <w:rsid w:val="005D63CE"/>
    <w:rsid w:val="005D6A59"/>
    <w:rsid w:val="005D6C43"/>
    <w:rsid w:val="005D6E8D"/>
    <w:rsid w:val="005E4D92"/>
    <w:rsid w:val="005E4DF4"/>
    <w:rsid w:val="005E4FD5"/>
    <w:rsid w:val="005E56C3"/>
    <w:rsid w:val="005E5E55"/>
    <w:rsid w:val="005E650E"/>
    <w:rsid w:val="005E6589"/>
    <w:rsid w:val="005F017A"/>
    <w:rsid w:val="005F01F6"/>
    <w:rsid w:val="005F04C0"/>
    <w:rsid w:val="005F1A23"/>
    <w:rsid w:val="005F296B"/>
    <w:rsid w:val="005F3D72"/>
    <w:rsid w:val="005F5D2F"/>
    <w:rsid w:val="005F611E"/>
    <w:rsid w:val="005F6919"/>
    <w:rsid w:val="005F6AB5"/>
    <w:rsid w:val="005F6AD8"/>
    <w:rsid w:val="005F6E17"/>
    <w:rsid w:val="005F70D4"/>
    <w:rsid w:val="005F71F7"/>
    <w:rsid w:val="005F7D67"/>
    <w:rsid w:val="00600853"/>
    <w:rsid w:val="00600B7E"/>
    <w:rsid w:val="0060151F"/>
    <w:rsid w:val="0060179B"/>
    <w:rsid w:val="006020B8"/>
    <w:rsid w:val="00602BCE"/>
    <w:rsid w:val="006034C1"/>
    <w:rsid w:val="0060367D"/>
    <w:rsid w:val="00604462"/>
    <w:rsid w:val="0060446E"/>
    <w:rsid w:val="006046B3"/>
    <w:rsid w:val="00605599"/>
    <w:rsid w:val="00606701"/>
    <w:rsid w:val="00607BED"/>
    <w:rsid w:val="00607E55"/>
    <w:rsid w:val="00610FA5"/>
    <w:rsid w:val="00616068"/>
    <w:rsid w:val="00616B05"/>
    <w:rsid w:val="00616F2C"/>
    <w:rsid w:val="00623006"/>
    <w:rsid w:val="00623095"/>
    <w:rsid w:val="00623372"/>
    <w:rsid w:val="00623960"/>
    <w:rsid w:val="006245D6"/>
    <w:rsid w:val="00625076"/>
    <w:rsid w:val="00625C79"/>
    <w:rsid w:val="00627B1A"/>
    <w:rsid w:val="006304B0"/>
    <w:rsid w:val="00630AFE"/>
    <w:rsid w:val="00634017"/>
    <w:rsid w:val="00635201"/>
    <w:rsid w:val="006409DB"/>
    <w:rsid w:val="00640ED6"/>
    <w:rsid w:val="00641D21"/>
    <w:rsid w:val="0064252E"/>
    <w:rsid w:val="0064307E"/>
    <w:rsid w:val="0064314D"/>
    <w:rsid w:val="006432A7"/>
    <w:rsid w:val="00645A76"/>
    <w:rsid w:val="00646587"/>
    <w:rsid w:val="0064659E"/>
    <w:rsid w:val="00646C19"/>
    <w:rsid w:val="006475B5"/>
    <w:rsid w:val="00647A3C"/>
    <w:rsid w:val="006502C2"/>
    <w:rsid w:val="0065071D"/>
    <w:rsid w:val="00650E87"/>
    <w:rsid w:val="00651840"/>
    <w:rsid w:val="0065368A"/>
    <w:rsid w:val="006541CB"/>
    <w:rsid w:val="00654302"/>
    <w:rsid w:val="0065456B"/>
    <w:rsid w:val="0065475C"/>
    <w:rsid w:val="00654D1A"/>
    <w:rsid w:val="006556B5"/>
    <w:rsid w:val="00660AF4"/>
    <w:rsid w:val="0066167C"/>
    <w:rsid w:val="00662B16"/>
    <w:rsid w:val="00662C59"/>
    <w:rsid w:val="006634C1"/>
    <w:rsid w:val="00663BA5"/>
    <w:rsid w:val="00663C04"/>
    <w:rsid w:val="00664517"/>
    <w:rsid w:val="006654F1"/>
    <w:rsid w:val="00665C7A"/>
    <w:rsid w:val="0066788C"/>
    <w:rsid w:val="00667BB7"/>
    <w:rsid w:val="00667CE9"/>
    <w:rsid w:val="00671A47"/>
    <w:rsid w:val="00672204"/>
    <w:rsid w:val="00672A63"/>
    <w:rsid w:val="006734FD"/>
    <w:rsid w:val="00674FCB"/>
    <w:rsid w:val="00676267"/>
    <w:rsid w:val="006763FE"/>
    <w:rsid w:val="006768E3"/>
    <w:rsid w:val="00677B75"/>
    <w:rsid w:val="00681F87"/>
    <w:rsid w:val="00682ADC"/>
    <w:rsid w:val="00682D38"/>
    <w:rsid w:val="00682D7F"/>
    <w:rsid w:val="00686FAE"/>
    <w:rsid w:val="00692F19"/>
    <w:rsid w:val="00693A37"/>
    <w:rsid w:val="00693CDD"/>
    <w:rsid w:val="0069433E"/>
    <w:rsid w:val="00694C34"/>
    <w:rsid w:val="006953A2"/>
    <w:rsid w:val="006971D5"/>
    <w:rsid w:val="006A059B"/>
    <w:rsid w:val="006A0688"/>
    <w:rsid w:val="006A0819"/>
    <w:rsid w:val="006A0F62"/>
    <w:rsid w:val="006A2BBC"/>
    <w:rsid w:val="006A31CB"/>
    <w:rsid w:val="006A32C2"/>
    <w:rsid w:val="006A3D6F"/>
    <w:rsid w:val="006A3ED4"/>
    <w:rsid w:val="006A4BFE"/>
    <w:rsid w:val="006A4C80"/>
    <w:rsid w:val="006A4E93"/>
    <w:rsid w:val="006A537B"/>
    <w:rsid w:val="006A59E0"/>
    <w:rsid w:val="006A5EF1"/>
    <w:rsid w:val="006A6683"/>
    <w:rsid w:val="006A7A00"/>
    <w:rsid w:val="006A7BBA"/>
    <w:rsid w:val="006B00EB"/>
    <w:rsid w:val="006B082E"/>
    <w:rsid w:val="006B0BE7"/>
    <w:rsid w:val="006B3B3D"/>
    <w:rsid w:val="006B4315"/>
    <w:rsid w:val="006B504F"/>
    <w:rsid w:val="006B6B78"/>
    <w:rsid w:val="006B7876"/>
    <w:rsid w:val="006C08D3"/>
    <w:rsid w:val="006C1C19"/>
    <w:rsid w:val="006C2D71"/>
    <w:rsid w:val="006C2E8B"/>
    <w:rsid w:val="006C2EB7"/>
    <w:rsid w:val="006C3BEE"/>
    <w:rsid w:val="006C48A8"/>
    <w:rsid w:val="006C65A6"/>
    <w:rsid w:val="006C6785"/>
    <w:rsid w:val="006C6BDA"/>
    <w:rsid w:val="006C6E68"/>
    <w:rsid w:val="006D09C6"/>
    <w:rsid w:val="006D18D3"/>
    <w:rsid w:val="006D236F"/>
    <w:rsid w:val="006D268A"/>
    <w:rsid w:val="006D2AE6"/>
    <w:rsid w:val="006D33ED"/>
    <w:rsid w:val="006D6196"/>
    <w:rsid w:val="006D6720"/>
    <w:rsid w:val="006E0605"/>
    <w:rsid w:val="006E0831"/>
    <w:rsid w:val="006E11C1"/>
    <w:rsid w:val="006E230C"/>
    <w:rsid w:val="006E2EFD"/>
    <w:rsid w:val="006E401C"/>
    <w:rsid w:val="006E429C"/>
    <w:rsid w:val="006E47A4"/>
    <w:rsid w:val="006E4F4D"/>
    <w:rsid w:val="006E6A05"/>
    <w:rsid w:val="006E6F30"/>
    <w:rsid w:val="006E7B13"/>
    <w:rsid w:val="006E7F84"/>
    <w:rsid w:val="006F0EAE"/>
    <w:rsid w:val="006F12DC"/>
    <w:rsid w:val="006F2441"/>
    <w:rsid w:val="006F320F"/>
    <w:rsid w:val="006F3F65"/>
    <w:rsid w:val="00700B6E"/>
    <w:rsid w:val="0070372B"/>
    <w:rsid w:val="007045AF"/>
    <w:rsid w:val="00705049"/>
    <w:rsid w:val="007055C1"/>
    <w:rsid w:val="007063CA"/>
    <w:rsid w:val="007068FF"/>
    <w:rsid w:val="00710DCD"/>
    <w:rsid w:val="00711175"/>
    <w:rsid w:val="007111C7"/>
    <w:rsid w:val="00712084"/>
    <w:rsid w:val="00712ADC"/>
    <w:rsid w:val="007139A7"/>
    <w:rsid w:val="00713D8D"/>
    <w:rsid w:val="00713FC1"/>
    <w:rsid w:val="007147F4"/>
    <w:rsid w:val="007148DA"/>
    <w:rsid w:val="00715C26"/>
    <w:rsid w:val="00717B92"/>
    <w:rsid w:val="00717CAB"/>
    <w:rsid w:val="00721AED"/>
    <w:rsid w:val="00721E5D"/>
    <w:rsid w:val="00722375"/>
    <w:rsid w:val="007227A8"/>
    <w:rsid w:val="0072288D"/>
    <w:rsid w:val="00723DBB"/>
    <w:rsid w:val="00724613"/>
    <w:rsid w:val="007251FC"/>
    <w:rsid w:val="0072589D"/>
    <w:rsid w:val="00725C62"/>
    <w:rsid w:val="00726A71"/>
    <w:rsid w:val="00730297"/>
    <w:rsid w:val="00731E02"/>
    <w:rsid w:val="00732460"/>
    <w:rsid w:val="00732999"/>
    <w:rsid w:val="00733DB0"/>
    <w:rsid w:val="007359A2"/>
    <w:rsid w:val="00736797"/>
    <w:rsid w:val="007371D0"/>
    <w:rsid w:val="00740E22"/>
    <w:rsid w:val="00740F7A"/>
    <w:rsid w:val="007417FE"/>
    <w:rsid w:val="00742552"/>
    <w:rsid w:val="007427FA"/>
    <w:rsid w:val="0074299E"/>
    <w:rsid w:val="00742B15"/>
    <w:rsid w:val="007430A3"/>
    <w:rsid w:val="0074389C"/>
    <w:rsid w:val="00743B18"/>
    <w:rsid w:val="00743C2E"/>
    <w:rsid w:val="0074416C"/>
    <w:rsid w:val="0074446B"/>
    <w:rsid w:val="00745026"/>
    <w:rsid w:val="007464B7"/>
    <w:rsid w:val="00746606"/>
    <w:rsid w:val="00746C4C"/>
    <w:rsid w:val="00751EF8"/>
    <w:rsid w:val="007535E7"/>
    <w:rsid w:val="00753C53"/>
    <w:rsid w:val="0075415A"/>
    <w:rsid w:val="00754618"/>
    <w:rsid w:val="007549C9"/>
    <w:rsid w:val="00754A44"/>
    <w:rsid w:val="007561A0"/>
    <w:rsid w:val="007571DC"/>
    <w:rsid w:val="007624CD"/>
    <w:rsid w:val="00762A14"/>
    <w:rsid w:val="00763A85"/>
    <w:rsid w:val="00764568"/>
    <w:rsid w:val="00764775"/>
    <w:rsid w:val="00765A01"/>
    <w:rsid w:val="00766AE4"/>
    <w:rsid w:val="007705B5"/>
    <w:rsid w:val="007712C0"/>
    <w:rsid w:val="00771C14"/>
    <w:rsid w:val="00771CB2"/>
    <w:rsid w:val="0077221F"/>
    <w:rsid w:val="00773818"/>
    <w:rsid w:val="00774126"/>
    <w:rsid w:val="007749E3"/>
    <w:rsid w:val="00775391"/>
    <w:rsid w:val="0077621B"/>
    <w:rsid w:val="00776222"/>
    <w:rsid w:val="00776F87"/>
    <w:rsid w:val="0077797E"/>
    <w:rsid w:val="00780342"/>
    <w:rsid w:val="00781236"/>
    <w:rsid w:val="00783866"/>
    <w:rsid w:val="00783E11"/>
    <w:rsid w:val="007852C0"/>
    <w:rsid w:val="0078538E"/>
    <w:rsid w:val="0078560C"/>
    <w:rsid w:val="00785746"/>
    <w:rsid w:val="007872E2"/>
    <w:rsid w:val="00792AEC"/>
    <w:rsid w:val="00793945"/>
    <w:rsid w:val="007941C7"/>
    <w:rsid w:val="00795BB5"/>
    <w:rsid w:val="007963CE"/>
    <w:rsid w:val="0079745F"/>
    <w:rsid w:val="00797C07"/>
    <w:rsid w:val="007A0990"/>
    <w:rsid w:val="007A17A9"/>
    <w:rsid w:val="007A2580"/>
    <w:rsid w:val="007A27DB"/>
    <w:rsid w:val="007A319F"/>
    <w:rsid w:val="007A3322"/>
    <w:rsid w:val="007A4EA1"/>
    <w:rsid w:val="007A55B0"/>
    <w:rsid w:val="007A63FD"/>
    <w:rsid w:val="007A6B26"/>
    <w:rsid w:val="007A7186"/>
    <w:rsid w:val="007B0DA6"/>
    <w:rsid w:val="007B24A6"/>
    <w:rsid w:val="007B3355"/>
    <w:rsid w:val="007B3FB9"/>
    <w:rsid w:val="007B4A07"/>
    <w:rsid w:val="007B5589"/>
    <w:rsid w:val="007B5750"/>
    <w:rsid w:val="007B6BE6"/>
    <w:rsid w:val="007B6D6F"/>
    <w:rsid w:val="007B79C9"/>
    <w:rsid w:val="007B7A30"/>
    <w:rsid w:val="007C05CE"/>
    <w:rsid w:val="007C09D0"/>
    <w:rsid w:val="007C0A5E"/>
    <w:rsid w:val="007C24F5"/>
    <w:rsid w:val="007C38FC"/>
    <w:rsid w:val="007C486D"/>
    <w:rsid w:val="007C5CDE"/>
    <w:rsid w:val="007C67A0"/>
    <w:rsid w:val="007D00B3"/>
    <w:rsid w:val="007D0604"/>
    <w:rsid w:val="007D25BB"/>
    <w:rsid w:val="007D29C7"/>
    <w:rsid w:val="007D345D"/>
    <w:rsid w:val="007D513D"/>
    <w:rsid w:val="007D7747"/>
    <w:rsid w:val="007E0E84"/>
    <w:rsid w:val="007E24B2"/>
    <w:rsid w:val="007E27CE"/>
    <w:rsid w:val="007E2C13"/>
    <w:rsid w:val="007E35D9"/>
    <w:rsid w:val="007E45B1"/>
    <w:rsid w:val="007E5643"/>
    <w:rsid w:val="007F01DA"/>
    <w:rsid w:val="007F0BA9"/>
    <w:rsid w:val="007F0F56"/>
    <w:rsid w:val="007F1D52"/>
    <w:rsid w:val="007F3FDD"/>
    <w:rsid w:val="007F7340"/>
    <w:rsid w:val="007F7FDD"/>
    <w:rsid w:val="00800EE4"/>
    <w:rsid w:val="00802642"/>
    <w:rsid w:val="00805B36"/>
    <w:rsid w:val="008071B0"/>
    <w:rsid w:val="00810221"/>
    <w:rsid w:val="008112DA"/>
    <w:rsid w:val="00811EA7"/>
    <w:rsid w:val="00813C35"/>
    <w:rsid w:val="008141DE"/>
    <w:rsid w:val="00814B36"/>
    <w:rsid w:val="00815DC9"/>
    <w:rsid w:val="0081604C"/>
    <w:rsid w:val="00816304"/>
    <w:rsid w:val="00816AD2"/>
    <w:rsid w:val="008170B6"/>
    <w:rsid w:val="00817684"/>
    <w:rsid w:val="00822ADD"/>
    <w:rsid w:val="00822EBB"/>
    <w:rsid w:val="0082449C"/>
    <w:rsid w:val="00824550"/>
    <w:rsid w:val="00824C07"/>
    <w:rsid w:val="0082607B"/>
    <w:rsid w:val="008261E0"/>
    <w:rsid w:val="00827713"/>
    <w:rsid w:val="0083033D"/>
    <w:rsid w:val="0083046A"/>
    <w:rsid w:val="00830FF3"/>
    <w:rsid w:val="00831E5D"/>
    <w:rsid w:val="00832DDD"/>
    <w:rsid w:val="00833515"/>
    <w:rsid w:val="0083402A"/>
    <w:rsid w:val="008364EE"/>
    <w:rsid w:val="00840002"/>
    <w:rsid w:val="00840005"/>
    <w:rsid w:val="008406FF"/>
    <w:rsid w:val="00840716"/>
    <w:rsid w:val="0084136C"/>
    <w:rsid w:val="008413D0"/>
    <w:rsid w:val="00841C62"/>
    <w:rsid w:val="00842261"/>
    <w:rsid w:val="008437A4"/>
    <w:rsid w:val="00843B62"/>
    <w:rsid w:val="00843E98"/>
    <w:rsid w:val="00844121"/>
    <w:rsid w:val="008446EF"/>
    <w:rsid w:val="00844EA7"/>
    <w:rsid w:val="00845FAB"/>
    <w:rsid w:val="008464F2"/>
    <w:rsid w:val="00847D45"/>
    <w:rsid w:val="00851ACB"/>
    <w:rsid w:val="0085207A"/>
    <w:rsid w:val="00854808"/>
    <w:rsid w:val="00854C97"/>
    <w:rsid w:val="00855CA3"/>
    <w:rsid w:val="008565A5"/>
    <w:rsid w:val="00856DD9"/>
    <w:rsid w:val="0085704F"/>
    <w:rsid w:val="00857B16"/>
    <w:rsid w:val="00857CE5"/>
    <w:rsid w:val="00860165"/>
    <w:rsid w:val="00861A4E"/>
    <w:rsid w:val="008631E8"/>
    <w:rsid w:val="0086325C"/>
    <w:rsid w:val="008649B5"/>
    <w:rsid w:val="0086664D"/>
    <w:rsid w:val="008721F4"/>
    <w:rsid w:val="008725D8"/>
    <w:rsid w:val="00873549"/>
    <w:rsid w:val="0087659D"/>
    <w:rsid w:val="00880192"/>
    <w:rsid w:val="008816DE"/>
    <w:rsid w:val="00881E5C"/>
    <w:rsid w:val="00882584"/>
    <w:rsid w:val="00883972"/>
    <w:rsid w:val="00883E26"/>
    <w:rsid w:val="00885811"/>
    <w:rsid w:val="00885D9F"/>
    <w:rsid w:val="008861BF"/>
    <w:rsid w:val="00886378"/>
    <w:rsid w:val="00886E4A"/>
    <w:rsid w:val="008877FE"/>
    <w:rsid w:val="00890589"/>
    <w:rsid w:val="00890B6A"/>
    <w:rsid w:val="008913C2"/>
    <w:rsid w:val="008916B6"/>
    <w:rsid w:val="00891E1B"/>
    <w:rsid w:val="008926A1"/>
    <w:rsid w:val="00892E42"/>
    <w:rsid w:val="0089315B"/>
    <w:rsid w:val="008955D9"/>
    <w:rsid w:val="00895D19"/>
    <w:rsid w:val="008A0609"/>
    <w:rsid w:val="008A13BB"/>
    <w:rsid w:val="008A4202"/>
    <w:rsid w:val="008A62D3"/>
    <w:rsid w:val="008A6C9A"/>
    <w:rsid w:val="008B1626"/>
    <w:rsid w:val="008B2854"/>
    <w:rsid w:val="008B3233"/>
    <w:rsid w:val="008B4760"/>
    <w:rsid w:val="008B4D3B"/>
    <w:rsid w:val="008B503C"/>
    <w:rsid w:val="008B50FF"/>
    <w:rsid w:val="008B71A5"/>
    <w:rsid w:val="008C034C"/>
    <w:rsid w:val="008C0595"/>
    <w:rsid w:val="008C06B2"/>
    <w:rsid w:val="008C0879"/>
    <w:rsid w:val="008C2774"/>
    <w:rsid w:val="008C3999"/>
    <w:rsid w:val="008C5966"/>
    <w:rsid w:val="008D0D97"/>
    <w:rsid w:val="008D1147"/>
    <w:rsid w:val="008D165F"/>
    <w:rsid w:val="008D1FDD"/>
    <w:rsid w:val="008D3344"/>
    <w:rsid w:val="008D3E7D"/>
    <w:rsid w:val="008D4268"/>
    <w:rsid w:val="008D440A"/>
    <w:rsid w:val="008D4A2D"/>
    <w:rsid w:val="008D5413"/>
    <w:rsid w:val="008D5936"/>
    <w:rsid w:val="008D5A41"/>
    <w:rsid w:val="008D6A27"/>
    <w:rsid w:val="008D6C82"/>
    <w:rsid w:val="008D7DCC"/>
    <w:rsid w:val="008E021C"/>
    <w:rsid w:val="008E038B"/>
    <w:rsid w:val="008E10EB"/>
    <w:rsid w:val="008E130F"/>
    <w:rsid w:val="008E2D92"/>
    <w:rsid w:val="008E2F2B"/>
    <w:rsid w:val="008E38B6"/>
    <w:rsid w:val="008E4CDF"/>
    <w:rsid w:val="008E4D84"/>
    <w:rsid w:val="008E5671"/>
    <w:rsid w:val="008E5CE5"/>
    <w:rsid w:val="008E6C8A"/>
    <w:rsid w:val="008F29FF"/>
    <w:rsid w:val="008F312D"/>
    <w:rsid w:val="008F3A67"/>
    <w:rsid w:val="008F3D04"/>
    <w:rsid w:val="008F4E8B"/>
    <w:rsid w:val="008F67D8"/>
    <w:rsid w:val="0090024D"/>
    <w:rsid w:val="00900D44"/>
    <w:rsid w:val="0090166F"/>
    <w:rsid w:val="00901D24"/>
    <w:rsid w:val="00901E3A"/>
    <w:rsid w:val="00902013"/>
    <w:rsid w:val="00903393"/>
    <w:rsid w:val="00903CEA"/>
    <w:rsid w:val="00906C18"/>
    <w:rsid w:val="009076C2"/>
    <w:rsid w:val="00907CB3"/>
    <w:rsid w:val="00911288"/>
    <w:rsid w:val="00911839"/>
    <w:rsid w:val="00912034"/>
    <w:rsid w:val="00912D4C"/>
    <w:rsid w:val="00912E8C"/>
    <w:rsid w:val="00913267"/>
    <w:rsid w:val="00913B13"/>
    <w:rsid w:val="009161D9"/>
    <w:rsid w:val="00916E51"/>
    <w:rsid w:val="00920088"/>
    <w:rsid w:val="00920DDC"/>
    <w:rsid w:val="00921B11"/>
    <w:rsid w:val="00922941"/>
    <w:rsid w:val="009249A3"/>
    <w:rsid w:val="00924DC2"/>
    <w:rsid w:val="00925CBB"/>
    <w:rsid w:val="009264E7"/>
    <w:rsid w:val="00927E4D"/>
    <w:rsid w:val="0093056E"/>
    <w:rsid w:val="00931EF6"/>
    <w:rsid w:val="00932150"/>
    <w:rsid w:val="00932243"/>
    <w:rsid w:val="009323E4"/>
    <w:rsid w:val="00932783"/>
    <w:rsid w:val="009356EC"/>
    <w:rsid w:val="00935809"/>
    <w:rsid w:val="00935844"/>
    <w:rsid w:val="00935B99"/>
    <w:rsid w:val="00935E9A"/>
    <w:rsid w:val="009360EC"/>
    <w:rsid w:val="0093754D"/>
    <w:rsid w:val="009415DE"/>
    <w:rsid w:val="009419C4"/>
    <w:rsid w:val="00941AE9"/>
    <w:rsid w:val="00941C71"/>
    <w:rsid w:val="00942C94"/>
    <w:rsid w:val="00942E24"/>
    <w:rsid w:val="009432D9"/>
    <w:rsid w:val="0094380F"/>
    <w:rsid w:val="009438DE"/>
    <w:rsid w:val="0094490B"/>
    <w:rsid w:val="00950405"/>
    <w:rsid w:val="00950EA4"/>
    <w:rsid w:val="00951F0E"/>
    <w:rsid w:val="009525CE"/>
    <w:rsid w:val="00952A59"/>
    <w:rsid w:val="00952C40"/>
    <w:rsid w:val="00952F98"/>
    <w:rsid w:val="00953610"/>
    <w:rsid w:val="00953ADF"/>
    <w:rsid w:val="00953BDE"/>
    <w:rsid w:val="00953F81"/>
    <w:rsid w:val="0095403C"/>
    <w:rsid w:val="009542F9"/>
    <w:rsid w:val="009549C9"/>
    <w:rsid w:val="00954DEE"/>
    <w:rsid w:val="0095670C"/>
    <w:rsid w:val="00956C3B"/>
    <w:rsid w:val="00956D73"/>
    <w:rsid w:val="00960108"/>
    <w:rsid w:val="009613AD"/>
    <w:rsid w:val="00962404"/>
    <w:rsid w:val="009636BD"/>
    <w:rsid w:val="009658B1"/>
    <w:rsid w:val="009659CD"/>
    <w:rsid w:val="00966ADA"/>
    <w:rsid w:val="00967D7F"/>
    <w:rsid w:val="009704C3"/>
    <w:rsid w:val="009712D2"/>
    <w:rsid w:val="00971892"/>
    <w:rsid w:val="009721B0"/>
    <w:rsid w:val="0097323F"/>
    <w:rsid w:val="00973B3F"/>
    <w:rsid w:val="009757B2"/>
    <w:rsid w:val="00975B2A"/>
    <w:rsid w:val="009763C8"/>
    <w:rsid w:val="00976EC8"/>
    <w:rsid w:val="00977A25"/>
    <w:rsid w:val="00981147"/>
    <w:rsid w:val="009812DD"/>
    <w:rsid w:val="00981526"/>
    <w:rsid w:val="00982EDE"/>
    <w:rsid w:val="0098412D"/>
    <w:rsid w:val="00984957"/>
    <w:rsid w:val="009858B8"/>
    <w:rsid w:val="00986918"/>
    <w:rsid w:val="009873B8"/>
    <w:rsid w:val="0098788A"/>
    <w:rsid w:val="009906C2"/>
    <w:rsid w:val="009910E0"/>
    <w:rsid w:val="00995201"/>
    <w:rsid w:val="00995723"/>
    <w:rsid w:val="00996A5D"/>
    <w:rsid w:val="00997FA7"/>
    <w:rsid w:val="009A0348"/>
    <w:rsid w:val="009A24A3"/>
    <w:rsid w:val="009A25E5"/>
    <w:rsid w:val="009A3770"/>
    <w:rsid w:val="009A3D57"/>
    <w:rsid w:val="009A446A"/>
    <w:rsid w:val="009A55B4"/>
    <w:rsid w:val="009A580E"/>
    <w:rsid w:val="009A5DFA"/>
    <w:rsid w:val="009A6412"/>
    <w:rsid w:val="009A6B5F"/>
    <w:rsid w:val="009A6D77"/>
    <w:rsid w:val="009B1168"/>
    <w:rsid w:val="009B1283"/>
    <w:rsid w:val="009B146E"/>
    <w:rsid w:val="009B20C5"/>
    <w:rsid w:val="009B24B9"/>
    <w:rsid w:val="009B2C8F"/>
    <w:rsid w:val="009B3B21"/>
    <w:rsid w:val="009B48B4"/>
    <w:rsid w:val="009B6B80"/>
    <w:rsid w:val="009B770A"/>
    <w:rsid w:val="009B7BEA"/>
    <w:rsid w:val="009C0E10"/>
    <w:rsid w:val="009C2119"/>
    <w:rsid w:val="009C26FF"/>
    <w:rsid w:val="009C429D"/>
    <w:rsid w:val="009C7FD6"/>
    <w:rsid w:val="009D04EB"/>
    <w:rsid w:val="009D079D"/>
    <w:rsid w:val="009D1601"/>
    <w:rsid w:val="009D41D9"/>
    <w:rsid w:val="009D5B56"/>
    <w:rsid w:val="009D6F6B"/>
    <w:rsid w:val="009E0C13"/>
    <w:rsid w:val="009E188F"/>
    <w:rsid w:val="009E3475"/>
    <w:rsid w:val="009E3596"/>
    <w:rsid w:val="009E3671"/>
    <w:rsid w:val="009E398A"/>
    <w:rsid w:val="009E4637"/>
    <w:rsid w:val="009E56D2"/>
    <w:rsid w:val="009E5744"/>
    <w:rsid w:val="009E60DF"/>
    <w:rsid w:val="009E6B1C"/>
    <w:rsid w:val="009F1342"/>
    <w:rsid w:val="009F2912"/>
    <w:rsid w:val="009F52BD"/>
    <w:rsid w:val="009F5BC4"/>
    <w:rsid w:val="009F63D2"/>
    <w:rsid w:val="00A00679"/>
    <w:rsid w:val="00A006B9"/>
    <w:rsid w:val="00A0071E"/>
    <w:rsid w:val="00A007CA"/>
    <w:rsid w:val="00A01297"/>
    <w:rsid w:val="00A0155B"/>
    <w:rsid w:val="00A01743"/>
    <w:rsid w:val="00A02502"/>
    <w:rsid w:val="00A02965"/>
    <w:rsid w:val="00A02ADE"/>
    <w:rsid w:val="00A03650"/>
    <w:rsid w:val="00A04436"/>
    <w:rsid w:val="00A0529F"/>
    <w:rsid w:val="00A05D04"/>
    <w:rsid w:val="00A0652B"/>
    <w:rsid w:val="00A06E03"/>
    <w:rsid w:val="00A10C12"/>
    <w:rsid w:val="00A10D11"/>
    <w:rsid w:val="00A117DD"/>
    <w:rsid w:val="00A11A44"/>
    <w:rsid w:val="00A11FD2"/>
    <w:rsid w:val="00A12190"/>
    <w:rsid w:val="00A145A6"/>
    <w:rsid w:val="00A14648"/>
    <w:rsid w:val="00A14A6C"/>
    <w:rsid w:val="00A15395"/>
    <w:rsid w:val="00A1669B"/>
    <w:rsid w:val="00A176E3"/>
    <w:rsid w:val="00A17B1F"/>
    <w:rsid w:val="00A20455"/>
    <w:rsid w:val="00A2084B"/>
    <w:rsid w:val="00A244D1"/>
    <w:rsid w:val="00A2457D"/>
    <w:rsid w:val="00A249B7"/>
    <w:rsid w:val="00A24B51"/>
    <w:rsid w:val="00A25A1A"/>
    <w:rsid w:val="00A26422"/>
    <w:rsid w:val="00A269F8"/>
    <w:rsid w:val="00A30ACB"/>
    <w:rsid w:val="00A3120D"/>
    <w:rsid w:val="00A31CAB"/>
    <w:rsid w:val="00A32B75"/>
    <w:rsid w:val="00A34CD9"/>
    <w:rsid w:val="00A34D53"/>
    <w:rsid w:val="00A34D61"/>
    <w:rsid w:val="00A34F09"/>
    <w:rsid w:val="00A3557B"/>
    <w:rsid w:val="00A36F7A"/>
    <w:rsid w:val="00A3722C"/>
    <w:rsid w:val="00A40300"/>
    <w:rsid w:val="00A41A62"/>
    <w:rsid w:val="00A425FB"/>
    <w:rsid w:val="00A4579A"/>
    <w:rsid w:val="00A46AE0"/>
    <w:rsid w:val="00A4762A"/>
    <w:rsid w:val="00A50906"/>
    <w:rsid w:val="00A51AFA"/>
    <w:rsid w:val="00A526BD"/>
    <w:rsid w:val="00A5390A"/>
    <w:rsid w:val="00A56912"/>
    <w:rsid w:val="00A60705"/>
    <w:rsid w:val="00A61690"/>
    <w:rsid w:val="00A62F66"/>
    <w:rsid w:val="00A653C8"/>
    <w:rsid w:val="00A65859"/>
    <w:rsid w:val="00A65D58"/>
    <w:rsid w:val="00A66557"/>
    <w:rsid w:val="00A66975"/>
    <w:rsid w:val="00A67B8D"/>
    <w:rsid w:val="00A67EBD"/>
    <w:rsid w:val="00A67EBE"/>
    <w:rsid w:val="00A7066C"/>
    <w:rsid w:val="00A70EFD"/>
    <w:rsid w:val="00A7284E"/>
    <w:rsid w:val="00A73E23"/>
    <w:rsid w:val="00A73E35"/>
    <w:rsid w:val="00A73F73"/>
    <w:rsid w:val="00A75B61"/>
    <w:rsid w:val="00A76134"/>
    <w:rsid w:val="00A767FF"/>
    <w:rsid w:val="00A76FBC"/>
    <w:rsid w:val="00A80E8C"/>
    <w:rsid w:val="00A8131A"/>
    <w:rsid w:val="00A81BE0"/>
    <w:rsid w:val="00A8240E"/>
    <w:rsid w:val="00A8278E"/>
    <w:rsid w:val="00A8302B"/>
    <w:rsid w:val="00A836DE"/>
    <w:rsid w:val="00A847D4"/>
    <w:rsid w:val="00A853F5"/>
    <w:rsid w:val="00A8744A"/>
    <w:rsid w:val="00A87B89"/>
    <w:rsid w:val="00A87C56"/>
    <w:rsid w:val="00A90096"/>
    <w:rsid w:val="00A902FE"/>
    <w:rsid w:val="00A92DE6"/>
    <w:rsid w:val="00A92E65"/>
    <w:rsid w:val="00A92FFF"/>
    <w:rsid w:val="00A93201"/>
    <w:rsid w:val="00A93D16"/>
    <w:rsid w:val="00A94E38"/>
    <w:rsid w:val="00A950F6"/>
    <w:rsid w:val="00A953B9"/>
    <w:rsid w:val="00A954C7"/>
    <w:rsid w:val="00A95B80"/>
    <w:rsid w:val="00A96544"/>
    <w:rsid w:val="00A96B33"/>
    <w:rsid w:val="00AA0866"/>
    <w:rsid w:val="00AA0FA4"/>
    <w:rsid w:val="00AA1C0F"/>
    <w:rsid w:val="00AA2091"/>
    <w:rsid w:val="00AA22B3"/>
    <w:rsid w:val="00AA2A95"/>
    <w:rsid w:val="00AA3574"/>
    <w:rsid w:val="00AA3B17"/>
    <w:rsid w:val="00AA43BA"/>
    <w:rsid w:val="00AA46F1"/>
    <w:rsid w:val="00AA4B54"/>
    <w:rsid w:val="00AA4D1C"/>
    <w:rsid w:val="00AA5E80"/>
    <w:rsid w:val="00AA7226"/>
    <w:rsid w:val="00AA788B"/>
    <w:rsid w:val="00AB08C6"/>
    <w:rsid w:val="00AB0D1C"/>
    <w:rsid w:val="00AB1AB0"/>
    <w:rsid w:val="00AB2C3D"/>
    <w:rsid w:val="00AB3206"/>
    <w:rsid w:val="00AB4357"/>
    <w:rsid w:val="00AB5E87"/>
    <w:rsid w:val="00AB5E90"/>
    <w:rsid w:val="00AB5F26"/>
    <w:rsid w:val="00AB5F96"/>
    <w:rsid w:val="00AB61C3"/>
    <w:rsid w:val="00AB6B5C"/>
    <w:rsid w:val="00AB7D29"/>
    <w:rsid w:val="00AB7E91"/>
    <w:rsid w:val="00AC01DE"/>
    <w:rsid w:val="00AC4C54"/>
    <w:rsid w:val="00AC6CF7"/>
    <w:rsid w:val="00AD0BD4"/>
    <w:rsid w:val="00AD1675"/>
    <w:rsid w:val="00AD1AC7"/>
    <w:rsid w:val="00AD2B4A"/>
    <w:rsid w:val="00AD387E"/>
    <w:rsid w:val="00AD389E"/>
    <w:rsid w:val="00AD4DDD"/>
    <w:rsid w:val="00AD53F8"/>
    <w:rsid w:val="00AD5F74"/>
    <w:rsid w:val="00AD73C5"/>
    <w:rsid w:val="00AE2158"/>
    <w:rsid w:val="00AE2426"/>
    <w:rsid w:val="00AE261B"/>
    <w:rsid w:val="00AE3097"/>
    <w:rsid w:val="00AE342C"/>
    <w:rsid w:val="00AE6EE0"/>
    <w:rsid w:val="00AE71E0"/>
    <w:rsid w:val="00AE73B5"/>
    <w:rsid w:val="00AF029F"/>
    <w:rsid w:val="00AF06D9"/>
    <w:rsid w:val="00AF0855"/>
    <w:rsid w:val="00AF11FC"/>
    <w:rsid w:val="00AF3073"/>
    <w:rsid w:val="00AF4EDC"/>
    <w:rsid w:val="00AF6261"/>
    <w:rsid w:val="00AF6E92"/>
    <w:rsid w:val="00B03258"/>
    <w:rsid w:val="00B045A2"/>
    <w:rsid w:val="00B04B86"/>
    <w:rsid w:val="00B05511"/>
    <w:rsid w:val="00B063E6"/>
    <w:rsid w:val="00B10B12"/>
    <w:rsid w:val="00B10FB4"/>
    <w:rsid w:val="00B1161D"/>
    <w:rsid w:val="00B11B95"/>
    <w:rsid w:val="00B1388A"/>
    <w:rsid w:val="00B13916"/>
    <w:rsid w:val="00B14C4B"/>
    <w:rsid w:val="00B154B0"/>
    <w:rsid w:val="00B15C87"/>
    <w:rsid w:val="00B1779E"/>
    <w:rsid w:val="00B203B6"/>
    <w:rsid w:val="00B22641"/>
    <w:rsid w:val="00B22DE3"/>
    <w:rsid w:val="00B23349"/>
    <w:rsid w:val="00B25454"/>
    <w:rsid w:val="00B26217"/>
    <w:rsid w:val="00B26DCF"/>
    <w:rsid w:val="00B270C2"/>
    <w:rsid w:val="00B275C8"/>
    <w:rsid w:val="00B31D23"/>
    <w:rsid w:val="00B31F01"/>
    <w:rsid w:val="00B34DE1"/>
    <w:rsid w:val="00B35070"/>
    <w:rsid w:val="00B35A8F"/>
    <w:rsid w:val="00B35B6F"/>
    <w:rsid w:val="00B35F6C"/>
    <w:rsid w:val="00B37EF4"/>
    <w:rsid w:val="00B409A9"/>
    <w:rsid w:val="00B430AF"/>
    <w:rsid w:val="00B434EC"/>
    <w:rsid w:val="00B460D8"/>
    <w:rsid w:val="00B469D7"/>
    <w:rsid w:val="00B46A33"/>
    <w:rsid w:val="00B5044C"/>
    <w:rsid w:val="00B5160E"/>
    <w:rsid w:val="00B5201C"/>
    <w:rsid w:val="00B5257D"/>
    <w:rsid w:val="00B5299C"/>
    <w:rsid w:val="00B52B18"/>
    <w:rsid w:val="00B5432D"/>
    <w:rsid w:val="00B561C1"/>
    <w:rsid w:val="00B56DB6"/>
    <w:rsid w:val="00B57232"/>
    <w:rsid w:val="00B610B1"/>
    <w:rsid w:val="00B62354"/>
    <w:rsid w:val="00B62A7D"/>
    <w:rsid w:val="00B638FA"/>
    <w:rsid w:val="00B63BB4"/>
    <w:rsid w:val="00B6501F"/>
    <w:rsid w:val="00B661CE"/>
    <w:rsid w:val="00B66805"/>
    <w:rsid w:val="00B6749C"/>
    <w:rsid w:val="00B67567"/>
    <w:rsid w:val="00B70190"/>
    <w:rsid w:val="00B722F4"/>
    <w:rsid w:val="00B7257C"/>
    <w:rsid w:val="00B734E5"/>
    <w:rsid w:val="00B73611"/>
    <w:rsid w:val="00B75006"/>
    <w:rsid w:val="00B76221"/>
    <w:rsid w:val="00B76609"/>
    <w:rsid w:val="00B769EE"/>
    <w:rsid w:val="00B76E14"/>
    <w:rsid w:val="00B77EFE"/>
    <w:rsid w:val="00B8232B"/>
    <w:rsid w:val="00B8240E"/>
    <w:rsid w:val="00B8342B"/>
    <w:rsid w:val="00B84456"/>
    <w:rsid w:val="00B85F52"/>
    <w:rsid w:val="00B86516"/>
    <w:rsid w:val="00B869F0"/>
    <w:rsid w:val="00B86B79"/>
    <w:rsid w:val="00B9074C"/>
    <w:rsid w:val="00B90A2B"/>
    <w:rsid w:val="00B90B9F"/>
    <w:rsid w:val="00B90CE9"/>
    <w:rsid w:val="00B91DED"/>
    <w:rsid w:val="00B9236E"/>
    <w:rsid w:val="00B94A21"/>
    <w:rsid w:val="00B94B23"/>
    <w:rsid w:val="00BA14A0"/>
    <w:rsid w:val="00BA1825"/>
    <w:rsid w:val="00BA2460"/>
    <w:rsid w:val="00BA2DBF"/>
    <w:rsid w:val="00BA2E05"/>
    <w:rsid w:val="00BA4828"/>
    <w:rsid w:val="00BB0201"/>
    <w:rsid w:val="00BB0268"/>
    <w:rsid w:val="00BB075D"/>
    <w:rsid w:val="00BB273E"/>
    <w:rsid w:val="00BB545E"/>
    <w:rsid w:val="00BB55A1"/>
    <w:rsid w:val="00BB738D"/>
    <w:rsid w:val="00BB7A86"/>
    <w:rsid w:val="00BB7E54"/>
    <w:rsid w:val="00BC37AC"/>
    <w:rsid w:val="00BC4E7F"/>
    <w:rsid w:val="00BC55BE"/>
    <w:rsid w:val="00BC6561"/>
    <w:rsid w:val="00BC79E8"/>
    <w:rsid w:val="00BC7A7D"/>
    <w:rsid w:val="00BD0A23"/>
    <w:rsid w:val="00BD0F72"/>
    <w:rsid w:val="00BD12B0"/>
    <w:rsid w:val="00BD2DDA"/>
    <w:rsid w:val="00BD4345"/>
    <w:rsid w:val="00BD4A83"/>
    <w:rsid w:val="00BD5921"/>
    <w:rsid w:val="00BD5D16"/>
    <w:rsid w:val="00BD6544"/>
    <w:rsid w:val="00BD6E1B"/>
    <w:rsid w:val="00BD735D"/>
    <w:rsid w:val="00BE0635"/>
    <w:rsid w:val="00BE0879"/>
    <w:rsid w:val="00BE228E"/>
    <w:rsid w:val="00BE2CFC"/>
    <w:rsid w:val="00BE4DFB"/>
    <w:rsid w:val="00BE5D95"/>
    <w:rsid w:val="00BE77C3"/>
    <w:rsid w:val="00BF0097"/>
    <w:rsid w:val="00BF1E63"/>
    <w:rsid w:val="00BF351B"/>
    <w:rsid w:val="00BF6326"/>
    <w:rsid w:val="00BF75A5"/>
    <w:rsid w:val="00BF7DD4"/>
    <w:rsid w:val="00C00728"/>
    <w:rsid w:val="00C0125D"/>
    <w:rsid w:val="00C01DDC"/>
    <w:rsid w:val="00C036C0"/>
    <w:rsid w:val="00C03729"/>
    <w:rsid w:val="00C03E42"/>
    <w:rsid w:val="00C04033"/>
    <w:rsid w:val="00C074F3"/>
    <w:rsid w:val="00C07B42"/>
    <w:rsid w:val="00C111F3"/>
    <w:rsid w:val="00C11E36"/>
    <w:rsid w:val="00C12914"/>
    <w:rsid w:val="00C12BF8"/>
    <w:rsid w:val="00C13E9D"/>
    <w:rsid w:val="00C14EF6"/>
    <w:rsid w:val="00C16227"/>
    <w:rsid w:val="00C205B9"/>
    <w:rsid w:val="00C20C9F"/>
    <w:rsid w:val="00C2372D"/>
    <w:rsid w:val="00C24979"/>
    <w:rsid w:val="00C305D4"/>
    <w:rsid w:val="00C30F02"/>
    <w:rsid w:val="00C30F46"/>
    <w:rsid w:val="00C319FC"/>
    <w:rsid w:val="00C32978"/>
    <w:rsid w:val="00C331FA"/>
    <w:rsid w:val="00C33894"/>
    <w:rsid w:val="00C35198"/>
    <w:rsid w:val="00C409CB"/>
    <w:rsid w:val="00C41066"/>
    <w:rsid w:val="00C41644"/>
    <w:rsid w:val="00C418E7"/>
    <w:rsid w:val="00C41C5E"/>
    <w:rsid w:val="00C426D9"/>
    <w:rsid w:val="00C43CA6"/>
    <w:rsid w:val="00C444AC"/>
    <w:rsid w:val="00C44509"/>
    <w:rsid w:val="00C4520A"/>
    <w:rsid w:val="00C455BA"/>
    <w:rsid w:val="00C45E30"/>
    <w:rsid w:val="00C4626F"/>
    <w:rsid w:val="00C47516"/>
    <w:rsid w:val="00C53AE0"/>
    <w:rsid w:val="00C54842"/>
    <w:rsid w:val="00C548E6"/>
    <w:rsid w:val="00C5510C"/>
    <w:rsid w:val="00C5577D"/>
    <w:rsid w:val="00C571B4"/>
    <w:rsid w:val="00C57E43"/>
    <w:rsid w:val="00C63BA8"/>
    <w:rsid w:val="00C63D38"/>
    <w:rsid w:val="00C63D58"/>
    <w:rsid w:val="00C6464E"/>
    <w:rsid w:val="00C6466D"/>
    <w:rsid w:val="00C648C9"/>
    <w:rsid w:val="00C656AE"/>
    <w:rsid w:val="00C70634"/>
    <w:rsid w:val="00C707C3"/>
    <w:rsid w:val="00C72B59"/>
    <w:rsid w:val="00C73747"/>
    <w:rsid w:val="00C742FF"/>
    <w:rsid w:val="00C74B09"/>
    <w:rsid w:val="00C756A0"/>
    <w:rsid w:val="00C766A3"/>
    <w:rsid w:val="00C76F6E"/>
    <w:rsid w:val="00C77C0F"/>
    <w:rsid w:val="00C80102"/>
    <w:rsid w:val="00C803C8"/>
    <w:rsid w:val="00C82128"/>
    <w:rsid w:val="00C8256F"/>
    <w:rsid w:val="00C83702"/>
    <w:rsid w:val="00C83A4C"/>
    <w:rsid w:val="00C84C41"/>
    <w:rsid w:val="00C855AF"/>
    <w:rsid w:val="00C85F93"/>
    <w:rsid w:val="00C86F4F"/>
    <w:rsid w:val="00C904F1"/>
    <w:rsid w:val="00C907BD"/>
    <w:rsid w:val="00C90FE4"/>
    <w:rsid w:val="00C911FC"/>
    <w:rsid w:val="00C9180C"/>
    <w:rsid w:val="00C91B5C"/>
    <w:rsid w:val="00C9231E"/>
    <w:rsid w:val="00C9458D"/>
    <w:rsid w:val="00C947F7"/>
    <w:rsid w:val="00C9568A"/>
    <w:rsid w:val="00C96787"/>
    <w:rsid w:val="00C9734F"/>
    <w:rsid w:val="00C973AE"/>
    <w:rsid w:val="00C97799"/>
    <w:rsid w:val="00CA0270"/>
    <w:rsid w:val="00CA0342"/>
    <w:rsid w:val="00CA3DDD"/>
    <w:rsid w:val="00CA5927"/>
    <w:rsid w:val="00CA7D48"/>
    <w:rsid w:val="00CB542C"/>
    <w:rsid w:val="00CB5492"/>
    <w:rsid w:val="00CB631A"/>
    <w:rsid w:val="00CB6744"/>
    <w:rsid w:val="00CB7369"/>
    <w:rsid w:val="00CC1CE1"/>
    <w:rsid w:val="00CC27E7"/>
    <w:rsid w:val="00CC2BAD"/>
    <w:rsid w:val="00CC345A"/>
    <w:rsid w:val="00CC45F0"/>
    <w:rsid w:val="00CC48A6"/>
    <w:rsid w:val="00CC4A1A"/>
    <w:rsid w:val="00CC4ACD"/>
    <w:rsid w:val="00CC522E"/>
    <w:rsid w:val="00CC58BA"/>
    <w:rsid w:val="00CC67FF"/>
    <w:rsid w:val="00CC6FD7"/>
    <w:rsid w:val="00CC75DB"/>
    <w:rsid w:val="00CC7D0B"/>
    <w:rsid w:val="00CD3D29"/>
    <w:rsid w:val="00CD4B0F"/>
    <w:rsid w:val="00CD58C5"/>
    <w:rsid w:val="00CD5BB5"/>
    <w:rsid w:val="00CE115B"/>
    <w:rsid w:val="00CE1B58"/>
    <w:rsid w:val="00CE2149"/>
    <w:rsid w:val="00CE2359"/>
    <w:rsid w:val="00CE3603"/>
    <w:rsid w:val="00CE672C"/>
    <w:rsid w:val="00CE7B0C"/>
    <w:rsid w:val="00CF0597"/>
    <w:rsid w:val="00CF0C50"/>
    <w:rsid w:val="00CF2421"/>
    <w:rsid w:val="00CF3980"/>
    <w:rsid w:val="00CF4E4D"/>
    <w:rsid w:val="00CF5928"/>
    <w:rsid w:val="00CF7946"/>
    <w:rsid w:val="00CF7CC8"/>
    <w:rsid w:val="00D016ED"/>
    <w:rsid w:val="00D021D5"/>
    <w:rsid w:val="00D023C8"/>
    <w:rsid w:val="00D025BC"/>
    <w:rsid w:val="00D047AB"/>
    <w:rsid w:val="00D049B7"/>
    <w:rsid w:val="00D056B2"/>
    <w:rsid w:val="00D056B8"/>
    <w:rsid w:val="00D05F48"/>
    <w:rsid w:val="00D06A9A"/>
    <w:rsid w:val="00D0733D"/>
    <w:rsid w:val="00D1015E"/>
    <w:rsid w:val="00D11200"/>
    <w:rsid w:val="00D132D6"/>
    <w:rsid w:val="00D133CF"/>
    <w:rsid w:val="00D14E6E"/>
    <w:rsid w:val="00D152C7"/>
    <w:rsid w:val="00D168D9"/>
    <w:rsid w:val="00D16A2B"/>
    <w:rsid w:val="00D17265"/>
    <w:rsid w:val="00D20106"/>
    <w:rsid w:val="00D207E9"/>
    <w:rsid w:val="00D220FD"/>
    <w:rsid w:val="00D22BF3"/>
    <w:rsid w:val="00D23467"/>
    <w:rsid w:val="00D241A0"/>
    <w:rsid w:val="00D2479C"/>
    <w:rsid w:val="00D25985"/>
    <w:rsid w:val="00D25ADD"/>
    <w:rsid w:val="00D26793"/>
    <w:rsid w:val="00D26858"/>
    <w:rsid w:val="00D30CD6"/>
    <w:rsid w:val="00D321E7"/>
    <w:rsid w:val="00D33143"/>
    <w:rsid w:val="00D3481A"/>
    <w:rsid w:val="00D348B2"/>
    <w:rsid w:val="00D34F45"/>
    <w:rsid w:val="00D3681C"/>
    <w:rsid w:val="00D36AF6"/>
    <w:rsid w:val="00D37335"/>
    <w:rsid w:val="00D37D67"/>
    <w:rsid w:val="00D40C5E"/>
    <w:rsid w:val="00D4111F"/>
    <w:rsid w:val="00D41BF1"/>
    <w:rsid w:val="00D42EC3"/>
    <w:rsid w:val="00D44608"/>
    <w:rsid w:val="00D44E37"/>
    <w:rsid w:val="00D44F0E"/>
    <w:rsid w:val="00D45718"/>
    <w:rsid w:val="00D4610A"/>
    <w:rsid w:val="00D468C9"/>
    <w:rsid w:val="00D473DC"/>
    <w:rsid w:val="00D4753F"/>
    <w:rsid w:val="00D501DE"/>
    <w:rsid w:val="00D50539"/>
    <w:rsid w:val="00D50C81"/>
    <w:rsid w:val="00D512B8"/>
    <w:rsid w:val="00D5152F"/>
    <w:rsid w:val="00D518C2"/>
    <w:rsid w:val="00D5206A"/>
    <w:rsid w:val="00D52131"/>
    <w:rsid w:val="00D527A2"/>
    <w:rsid w:val="00D55881"/>
    <w:rsid w:val="00D559D8"/>
    <w:rsid w:val="00D56207"/>
    <w:rsid w:val="00D56748"/>
    <w:rsid w:val="00D60000"/>
    <w:rsid w:val="00D60607"/>
    <w:rsid w:val="00D6278D"/>
    <w:rsid w:val="00D630EA"/>
    <w:rsid w:val="00D64C46"/>
    <w:rsid w:val="00D70ED5"/>
    <w:rsid w:val="00D71755"/>
    <w:rsid w:val="00D71874"/>
    <w:rsid w:val="00D72933"/>
    <w:rsid w:val="00D72ACC"/>
    <w:rsid w:val="00D72F34"/>
    <w:rsid w:val="00D72F85"/>
    <w:rsid w:val="00D7441A"/>
    <w:rsid w:val="00D757F2"/>
    <w:rsid w:val="00D75F70"/>
    <w:rsid w:val="00D765AF"/>
    <w:rsid w:val="00D766CD"/>
    <w:rsid w:val="00D81D63"/>
    <w:rsid w:val="00D821F8"/>
    <w:rsid w:val="00D82511"/>
    <w:rsid w:val="00D839EB"/>
    <w:rsid w:val="00D83B7B"/>
    <w:rsid w:val="00D844BC"/>
    <w:rsid w:val="00D854D8"/>
    <w:rsid w:val="00D85568"/>
    <w:rsid w:val="00D858C9"/>
    <w:rsid w:val="00D901C4"/>
    <w:rsid w:val="00D90920"/>
    <w:rsid w:val="00D92549"/>
    <w:rsid w:val="00D92E01"/>
    <w:rsid w:val="00D9312D"/>
    <w:rsid w:val="00D94A3D"/>
    <w:rsid w:val="00D95183"/>
    <w:rsid w:val="00D95C71"/>
    <w:rsid w:val="00DA1C90"/>
    <w:rsid w:val="00DA21FD"/>
    <w:rsid w:val="00DA3C9F"/>
    <w:rsid w:val="00DA5972"/>
    <w:rsid w:val="00DA5FA0"/>
    <w:rsid w:val="00DA6C6F"/>
    <w:rsid w:val="00DA6CED"/>
    <w:rsid w:val="00DA7C0E"/>
    <w:rsid w:val="00DB027F"/>
    <w:rsid w:val="00DB1DE7"/>
    <w:rsid w:val="00DB4610"/>
    <w:rsid w:val="00DB509A"/>
    <w:rsid w:val="00DB53DE"/>
    <w:rsid w:val="00DB5BAE"/>
    <w:rsid w:val="00DB5C58"/>
    <w:rsid w:val="00DC0503"/>
    <w:rsid w:val="00DC08E6"/>
    <w:rsid w:val="00DC34BB"/>
    <w:rsid w:val="00DC4B89"/>
    <w:rsid w:val="00DC6EA7"/>
    <w:rsid w:val="00DC7419"/>
    <w:rsid w:val="00DC7BC6"/>
    <w:rsid w:val="00DC7D26"/>
    <w:rsid w:val="00DD10A0"/>
    <w:rsid w:val="00DD14EB"/>
    <w:rsid w:val="00DD218A"/>
    <w:rsid w:val="00DD27BB"/>
    <w:rsid w:val="00DD27FD"/>
    <w:rsid w:val="00DD367C"/>
    <w:rsid w:val="00DD4208"/>
    <w:rsid w:val="00DD4461"/>
    <w:rsid w:val="00DD4EC4"/>
    <w:rsid w:val="00DD527A"/>
    <w:rsid w:val="00DD63FE"/>
    <w:rsid w:val="00DD72F8"/>
    <w:rsid w:val="00DE03DD"/>
    <w:rsid w:val="00DE3041"/>
    <w:rsid w:val="00DE3D15"/>
    <w:rsid w:val="00DE4271"/>
    <w:rsid w:val="00DE4933"/>
    <w:rsid w:val="00DE4D13"/>
    <w:rsid w:val="00DE4D50"/>
    <w:rsid w:val="00DE705C"/>
    <w:rsid w:val="00DE7659"/>
    <w:rsid w:val="00DF0579"/>
    <w:rsid w:val="00DF07FD"/>
    <w:rsid w:val="00DF0B43"/>
    <w:rsid w:val="00DF1A1F"/>
    <w:rsid w:val="00DF29D7"/>
    <w:rsid w:val="00DF2A1C"/>
    <w:rsid w:val="00DF2FA3"/>
    <w:rsid w:val="00DF3D23"/>
    <w:rsid w:val="00DF5A74"/>
    <w:rsid w:val="00DF5AD2"/>
    <w:rsid w:val="00DF713D"/>
    <w:rsid w:val="00E00177"/>
    <w:rsid w:val="00E01B82"/>
    <w:rsid w:val="00E0210A"/>
    <w:rsid w:val="00E04511"/>
    <w:rsid w:val="00E05281"/>
    <w:rsid w:val="00E069EC"/>
    <w:rsid w:val="00E10F13"/>
    <w:rsid w:val="00E134DB"/>
    <w:rsid w:val="00E1353E"/>
    <w:rsid w:val="00E13BED"/>
    <w:rsid w:val="00E14EFB"/>
    <w:rsid w:val="00E15301"/>
    <w:rsid w:val="00E1584A"/>
    <w:rsid w:val="00E16232"/>
    <w:rsid w:val="00E1759B"/>
    <w:rsid w:val="00E17776"/>
    <w:rsid w:val="00E213AF"/>
    <w:rsid w:val="00E21490"/>
    <w:rsid w:val="00E21623"/>
    <w:rsid w:val="00E22363"/>
    <w:rsid w:val="00E22A88"/>
    <w:rsid w:val="00E2302A"/>
    <w:rsid w:val="00E23538"/>
    <w:rsid w:val="00E24A6F"/>
    <w:rsid w:val="00E25CA8"/>
    <w:rsid w:val="00E26846"/>
    <w:rsid w:val="00E271B5"/>
    <w:rsid w:val="00E273B3"/>
    <w:rsid w:val="00E27C53"/>
    <w:rsid w:val="00E321B6"/>
    <w:rsid w:val="00E334DF"/>
    <w:rsid w:val="00E33960"/>
    <w:rsid w:val="00E33AB0"/>
    <w:rsid w:val="00E33BF4"/>
    <w:rsid w:val="00E3473C"/>
    <w:rsid w:val="00E34B88"/>
    <w:rsid w:val="00E34C8F"/>
    <w:rsid w:val="00E35525"/>
    <w:rsid w:val="00E35709"/>
    <w:rsid w:val="00E40354"/>
    <w:rsid w:val="00E40893"/>
    <w:rsid w:val="00E408DB"/>
    <w:rsid w:val="00E409DA"/>
    <w:rsid w:val="00E412DD"/>
    <w:rsid w:val="00E419C8"/>
    <w:rsid w:val="00E44541"/>
    <w:rsid w:val="00E44F70"/>
    <w:rsid w:val="00E456D9"/>
    <w:rsid w:val="00E459A4"/>
    <w:rsid w:val="00E45F8D"/>
    <w:rsid w:val="00E508EE"/>
    <w:rsid w:val="00E5170B"/>
    <w:rsid w:val="00E51994"/>
    <w:rsid w:val="00E5239A"/>
    <w:rsid w:val="00E52431"/>
    <w:rsid w:val="00E56F07"/>
    <w:rsid w:val="00E62E9A"/>
    <w:rsid w:val="00E637FA"/>
    <w:rsid w:val="00E645C3"/>
    <w:rsid w:val="00E64713"/>
    <w:rsid w:val="00E6503E"/>
    <w:rsid w:val="00E661F2"/>
    <w:rsid w:val="00E66D9D"/>
    <w:rsid w:val="00E673CA"/>
    <w:rsid w:val="00E6774C"/>
    <w:rsid w:val="00E7022F"/>
    <w:rsid w:val="00E71047"/>
    <w:rsid w:val="00E726F0"/>
    <w:rsid w:val="00E7468E"/>
    <w:rsid w:val="00E7472A"/>
    <w:rsid w:val="00E749C3"/>
    <w:rsid w:val="00E75A3C"/>
    <w:rsid w:val="00E7694C"/>
    <w:rsid w:val="00E80D9B"/>
    <w:rsid w:val="00E85BF9"/>
    <w:rsid w:val="00E86631"/>
    <w:rsid w:val="00E86969"/>
    <w:rsid w:val="00E92461"/>
    <w:rsid w:val="00E932C1"/>
    <w:rsid w:val="00E93690"/>
    <w:rsid w:val="00E96454"/>
    <w:rsid w:val="00E970F7"/>
    <w:rsid w:val="00E97CF2"/>
    <w:rsid w:val="00EA0F23"/>
    <w:rsid w:val="00EA115C"/>
    <w:rsid w:val="00EA26C9"/>
    <w:rsid w:val="00EA2B92"/>
    <w:rsid w:val="00EA4BEC"/>
    <w:rsid w:val="00EA5094"/>
    <w:rsid w:val="00EA5C93"/>
    <w:rsid w:val="00EA5D57"/>
    <w:rsid w:val="00EA7C69"/>
    <w:rsid w:val="00EB1607"/>
    <w:rsid w:val="00EB321C"/>
    <w:rsid w:val="00EB361A"/>
    <w:rsid w:val="00EB3BB7"/>
    <w:rsid w:val="00EB4CEA"/>
    <w:rsid w:val="00EB51C7"/>
    <w:rsid w:val="00EB59F2"/>
    <w:rsid w:val="00EB626B"/>
    <w:rsid w:val="00EB6303"/>
    <w:rsid w:val="00EB6BB8"/>
    <w:rsid w:val="00EB7049"/>
    <w:rsid w:val="00EB7675"/>
    <w:rsid w:val="00EC00D4"/>
    <w:rsid w:val="00EC12CE"/>
    <w:rsid w:val="00EC2F8D"/>
    <w:rsid w:val="00EC42EA"/>
    <w:rsid w:val="00EC50C6"/>
    <w:rsid w:val="00EC5A90"/>
    <w:rsid w:val="00EC7010"/>
    <w:rsid w:val="00EC76D4"/>
    <w:rsid w:val="00EC7D96"/>
    <w:rsid w:val="00ED06E3"/>
    <w:rsid w:val="00ED1F15"/>
    <w:rsid w:val="00ED1FDF"/>
    <w:rsid w:val="00ED24D5"/>
    <w:rsid w:val="00ED35BD"/>
    <w:rsid w:val="00ED4A5E"/>
    <w:rsid w:val="00ED4ACE"/>
    <w:rsid w:val="00ED4ECA"/>
    <w:rsid w:val="00ED5258"/>
    <w:rsid w:val="00ED5705"/>
    <w:rsid w:val="00ED598E"/>
    <w:rsid w:val="00ED6998"/>
    <w:rsid w:val="00ED726C"/>
    <w:rsid w:val="00ED7CA5"/>
    <w:rsid w:val="00ED7FEB"/>
    <w:rsid w:val="00EE09F6"/>
    <w:rsid w:val="00EE0C31"/>
    <w:rsid w:val="00EE20E3"/>
    <w:rsid w:val="00EE25F3"/>
    <w:rsid w:val="00EE2C92"/>
    <w:rsid w:val="00EE2D15"/>
    <w:rsid w:val="00EE3358"/>
    <w:rsid w:val="00EE4201"/>
    <w:rsid w:val="00EE5A87"/>
    <w:rsid w:val="00EE6783"/>
    <w:rsid w:val="00EE6CD2"/>
    <w:rsid w:val="00EE74B7"/>
    <w:rsid w:val="00EF1DF1"/>
    <w:rsid w:val="00EF23CB"/>
    <w:rsid w:val="00EF27A4"/>
    <w:rsid w:val="00EF5877"/>
    <w:rsid w:val="00EF58AB"/>
    <w:rsid w:val="00EF630C"/>
    <w:rsid w:val="00EF7BCE"/>
    <w:rsid w:val="00F0169F"/>
    <w:rsid w:val="00F0345B"/>
    <w:rsid w:val="00F03C4D"/>
    <w:rsid w:val="00F03F84"/>
    <w:rsid w:val="00F04A7D"/>
    <w:rsid w:val="00F04ED9"/>
    <w:rsid w:val="00F05B7A"/>
    <w:rsid w:val="00F05C1F"/>
    <w:rsid w:val="00F05E8B"/>
    <w:rsid w:val="00F06E46"/>
    <w:rsid w:val="00F10B72"/>
    <w:rsid w:val="00F1152A"/>
    <w:rsid w:val="00F11C67"/>
    <w:rsid w:val="00F122B5"/>
    <w:rsid w:val="00F124B3"/>
    <w:rsid w:val="00F1324A"/>
    <w:rsid w:val="00F134C2"/>
    <w:rsid w:val="00F140F1"/>
    <w:rsid w:val="00F144B9"/>
    <w:rsid w:val="00F14C80"/>
    <w:rsid w:val="00F1561F"/>
    <w:rsid w:val="00F16B04"/>
    <w:rsid w:val="00F17171"/>
    <w:rsid w:val="00F177C0"/>
    <w:rsid w:val="00F21503"/>
    <w:rsid w:val="00F2193D"/>
    <w:rsid w:val="00F21E48"/>
    <w:rsid w:val="00F22297"/>
    <w:rsid w:val="00F22607"/>
    <w:rsid w:val="00F234BE"/>
    <w:rsid w:val="00F24159"/>
    <w:rsid w:val="00F25000"/>
    <w:rsid w:val="00F31668"/>
    <w:rsid w:val="00F3190E"/>
    <w:rsid w:val="00F320F4"/>
    <w:rsid w:val="00F33BAA"/>
    <w:rsid w:val="00F34B55"/>
    <w:rsid w:val="00F34D37"/>
    <w:rsid w:val="00F34F04"/>
    <w:rsid w:val="00F34FF2"/>
    <w:rsid w:val="00F352CB"/>
    <w:rsid w:val="00F36DB7"/>
    <w:rsid w:val="00F3700E"/>
    <w:rsid w:val="00F37140"/>
    <w:rsid w:val="00F37868"/>
    <w:rsid w:val="00F37EB2"/>
    <w:rsid w:val="00F4005D"/>
    <w:rsid w:val="00F40303"/>
    <w:rsid w:val="00F41BEE"/>
    <w:rsid w:val="00F444AA"/>
    <w:rsid w:val="00F453F0"/>
    <w:rsid w:val="00F46BD8"/>
    <w:rsid w:val="00F47358"/>
    <w:rsid w:val="00F4735E"/>
    <w:rsid w:val="00F50557"/>
    <w:rsid w:val="00F5086E"/>
    <w:rsid w:val="00F509D7"/>
    <w:rsid w:val="00F51E3B"/>
    <w:rsid w:val="00F5375C"/>
    <w:rsid w:val="00F5402B"/>
    <w:rsid w:val="00F54109"/>
    <w:rsid w:val="00F5412D"/>
    <w:rsid w:val="00F54987"/>
    <w:rsid w:val="00F5626B"/>
    <w:rsid w:val="00F562AE"/>
    <w:rsid w:val="00F57C84"/>
    <w:rsid w:val="00F6163E"/>
    <w:rsid w:val="00F61B0E"/>
    <w:rsid w:val="00F61C53"/>
    <w:rsid w:val="00F62465"/>
    <w:rsid w:val="00F62C96"/>
    <w:rsid w:val="00F64929"/>
    <w:rsid w:val="00F64B09"/>
    <w:rsid w:val="00F66F63"/>
    <w:rsid w:val="00F674AD"/>
    <w:rsid w:val="00F67ACA"/>
    <w:rsid w:val="00F70621"/>
    <w:rsid w:val="00F709EC"/>
    <w:rsid w:val="00F73097"/>
    <w:rsid w:val="00F73BF8"/>
    <w:rsid w:val="00F745D8"/>
    <w:rsid w:val="00F76FE7"/>
    <w:rsid w:val="00F80CF0"/>
    <w:rsid w:val="00F82F6F"/>
    <w:rsid w:val="00F84A36"/>
    <w:rsid w:val="00F84D01"/>
    <w:rsid w:val="00F84F03"/>
    <w:rsid w:val="00F85A06"/>
    <w:rsid w:val="00F85BE6"/>
    <w:rsid w:val="00F866FB"/>
    <w:rsid w:val="00F869B4"/>
    <w:rsid w:val="00F906F5"/>
    <w:rsid w:val="00F90D3D"/>
    <w:rsid w:val="00F90E9A"/>
    <w:rsid w:val="00F9200C"/>
    <w:rsid w:val="00F92392"/>
    <w:rsid w:val="00F92772"/>
    <w:rsid w:val="00F9440F"/>
    <w:rsid w:val="00F9510B"/>
    <w:rsid w:val="00F952B2"/>
    <w:rsid w:val="00F955C4"/>
    <w:rsid w:val="00F95F39"/>
    <w:rsid w:val="00F962ED"/>
    <w:rsid w:val="00FA06BB"/>
    <w:rsid w:val="00FA07EB"/>
    <w:rsid w:val="00FA1E8A"/>
    <w:rsid w:val="00FA320B"/>
    <w:rsid w:val="00FA3B57"/>
    <w:rsid w:val="00FA4C36"/>
    <w:rsid w:val="00FA5E5B"/>
    <w:rsid w:val="00FA75E5"/>
    <w:rsid w:val="00FB160C"/>
    <w:rsid w:val="00FB1713"/>
    <w:rsid w:val="00FB3575"/>
    <w:rsid w:val="00FB438F"/>
    <w:rsid w:val="00FB4E80"/>
    <w:rsid w:val="00FB567A"/>
    <w:rsid w:val="00FB68C7"/>
    <w:rsid w:val="00FB7F37"/>
    <w:rsid w:val="00FC0FCA"/>
    <w:rsid w:val="00FC1307"/>
    <w:rsid w:val="00FC1D1A"/>
    <w:rsid w:val="00FC2251"/>
    <w:rsid w:val="00FC2559"/>
    <w:rsid w:val="00FC336C"/>
    <w:rsid w:val="00FC7390"/>
    <w:rsid w:val="00FE0EDD"/>
    <w:rsid w:val="00FE2622"/>
    <w:rsid w:val="00FE3069"/>
    <w:rsid w:val="00FE398B"/>
    <w:rsid w:val="00FE4AC0"/>
    <w:rsid w:val="00FE5980"/>
    <w:rsid w:val="00FE61F6"/>
    <w:rsid w:val="00FE7304"/>
    <w:rsid w:val="00FE75BA"/>
    <w:rsid w:val="00FF0A83"/>
    <w:rsid w:val="00FF0AEF"/>
    <w:rsid w:val="00FF0C34"/>
    <w:rsid w:val="00FF31E5"/>
    <w:rsid w:val="00FF3288"/>
    <w:rsid w:val="00FF385D"/>
    <w:rsid w:val="00FF3E4D"/>
    <w:rsid w:val="00FF409E"/>
    <w:rsid w:val="00FF4D60"/>
    <w:rsid w:val="00FF59AB"/>
    <w:rsid w:val="00FF5CB9"/>
    <w:rsid w:val="00FF6072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82E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58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B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681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6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92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00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42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89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direct.com/science/article/abs/pii/S0045653524002200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atcollabo.com/blog/BACKEND_ROOKIE_HACKATHON:_Chi%C3%AAu_m%E1%BB%99_t%C3%A2n_binh_Backend" TargetMode="External"/><Relationship Id="rId17" Type="http://schemas.openxmlformats.org/officeDocument/2006/relationships/hyperlink" Target="https://www.scopus.com/record/display.uri?eid=2-s2.0-85183667310&amp;origin=inward&amp;txGid=0ba3c70d95693ae102c803942ca21fe6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chemosphere.2024.14153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company/bos-semiconductors/mycompan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company/schoolab/posts/?feedView=all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profile.php?id=100072251088901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4A6EBC56654F529BF2891FE8D9E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A631-23F2-4ED6-BBD8-70B32275B7D2}"/>
      </w:docPartPr>
      <w:docPartBody>
        <w:p w:rsidR="002E2A31" w:rsidRDefault="002E2A31" w:rsidP="002E2A31">
          <w:pPr>
            <w:pStyle w:val="AE4A6EBC56654F529BF2891FE8D9EB6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31"/>
    <w:rsid w:val="000D5669"/>
    <w:rsid w:val="001116B1"/>
    <w:rsid w:val="00130B12"/>
    <w:rsid w:val="00136CBD"/>
    <w:rsid w:val="00176C35"/>
    <w:rsid w:val="001A6C9E"/>
    <w:rsid w:val="002010D1"/>
    <w:rsid w:val="002A0FA4"/>
    <w:rsid w:val="002E2A31"/>
    <w:rsid w:val="003532A2"/>
    <w:rsid w:val="00365704"/>
    <w:rsid w:val="00385687"/>
    <w:rsid w:val="00396C7D"/>
    <w:rsid w:val="0044446F"/>
    <w:rsid w:val="005F6B4F"/>
    <w:rsid w:val="005F7D67"/>
    <w:rsid w:val="00600A34"/>
    <w:rsid w:val="00600D26"/>
    <w:rsid w:val="006A6683"/>
    <w:rsid w:val="006E31D7"/>
    <w:rsid w:val="007749E3"/>
    <w:rsid w:val="00904E46"/>
    <w:rsid w:val="00952C40"/>
    <w:rsid w:val="00961BFE"/>
    <w:rsid w:val="00962404"/>
    <w:rsid w:val="009704C3"/>
    <w:rsid w:val="009E3BBD"/>
    <w:rsid w:val="00A169BC"/>
    <w:rsid w:val="00A6687A"/>
    <w:rsid w:val="00AF3D0D"/>
    <w:rsid w:val="00DD10A0"/>
    <w:rsid w:val="00E45CE0"/>
    <w:rsid w:val="00E61356"/>
    <w:rsid w:val="00E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4A6EBC56654F529BF2891FE8D9EB6B">
    <w:name w:val="AE4A6EBC56654F529BF2891FE8D9EB6B"/>
    <w:rsid w:val="002E2A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2024-04-11T14:12:00Z</dcterms:created>
  <dcterms:modified xsi:type="dcterms:W3CDTF">2025-05-26T12:05:00Z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